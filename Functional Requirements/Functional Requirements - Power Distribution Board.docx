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65609" w14:textId="77777777" w:rsidR="00C10AFF" w:rsidRPr="008936B7" w:rsidRDefault="00C10AFF" w:rsidP="00A86129">
      <w:pPr>
        <w:jc w:val="center"/>
        <w:rPr>
          <w:rStyle w:val="Heading7Char"/>
          <w:b/>
          <w:bCs/>
          <w:i w:val="0"/>
          <w:iCs w:val="0"/>
          <w:spacing w:val="-10"/>
        </w:rPr>
      </w:pPr>
    </w:p>
    <w:p w14:paraId="0B0F6666" w14:textId="77777777" w:rsidR="00C10AFF" w:rsidRPr="008936B7" w:rsidRDefault="00C10AFF" w:rsidP="00A86129">
      <w:pPr>
        <w:jc w:val="center"/>
        <w:rPr>
          <w:rStyle w:val="Heading7Char"/>
          <w:b/>
          <w:bCs/>
          <w:i w:val="0"/>
          <w:iCs w:val="0"/>
          <w:spacing w:val="-10"/>
        </w:rPr>
      </w:pPr>
    </w:p>
    <w:p w14:paraId="68D81A57" w14:textId="77777777" w:rsidR="00C10AFF" w:rsidRPr="008936B7" w:rsidRDefault="00C10AFF" w:rsidP="00A86129">
      <w:pPr>
        <w:jc w:val="center"/>
        <w:rPr>
          <w:rStyle w:val="Heading7Char"/>
          <w:b/>
          <w:bCs/>
          <w:i w:val="0"/>
          <w:iCs w:val="0"/>
          <w:spacing w:val="-10"/>
        </w:rPr>
      </w:pPr>
    </w:p>
    <w:p w14:paraId="457759CA" w14:textId="77777777" w:rsidR="00C10AFF" w:rsidRPr="008936B7" w:rsidRDefault="00C10AFF" w:rsidP="00A86129">
      <w:pPr>
        <w:jc w:val="center"/>
        <w:rPr>
          <w:rStyle w:val="Heading7Char"/>
          <w:b/>
          <w:bCs/>
          <w:i w:val="0"/>
          <w:iCs w:val="0"/>
          <w:spacing w:val="-10"/>
        </w:rPr>
      </w:pPr>
    </w:p>
    <w:p w14:paraId="0EBC8097" w14:textId="77777777" w:rsidR="00C10AFF" w:rsidRPr="008936B7" w:rsidRDefault="00C10AFF" w:rsidP="00A86129">
      <w:pPr>
        <w:jc w:val="center"/>
        <w:rPr>
          <w:rStyle w:val="Heading7Char"/>
          <w:b/>
          <w:bCs/>
          <w:i w:val="0"/>
          <w:iCs w:val="0"/>
          <w:spacing w:val="-10"/>
        </w:rPr>
      </w:pPr>
    </w:p>
    <w:p w14:paraId="709DCB0A" w14:textId="77777777" w:rsidR="00C10AFF" w:rsidRPr="008936B7" w:rsidRDefault="00C10AFF" w:rsidP="00A86129">
      <w:pPr>
        <w:jc w:val="center"/>
        <w:rPr>
          <w:rStyle w:val="Heading7Char"/>
          <w:b/>
          <w:bCs/>
          <w:i w:val="0"/>
          <w:iCs w:val="0"/>
          <w:spacing w:val="-10"/>
        </w:rPr>
      </w:pPr>
    </w:p>
    <w:p w14:paraId="70832296" w14:textId="77777777" w:rsidR="00C10AFF" w:rsidRPr="008936B7" w:rsidRDefault="00C10AFF" w:rsidP="00A86129">
      <w:pPr>
        <w:jc w:val="center"/>
        <w:rPr>
          <w:rStyle w:val="Heading7Char"/>
          <w:b/>
          <w:bCs/>
          <w:i w:val="0"/>
          <w:iCs w:val="0"/>
          <w:spacing w:val="-10"/>
        </w:rPr>
      </w:pPr>
    </w:p>
    <w:p w14:paraId="71D2BA51" w14:textId="77777777" w:rsidR="00C10AFF" w:rsidRPr="008936B7" w:rsidRDefault="00C10AFF" w:rsidP="00A86129">
      <w:pPr>
        <w:jc w:val="center"/>
        <w:rPr>
          <w:rStyle w:val="Heading7Char"/>
          <w:b/>
          <w:bCs/>
          <w:i w:val="0"/>
          <w:iCs w:val="0"/>
          <w:spacing w:val="-10"/>
        </w:rPr>
      </w:pPr>
    </w:p>
    <w:p w14:paraId="0F002380" w14:textId="77777777" w:rsidR="00F4086D" w:rsidRDefault="00170DCA" w:rsidP="001E61E3">
      <w:pPr>
        <w:pStyle w:val="Title"/>
        <w:jc w:val="center"/>
      </w:pPr>
      <w:r w:rsidRPr="00F4086D">
        <w:t>Dionysus</w:t>
      </w:r>
      <w:r w:rsidR="00A86129" w:rsidRPr="00F4086D">
        <w:t xml:space="preserve"> </w:t>
      </w:r>
      <w:r w:rsidR="0034588F" w:rsidRPr="00F4086D">
        <w:br/>
      </w:r>
      <w:r w:rsidR="004D15F8" w:rsidRPr="00F4086D">
        <w:t>Power Distribution Board</w:t>
      </w:r>
    </w:p>
    <w:p w14:paraId="3C42AFEF" w14:textId="57AFD160" w:rsidR="00A86129" w:rsidRPr="00F4086D" w:rsidRDefault="00A86129" w:rsidP="001E61E3">
      <w:pPr>
        <w:pStyle w:val="Title"/>
        <w:jc w:val="center"/>
        <w:rPr>
          <w:rStyle w:val="SubtleEmphasis"/>
        </w:rPr>
      </w:pPr>
      <w:r w:rsidRPr="00F4086D">
        <w:rPr>
          <w:rStyle w:val="SubtitleChar"/>
        </w:rPr>
        <w:t>Functional Requirements</w:t>
      </w:r>
      <w:r w:rsidR="0034588F" w:rsidRPr="00F4086D">
        <w:rPr>
          <w:rStyle w:val="SubtitleChar"/>
        </w:rPr>
        <w:br/>
      </w:r>
      <w:r w:rsidR="0034588F" w:rsidRPr="00F4086D">
        <w:rPr>
          <w:rStyle w:val="SubtleEmphasis"/>
        </w:rPr>
        <w:t>[XX/XX/XXXX]</w:t>
      </w:r>
    </w:p>
    <w:p w14:paraId="65643D10" w14:textId="77777777" w:rsidR="0034588F" w:rsidRPr="008936B7" w:rsidRDefault="0034588F" w:rsidP="0034588F"/>
    <w:p w14:paraId="51877577" w14:textId="77777777" w:rsidR="00A86129" w:rsidRPr="008936B7" w:rsidRDefault="00A86129" w:rsidP="00A86129">
      <w:pPr>
        <w:rPr>
          <w:rStyle w:val="Heading7Char"/>
          <w:b/>
          <w:bCs/>
          <w:i w:val="0"/>
          <w:iCs w:val="0"/>
          <w:spacing w:val="-10"/>
          <w:kern w:val="28"/>
          <w:sz w:val="56"/>
          <w:szCs w:val="56"/>
        </w:rPr>
      </w:pPr>
      <w:r w:rsidRPr="008936B7">
        <w:rPr>
          <w:rStyle w:val="Heading7Char"/>
          <w:i w:val="0"/>
          <w:iCs w:val="0"/>
          <w:spacing w:val="-10"/>
        </w:rPr>
        <w:br w:type="page"/>
      </w:r>
    </w:p>
    <w:sdt>
      <w:sdtPr>
        <w:id w:val="1114642765"/>
        <w:docPartObj>
          <w:docPartGallery w:val="Table of Contents"/>
          <w:docPartUnique/>
        </w:docPartObj>
      </w:sdtPr>
      <w:sdtEndPr>
        <w:rPr>
          <w:b/>
          <w:bCs/>
          <w:noProof/>
        </w:rPr>
      </w:sdtEndPr>
      <w:sdtContent>
        <w:p w14:paraId="54B22A39" w14:textId="77777777" w:rsidR="000C7B96" w:rsidRPr="008936B7" w:rsidRDefault="000C7B96">
          <w:r w:rsidRPr="008936B7">
            <w:t>Contents</w:t>
          </w:r>
        </w:p>
        <w:p w14:paraId="0F9DE081" w14:textId="59C59F41" w:rsidR="00324ECA" w:rsidRDefault="000C7B96">
          <w:pPr>
            <w:pStyle w:val="TOC1"/>
            <w:rPr>
              <w:rFonts w:eastAsiaTheme="minorEastAsia"/>
              <w:noProof/>
              <w:kern w:val="2"/>
              <w14:ligatures w14:val="standardContextual"/>
            </w:rPr>
          </w:pPr>
          <w:r w:rsidRPr="008936B7">
            <w:rPr>
              <w:b/>
              <w:bCs/>
              <w:noProof/>
            </w:rPr>
            <w:fldChar w:fldCharType="begin"/>
          </w:r>
          <w:r w:rsidRPr="008936B7">
            <w:rPr>
              <w:b/>
              <w:bCs/>
              <w:noProof/>
            </w:rPr>
            <w:instrText xml:space="preserve"> TOC \o "1-3" \h \z \u </w:instrText>
          </w:r>
          <w:r w:rsidRPr="008936B7">
            <w:rPr>
              <w:b/>
              <w:bCs/>
              <w:noProof/>
            </w:rPr>
            <w:fldChar w:fldCharType="separate"/>
          </w:r>
          <w:hyperlink w:anchor="_Toc141023229" w:history="1">
            <w:r w:rsidR="00324ECA" w:rsidRPr="0034293F">
              <w:rPr>
                <w:rStyle w:val="Hyperlink"/>
                <w:noProof/>
              </w:rPr>
              <w:t>A.</w:t>
            </w:r>
            <w:r w:rsidR="00324ECA">
              <w:rPr>
                <w:rFonts w:eastAsiaTheme="minorEastAsia"/>
                <w:noProof/>
                <w:kern w:val="2"/>
                <w14:ligatures w14:val="standardContextual"/>
              </w:rPr>
              <w:tab/>
            </w:r>
            <w:r w:rsidR="00324ECA" w:rsidRPr="0034293F">
              <w:rPr>
                <w:rStyle w:val="Hyperlink"/>
                <w:noProof/>
              </w:rPr>
              <w:t>Overview</w:t>
            </w:r>
            <w:r w:rsidR="00324ECA">
              <w:rPr>
                <w:noProof/>
                <w:webHidden/>
              </w:rPr>
              <w:tab/>
            </w:r>
            <w:r w:rsidR="00324ECA">
              <w:rPr>
                <w:noProof/>
                <w:webHidden/>
              </w:rPr>
              <w:fldChar w:fldCharType="begin"/>
            </w:r>
            <w:r w:rsidR="00324ECA">
              <w:rPr>
                <w:noProof/>
                <w:webHidden/>
              </w:rPr>
              <w:instrText xml:space="preserve"> PAGEREF _Toc141023229 \h </w:instrText>
            </w:r>
            <w:r w:rsidR="00324ECA">
              <w:rPr>
                <w:noProof/>
                <w:webHidden/>
              </w:rPr>
            </w:r>
            <w:r w:rsidR="00324ECA">
              <w:rPr>
                <w:noProof/>
                <w:webHidden/>
              </w:rPr>
              <w:fldChar w:fldCharType="separate"/>
            </w:r>
            <w:r w:rsidR="00324ECA">
              <w:rPr>
                <w:noProof/>
                <w:webHidden/>
              </w:rPr>
              <w:t>4</w:t>
            </w:r>
            <w:r w:rsidR="00324ECA">
              <w:rPr>
                <w:noProof/>
                <w:webHidden/>
              </w:rPr>
              <w:fldChar w:fldCharType="end"/>
            </w:r>
          </w:hyperlink>
        </w:p>
        <w:p w14:paraId="36BA70CF" w14:textId="53C7CE67" w:rsidR="00324ECA" w:rsidRDefault="00000000">
          <w:pPr>
            <w:pStyle w:val="TOC2"/>
            <w:tabs>
              <w:tab w:val="right" w:leader="dot" w:pos="9350"/>
            </w:tabs>
            <w:rPr>
              <w:noProof/>
              <w:kern w:val="2"/>
              <w14:ligatures w14:val="standardContextual"/>
            </w:rPr>
          </w:pPr>
          <w:hyperlink w:anchor="_Toc141023230" w:history="1">
            <w:r w:rsidR="00324ECA" w:rsidRPr="0034293F">
              <w:rPr>
                <w:rStyle w:val="Hyperlink"/>
                <w:noProof/>
              </w:rPr>
              <w:t>Description</w:t>
            </w:r>
            <w:r w:rsidR="00324ECA">
              <w:rPr>
                <w:noProof/>
                <w:webHidden/>
              </w:rPr>
              <w:tab/>
            </w:r>
            <w:r w:rsidR="00324ECA">
              <w:rPr>
                <w:noProof/>
                <w:webHidden/>
              </w:rPr>
              <w:fldChar w:fldCharType="begin"/>
            </w:r>
            <w:r w:rsidR="00324ECA">
              <w:rPr>
                <w:noProof/>
                <w:webHidden/>
              </w:rPr>
              <w:instrText xml:space="preserve"> PAGEREF _Toc141023230 \h </w:instrText>
            </w:r>
            <w:r w:rsidR="00324ECA">
              <w:rPr>
                <w:noProof/>
                <w:webHidden/>
              </w:rPr>
            </w:r>
            <w:r w:rsidR="00324ECA">
              <w:rPr>
                <w:noProof/>
                <w:webHidden/>
              </w:rPr>
              <w:fldChar w:fldCharType="separate"/>
            </w:r>
            <w:r w:rsidR="00324ECA">
              <w:rPr>
                <w:noProof/>
                <w:webHidden/>
              </w:rPr>
              <w:t>4</w:t>
            </w:r>
            <w:r w:rsidR="00324ECA">
              <w:rPr>
                <w:noProof/>
                <w:webHidden/>
              </w:rPr>
              <w:fldChar w:fldCharType="end"/>
            </w:r>
          </w:hyperlink>
        </w:p>
        <w:p w14:paraId="298674AA" w14:textId="2E4276EB" w:rsidR="00324ECA" w:rsidRDefault="00000000">
          <w:pPr>
            <w:pStyle w:val="TOC2"/>
            <w:tabs>
              <w:tab w:val="right" w:leader="dot" w:pos="9350"/>
            </w:tabs>
            <w:rPr>
              <w:noProof/>
              <w:kern w:val="2"/>
              <w14:ligatures w14:val="standardContextual"/>
            </w:rPr>
          </w:pPr>
          <w:hyperlink w:anchor="_Toc141023231" w:history="1">
            <w:r w:rsidR="00324ECA" w:rsidRPr="0034293F">
              <w:rPr>
                <w:rStyle w:val="Hyperlink"/>
                <w:noProof/>
              </w:rPr>
              <w:t>Scope</w:t>
            </w:r>
            <w:r w:rsidR="00324ECA">
              <w:rPr>
                <w:noProof/>
                <w:webHidden/>
              </w:rPr>
              <w:tab/>
            </w:r>
            <w:r w:rsidR="00324ECA">
              <w:rPr>
                <w:noProof/>
                <w:webHidden/>
              </w:rPr>
              <w:fldChar w:fldCharType="begin"/>
            </w:r>
            <w:r w:rsidR="00324ECA">
              <w:rPr>
                <w:noProof/>
                <w:webHidden/>
              </w:rPr>
              <w:instrText xml:space="preserve"> PAGEREF _Toc141023231 \h </w:instrText>
            </w:r>
            <w:r w:rsidR="00324ECA">
              <w:rPr>
                <w:noProof/>
                <w:webHidden/>
              </w:rPr>
            </w:r>
            <w:r w:rsidR="00324ECA">
              <w:rPr>
                <w:noProof/>
                <w:webHidden/>
              </w:rPr>
              <w:fldChar w:fldCharType="separate"/>
            </w:r>
            <w:r w:rsidR="00324ECA">
              <w:rPr>
                <w:noProof/>
                <w:webHidden/>
              </w:rPr>
              <w:t>4</w:t>
            </w:r>
            <w:r w:rsidR="00324ECA">
              <w:rPr>
                <w:noProof/>
                <w:webHidden/>
              </w:rPr>
              <w:fldChar w:fldCharType="end"/>
            </w:r>
          </w:hyperlink>
        </w:p>
        <w:p w14:paraId="263671D4" w14:textId="5DDB914E" w:rsidR="00324ECA" w:rsidRDefault="00000000">
          <w:pPr>
            <w:pStyle w:val="TOC2"/>
            <w:tabs>
              <w:tab w:val="right" w:leader="dot" w:pos="9350"/>
            </w:tabs>
            <w:rPr>
              <w:noProof/>
              <w:kern w:val="2"/>
              <w14:ligatures w14:val="standardContextual"/>
            </w:rPr>
          </w:pPr>
          <w:hyperlink w:anchor="_Toc141023232" w:history="1">
            <w:r w:rsidR="00324ECA" w:rsidRPr="0034293F">
              <w:rPr>
                <w:rStyle w:val="Hyperlink"/>
                <w:noProof/>
              </w:rPr>
              <w:t>Acronyms and Abbreviations</w:t>
            </w:r>
            <w:r w:rsidR="00324ECA">
              <w:rPr>
                <w:noProof/>
                <w:webHidden/>
              </w:rPr>
              <w:tab/>
            </w:r>
            <w:r w:rsidR="00324ECA">
              <w:rPr>
                <w:noProof/>
                <w:webHidden/>
              </w:rPr>
              <w:fldChar w:fldCharType="begin"/>
            </w:r>
            <w:r w:rsidR="00324ECA">
              <w:rPr>
                <w:noProof/>
                <w:webHidden/>
              </w:rPr>
              <w:instrText xml:space="preserve"> PAGEREF _Toc141023232 \h </w:instrText>
            </w:r>
            <w:r w:rsidR="00324ECA">
              <w:rPr>
                <w:noProof/>
                <w:webHidden/>
              </w:rPr>
            </w:r>
            <w:r w:rsidR="00324ECA">
              <w:rPr>
                <w:noProof/>
                <w:webHidden/>
              </w:rPr>
              <w:fldChar w:fldCharType="separate"/>
            </w:r>
            <w:r w:rsidR="00324ECA">
              <w:rPr>
                <w:noProof/>
                <w:webHidden/>
              </w:rPr>
              <w:t>4</w:t>
            </w:r>
            <w:r w:rsidR="00324ECA">
              <w:rPr>
                <w:noProof/>
                <w:webHidden/>
              </w:rPr>
              <w:fldChar w:fldCharType="end"/>
            </w:r>
          </w:hyperlink>
        </w:p>
        <w:p w14:paraId="11B9A437" w14:textId="19F5C466" w:rsidR="00324ECA" w:rsidRDefault="00000000">
          <w:pPr>
            <w:pStyle w:val="TOC1"/>
            <w:rPr>
              <w:rFonts w:eastAsiaTheme="minorEastAsia"/>
              <w:noProof/>
              <w:kern w:val="2"/>
              <w14:ligatures w14:val="standardContextual"/>
            </w:rPr>
          </w:pPr>
          <w:hyperlink w:anchor="_Toc141023233" w:history="1">
            <w:r w:rsidR="00324ECA" w:rsidRPr="0034293F">
              <w:rPr>
                <w:rStyle w:val="Hyperlink"/>
                <w:noProof/>
              </w:rPr>
              <w:t>C.</w:t>
            </w:r>
            <w:r w:rsidR="00324ECA">
              <w:rPr>
                <w:rFonts w:eastAsiaTheme="minorEastAsia"/>
                <w:noProof/>
                <w:kern w:val="2"/>
                <w14:ligatures w14:val="standardContextual"/>
              </w:rPr>
              <w:tab/>
            </w:r>
            <w:r w:rsidR="00324ECA" w:rsidRPr="0034293F">
              <w:rPr>
                <w:rStyle w:val="Hyperlink"/>
                <w:noProof/>
              </w:rPr>
              <w:t>System Components</w:t>
            </w:r>
            <w:r w:rsidR="00324ECA">
              <w:rPr>
                <w:noProof/>
                <w:webHidden/>
              </w:rPr>
              <w:tab/>
            </w:r>
            <w:r w:rsidR="00324ECA">
              <w:rPr>
                <w:noProof/>
                <w:webHidden/>
              </w:rPr>
              <w:fldChar w:fldCharType="begin"/>
            </w:r>
            <w:r w:rsidR="00324ECA">
              <w:rPr>
                <w:noProof/>
                <w:webHidden/>
              </w:rPr>
              <w:instrText xml:space="preserve"> PAGEREF _Toc141023233 \h </w:instrText>
            </w:r>
            <w:r w:rsidR="00324ECA">
              <w:rPr>
                <w:noProof/>
                <w:webHidden/>
              </w:rPr>
            </w:r>
            <w:r w:rsidR="00324ECA">
              <w:rPr>
                <w:noProof/>
                <w:webHidden/>
              </w:rPr>
              <w:fldChar w:fldCharType="separate"/>
            </w:r>
            <w:r w:rsidR="00324ECA">
              <w:rPr>
                <w:noProof/>
                <w:webHidden/>
              </w:rPr>
              <w:t>4</w:t>
            </w:r>
            <w:r w:rsidR="00324ECA">
              <w:rPr>
                <w:noProof/>
                <w:webHidden/>
              </w:rPr>
              <w:fldChar w:fldCharType="end"/>
            </w:r>
          </w:hyperlink>
        </w:p>
        <w:p w14:paraId="19DD8F6D" w14:textId="40884F90" w:rsidR="00324ECA" w:rsidRDefault="00000000">
          <w:pPr>
            <w:pStyle w:val="TOC2"/>
            <w:tabs>
              <w:tab w:val="right" w:leader="dot" w:pos="9350"/>
            </w:tabs>
            <w:rPr>
              <w:noProof/>
              <w:kern w:val="2"/>
              <w14:ligatures w14:val="standardContextual"/>
            </w:rPr>
          </w:pPr>
          <w:hyperlink w:anchor="_Toc141023234" w:history="1">
            <w:r w:rsidR="00324ECA" w:rsidRPr="0034293F">
              <w:rPr>
                <w:rStyle w:val="Hyperlink"/>
                <w:noProof/>
              </w:rPr>
              <w:t>Inputs</w:t>
            </w:r>
            <w:r w:rsidR="00324ECA">
              <w:rPr>
                <w:noProof/>
                <w:webHidden/>
              </w:rPr>
              <w:tab/>
            </w:r>
            <w:r w:rsidR="00324ECA">
              <w:rPr>
                <w:noProof/>
                <w:webHidden/>
              </w:rPr>
              <w:fldChar w:fldCharType="begin"/>
            </w:r>
            <w:r w:rsidR="00324ECA">
              <w:rPr>
                <w:noProof/>
                <w:webHidden/>
              </w:rPr>
              <w:instrText xml:space="preserve"> PAGEREF _Toc141023234 \h </w:instrText>
            </w:r>
            <w:r w:rsidR="00324ECA">
              <w:rPr>
                <w:noProof/>
                <w:webHidden/>
              </w:rPr>
            </w:r>
            <w:r w:rsidR="00324ECA">
              <w:rPr>
                <w:noProof/>
                <w:webHidden/>
              </w:rPr>
              <w:fldChar w:fldCharType="separate"/>
            </w:r>
            <w:r w:rsidR="00324ECA">
              <w:rPr>
                <w:noProof/>
                <w:webHidden/>
              </w:rPr>
              <w:t>5</w:t>
            </w:r>
            <w:r w:rsidR="00324ECA">
              <w:rPr>
                <w:noProof/>
                <w:webHidden/>
              </w:rPr>
              <w:fldChar w:fldCharType="end"/>
            </w:r>
          </w:hyperlink>
        </w:p>
        <w:p w14:paraId="63D3F9F9" w14:textId="1E3361E5" w:rsidR="00324ECA" w:rsidRDefault="00000000">
          <w:pPr>
            <w:pStyle w:val="TOC2"/>
            <w:tabs>
              <w:tab w:val="right" w:leader="dot" w:pos="9350"/>
            </w:tabs>
            <w:rPr>
              <w:noProof/>
              <w:kern w:val="2"/>
              <w14:ligatures w14:val="standardContextual"/>
            </w:rPr>
          </w:pPr>
          <w:hyperlink w:anchor="_Toc141023235" w:history="1">
            <w:r w:rsidR="00324ECA" w:rsidRPr="0034293F">
              <w:rPr>
                <w:rStyle w:val="Hyperlink"/>
                <w:noProof/>
              </w:rPr>
              <w:t>Outputs</w:t>
            </w:r>
            <w:r w:rsidR="00324ECA">
              <w:rPr>
                <w:noProof/>
                <w:webHidden/>
              </w:rPr>
              <w:tab/>
            </w:r>
            <w:r w:rsidR="00324ECA">
              <w:rPr>
                <w:noProof/>
                <w:webHidden/>
              </w:rPr>
              <w:fldChar w:fldCharType="begin"/>
            </w:r>
            <w:r w:rsidR="00324ECA">
              <w:rPr>
                <w:noProof/>
                <w:webHidden/>
              </w:rPr>
              <w:instrText xml:space="preserve"> PAGEREF _Toc141023235 \h </w:instrText>
            </w:r>
            <w:r w:rsidR="00324ECA">
              <w:rPr>
                <w:noProof/>
                <w:webHidden/>
              </w:rPr>
            </w:r>
            <w:r w:rsidR="00324ECA">
              <w:rPr>
                <w:noProof/>
                <w:webHidden/>
              </w:rPr>
              <w:fldChar w:fldCharType="separate"/>
            </w:r>
            <w:r w:rsidR="00324ECA">
              <w:rPr>
                <w:noProof/>
                <w:webHidden/>
              </w:rPr>
              <w:t>5</w:t>
            </w:r>
            <w:r w:rsidR="00324ECA">
              <w:rPr>
                <w:noProof/>
                <w:webHidden/>
              </w:rPr>
              <w:fldChar w:fldCharType="end"/>
            </w:r>
          </w:hyperlink>
        </w:p>
        <w:p w14:paraId="5629BA32" w14:textId="0415A220" w:rsidR="00324ECA" w:rsidRDefault="00000000">
          <w:pPr>
            <w:pStyle w:val="TOC2"/>
            <w:tabs>
              <w:tab w:val="right" w:leader="dot" w:pos="9350"/>
            </w:tabs>
            <w:rPr>
              <w:noProof/>
              <w:kern w:val="2"/>
              <w14:ligatures w14:val="standardContextual"/>
            </w:rPr>
          </w:pPr>
          <w:hyperlink w:anchor="_Toc141023236" w:history="1">
            <w:r w:rsidR="00324ECA" w:rsidRPr="0034293F">
              <w:rPr>
                <w:rStyle w:val="Hyperlink"/>
                <w:noProof/>
              </w:rPr>
              <w:t>Input Processing</w:t>
            </w:r>
            <w:r w:rsidR="00324ECA">
              <w:rPr>
                <w:noProof/>
                <w:webHidden/>
              </w:rPr>
              <w:tab/>
            </w:r>
            <w:r w:rsidR="00324ECA">
              <w:rPr>
                <w:noProof/>
                <w:webHidden/>
              </w:rPr>
              <w:fldChar w:fldCharType="begin"/>
            </w:r>
            <w:r w:rsidR="00324ECA">
              <w:rPr>
                <w:noProof/>
                <w:webHidden/>
              </w:rPr>
              <w:instrText xml:space="preserve"> PAGEREF _Toc141023236 \h </w:instrText>
            </w:r>
            <w:r w:rsidR="00324ECA">
              <w:rPr>
                <w:noProof/>
                <w:webHidden/>
              </w:rPr>
            </w:r>
            <w:r w:rsidR="00324ECA">
              <w:rPr>
                <w:noProof/>
                <w:webHidden/>
              </w:rPr>
              <w:fldChar w:fldCharType="separate"/>
            </w:r>
            <w:r w:rsidR="00324ECA">
              <w:rPr>
                <w:noProof/>
                <w:webHidden/>
              </w:rPr>
              <w:t>6</w:t>
            </w:r>
            <w:r w:rsidR="00324ECA">
              <w:rPr>
                <w:noProof/>
                <w:webHidden/>
              </w:rPr>
              <w:fldChar w:fldCharType="end"/>
            </w:r>
          </w:hyperlink>
        </w:p>
        <w:p w14:paraId="19D8E9DB" w14:textId="31C6FA28" w:rsidR="00324ECA" w:rsidRDefault="00000000">
          <w:pPr>
            <w:pStyle w:val="TOC3"/>
            <w:tabs>
              <w:tab w:val="right" w:leader="dot" w:pos="9350"/>
            </w:tabs>
            <w:rPr>
              <w:rFonts w:eastAsiaTheme="minorEastAsia"/>
              <w:noProof/>
              <w:kern w:val="2"/>
              <w14:ligatures w14:val="standardContextual"/>
            </w:rPr>
          </w:pPr>
          <w:hyperlink w:anchor="_Toc141023237" w:history="1">
            <w:r w:rsidR="00324ECA" w:rsidRPr="0034293F">
              <w:rPr>
                <w:rStyle w:val="Hyperlink"/>
                <w:noProof/>
              </w:rPr>
              <w:t>Debounce</w:t>
            </w:r>
            <w:r w:rsidR="00324ECA">
              <w:rPr>
                <w:noProof/>
                <w:webHidden/>
              </w:rPr>
              <w:tab/>
            </w:r>
            <w:r w:rsidR="00324ECA">
              <w:rPr>
                <w:noProof/>
                <w:webHidden/>
              </w:rPr>
              <w:fldChar w:fldCharType="begin"/>
            </w:r>
            <w:r w:rsidR="00324ECA">
              <w:rPr>
                <w:noProof/>
                <w:webHidden/>
              </w:rPr>
              <w:instrText xml:space="preserve"> PAGEREF _Toc141023237 \h </w:instrText>
            </w:r>
            <w:r w:rsidR="00324ECA">
              <w:rPr>
                <w:noProof/>
                <w:webHidden/>
              </w:rPr>
            </w:r>
            <w:r w:rsidR="00324ECA">
              <w:rPr>
                <w:noProof/>
                <w:webHidden/>
              </w:rPr>
              <w:fldChar w:fldCharType="separate"/>
            </w:r>
            <w:r w:rsidR="00324ECA">
              <w:rPr>
                <w:noProof/>
                <w:webHidden/>
              </w:rPr>
              <w:t>6</w:t>
            </w:r>
            <w:r w:rsidR="00324ECA">
              <w:rPr>
                <w:noProof/>
                <w:webHidden/>
              </w:rPr>
              <w:fldChar w:fldCharType="end"/>
            </w:r>
          </w:hyperlink>
        </w:p>
        <w:p w14:paraId="31903A4C" w14:textId="576A44C9" w:rsidR="00324ECA" w:rsidRDefault="00000000">
          <w:pPr>
            <w:pStyle w:val="TOC3"/>
            <w:tabs>
              <w:tab w:val="right" w:leader="dot" w:pos="9350"/>
            </w:tabs>
            <w:rPr>
              <w:rFonts w:eastAsiaTheme="minorEastAsia"/>
              <w:noProof/>
              <w:kern w:val="2"/>
              <w14:ligatures w14:val="standardContextual"/>
            </w:rPr>
          </w:pPr>
          <w:hyperlink w:anchor="_Toc141023238" w:history="1">
            <w:r w:rsidR="00324ECA" w:rsidRPr="0034293F">
              <w:rPr>
                <w:rStyle w:val="Hyperlink"/>
                <w:noProof/>
              </w:rPr>
              <w:t>Anti-Tiedown</w:t>
            </w:r>
            <w:r w:rsidR="00324ECA">
              <w:rPr>
                <w:noProof/>
                <w:webHidden/>
              </w:rPr>
              <w:tab/>
            </w:r>
            <w:r w:rsidR="00324ECA">
              <w:rPr>
                <w:noProof/>
                <w:webHidden/>
              </w:rPr>
              <w:fldChar w:fldCharType="begin"/>
            </w:r>
            <w:r w:rsidR="00324ECA">
              <w:rPr>
                <w:noProof/>
                <w:webHidden/>
              </w:rPr>
              <w:instrText xml:space="preserve"> PAGEREF _Toc141023238 \h </w:instrText>
            </w:r>
            <w:r w:rsidR="00324ECA">
              <w:rPr>
                <w:noProof/>
                <w:webHidden/>
              </w:rPr>
            </w:r>
            <w:r w:rsidR="00324ECA">
              <w:rPr>
                <w:noProof/>
                <w:webHidden/>
              </w:rPr>
              <w:fldChar w:fldCharType="separate"/>
            </w:r>
            <w:r w:rsidR="00324ECA">
              <w:rPr>
                <w:noProof/>
                <w:webHidden/>
              </w:rPr>
              <w:t>6</w:t>
            </w:r>
            <w:r w:rsidR="00324ECA">
              <w:rPr>
                <w:noProof/>
                <w:webHidden/>
              </w:rPr>
              <w:fldChar w:fldCharType="end"/>
            </w:r>
          </w:hyperlink>
        </w:p>
        <w:p w14:paraId="051930E2" w14:textId="51803636" w:rsidR="00324ECA" w:rsidRDefault="00000000">
          <w:pPr>
            <w:pStyle w:val="TOC3"/>
            <w:tabs>
              <w:tab w:val="right" w:leader="dot" w:pos="9350"/>
            </w:tabs>
            <w:rPr>
              <w:rFonts w:eastAsiaTheme="minorEastAsia"/>
              <w:noProof/>
              <w:kern w:val="2"/>
              <w14:ligatures w14:val="standardContextual"/>
            </w:rPr>
          </w:pPr>
          <w:hyperlink w:anchor="_Toc141023239" w:history="1">
            <w:r w:rsidR="00324ECA" w:rsidRPr="0034293F">
              <w:rPr>
                <w:rStyle w:val="Hyperlink"/>
                <w:noProof/>
              </w:rPr>
              <w:t>Input Override</w:t>
            </w:r>
            <w:r w:rsidR="00324ECA">
              <w:rPr>
                <w:noProof/>
                <w:webHidden/>
              </w:rPr>
              <w:tab/>
            </w:r>
            <w:r w:rsidR="00324ECA">
              <w:rPr>
                <w:noProof/>
                <w:webHidden/>
              </w:rPr>
              <w:fldChar w:fldCharType="begin"/>
            </w:r>
            <w:r w:rsidR="00324ECA">
              <w:rPr>
                <w:noProof/>
                <w:webHidden/>
              </w:rPr>
              <w:instrText xml:space="preserve"> PAGEREF _Toc141023239 \h </w:instrText>
            </w:r>
            <w:r w:rsidR="00324ECA">
              <w:rPr>
                <w:noProof/>
                <w:webHidden/>
              </w:rPr>
            </w:r>
            <w:r w:rsidR="00324ECA">
              <w:rPr>
                <w:noProof/>
                <w:webHidden/>
              </w:rPr>
              <w:fldChar w:fldCharType="separate"/>
            </w:r>
            <w:r w:rsidR="00324ECA">
              <w:rPr>
                <w:noProof/>
                <w:webHidden/>
              </w:rPr>
              <w:t>6</w:t>
            </w:r>
            <w:r w:rsidR="00324ECA">
              <w:rPr>
                <w:noProof/>
                <w:webHidden/>
              </w:rPr>
              <w:fldChar w:fldCharType="end"/>
            </w:r>
          </w:hyperlink>
        </w:p>
        <w:p w14:paraId="3274F537" w14:textId="4E8A7AA7" w:rsidR="00324ECA" w:rsidRDefault="00000000">
          <w:pPr>
            <w:pStyle w:val="TOC3"/>
            <w:tabs>
              <w:tab w:val="right" w:leader="dot" w:pos="9350"/>
            </w:tabs>
            <w:rPr>
              <w:rFonts w:eastAsiaTheme="minorEastAsia"/>
              <w:noProof/>
              <w:kern w:val="2"/>
              <w14:ligatures w14:val="standardContextual"/>
            </w:rPr>
          </w:pPr>
          <w:hyperlink w:anchor="_Toc141023240" w:history="1">
            <w:r w:rsidR="00324ECA" w:rsidRPr="0034293F">
              <w:rPr>
                <w:rStyle w:val="Hyperlink"/>
                <w:noProof/>
              </w:rPr>
              <w:t>Deadband</w:t>
            </w:r>
            <w:r w:rsidR="00324ECA">
              <w:rPr>
                <w:noProof/>
                <w:webHidden/>
              </w:rPr>
              <w:tab/>
            </w:r>
            <w:r w:rsidR="00324ECA">
              <w:rPr>
                <w:noProof/>
                <w:webHidden/>
              </w:rPr>
              <w:fldChar w:fldCharType="begin"/>
            </w:r>
            <w:r w:rsidR="00324ECA">
              <w:rPr>
                <w:noProof/>
                <w:webHidden/>
              </w:rPr>
              <w:instrText xml:space="preserve"> PAGEREF _Toc141023240 \h </w:instrText>
            </w:r>
            <w:r w:rsidR="00324ECA">
              <w:rPr>
                <w:noProof/>
                <w:webHidden/>
              </w:rPr>
            </w:r>
            <w:r w:rsidR="00324ECA">
              <w:rPr>
                <w:noProof/>
                <w:webHidden/>
              </w:rPr>
              <w:fldChar w:fldCharType="separate"/>
            </w:r>
            <w:r w:rsidR="00324ECA">
              <w:rPr>
                <w:noProof/>
                <w:webHidden/>
              </w:rPr>
              <w:t>6</w:t>
            </w:r>
            <w:r w:rsidR="00324ECA">
              <w:rPr>
                <w:noProof/>
                <w:webHidden/>
              </w:rPr>
              <w:fldChar w:fldCharType="end"/>
            </w:r>
          </w:hyperlink>
        </w:p>
        <w:p w14:paraId="4BF011C7" w14:textId="7F723384" w:rsidR="00324ECA" w:rsidRDefault="00000000">
          <w:pPr>
            <w:pStyle w:val="TOC3"/>
            <w:tabs>
              <w:tab w:val="right" w:leader="dot" w:pos="9350"/>
            </w:tabs>
            <w:rPr>
              <w:rFonts w:eastAsiaTheme="minorEastAsia"/>
              <w:noProof/>
              <w:kern w:val="2"/>
              <w14:ligatures w14:val="standardContextual"/>
            </w:rPr>
          </w:pPr>
          <w:hyperlink w:anchor="_Toc141023241" w:history="1">
            <w:r w:rsidR="00324ECA" w:rsidRPr="0034293F">
              <w:rPr>
                <w:rStyle w:val="Hyperlink"/>
                <w:noProof/>
              </w:rPr>
              <w:t>Hysteresis</w:t>
            </w:r>
            <w:r w:rsidR="00324ECA">
              <w:rPr>
                <w:noProof/>
                <w:webHidden/>
              </w:rPr>
              <w:tab/>
            </w:r>
            <w:r w:rsidR="00324ECA">
              <w:rPr>
                <w:noProof/>
                <w:webHidden/>
              </w:rPr>
              <w:fldChar w:fldCharType="begin"/>
            </w:r>
            <w:r w:rsidR="00324ECA">
              <w:rPr>
                <w:noProof/>
                <w:webHidden/>
              </w:rPr>
              <w:instrText xml:space="preserve"> PAGEREF _Toc141023241 \h </w:instrText>
            </w:r>
            <w:r w:rsidR="00324ECA">
              <w:rPr>
                <w:noProof/>
                <w:webHidden/>
              </w:rPr>
            </w:r>
            <w:r w:rsidR="00324ECA">
              <w:rPr>
                <w:noProof/>
                <w:webHidden/>
              </w:rPr>
              <w:fldChar w:fldCharType="separate"/>
            </w:r>
            <w:r w:rsidR="00324ECA">
              <w:rPr>
                <w:noProof/>
                <w:webHidden/>
              </w:rPr>
              <w:t>6</w:t>
            </w:r>
            <w:r w:rsidR="00324ECA">
              <w:rPr>
                <w:noProof/>
                <w:webHidden/>
              </w:rPr>
              <w:fldChar w:fldCharType="end"/>
            </w:r>
          </w:hyperlink>
        </w:p>
        <w:p w14:paraId="53E6CE1E" w14:textId="1CBADD0C" w:rsidR="00324ECA" w:rsidRDefault="00000000">
          <w:pPr>
            <w:pStyle w:val="TOC1"/>
            <w:rPr>
              <w:rFonts w:eastAsiaTheme="minorEastAsia"/>
              <w:noProof/>
              <w:kern w:val="2"/>
              <w14:ligatures w14:val="standardContextual"/>
            </w:rPr>
          </w:pPr>
          <w:hyperlink w:anchor="_Toc141023242" w:history="1">
            <w:r w:rsidR="00324ECA" w:rsidRPr="0034293F">
              <w:rPr>
                <w:rStyle w:val="Hyperlink"/>
                <w:noProof/>
              </w:rPr>
              <w:t>F.</w:t>
            </w:r>
            <w:r w:rsidR="00324ECA">
              <w:rPr>
                <w:rFonts w:eastAsiaTheme="minorEastAsia"/>
                <w:noProof/>
                <w:kern w:val="2"/>
                <w14:ligatures w14:val="standardContextual"/>
              </w:rPr>
              <w:tab/>
            </w:r>
            <w:r w:rsidR="00324ECA" w:rsidRPr="0034293F">
              <w:rPr>
                <w:rStyle w:val="Hyperlink"/>
                <w:noProof/>
              </w:rPr>
              <w:t>Basic Functionality</w:t>
            </w:r>
            <w:r w:rsidR="00324ECA">
              <w:rPr>
                <w:noProof/>
                <w:webHidden/>
              </w:rPr>
              <w:tab/>
            </w:r>
            <w:r w:rsidR="00324ECA">
              <w:rPr>
                <w:noProof/>
                <w:webHidden/>
              </w:rPr>
              <w:fldChar w:fldCharType="begin"/>
            </w:r>
            <w:r w:rsidR="00324ECA">
              <w:rPr>
                <w:noProof/>
                <w:webHidden/>
              </w:rPr>
              <w:instrText xml:space="preserve"> PAGEREF _Toc141023242 \h </w:instrText>
            </w:r>
            <w:r w:rsidR="00324ECA">
              <w:rPr>
                <w:noProof/>
                <w:webHidden/>
              </w:rPr>
            </w:r>
            <w:r w:rsidR="00324ECA">
              <w:rPr>
                <w:noProof/>
                <w:webHidden/>
              </w:rPr>
              <w:fldChar w:fldCharType="separate"/>
            </w:r>
            <w:r w:rsidR="00324ECA">
              <w:rPr>
                <w:noProof/>
                <w:webHidden/>
              </w:rPr>
              <w:t>6</w:t>
            </w:r>
            <w:r w:rsidR="00324ECA">
              <w:rPr>
                <w:noProof/>
                <w:webHidden/>
              </w:rPr>
              <w:fldChar w:fldCharType="end"/>
            </w:r>
          </w:hyperlink>
        </w:p>
        <w:p w14:paraId="587E3208" w14:textId="671D0EAD" w:rsidR="00324ECA" w:rsidRDefault="00000000">
          <w:pPr>
            <w:pStyle w:val="TOC2"/>
            <w:tabs>
              <w:tab w:val="right" w:leader="dot" w:pos="9350"/>
            </w:tabs>
            <w:rPr>
              <w:noProof/>
              <w:kern w:val="2"/>
              <w14:ligatures w14:val="standardContextual"/>
            </w:rPr>
          </w:pPr>
          <w:hyperlink w:anchor="_Toc141023243" w:history="1">
            <w:r w:rsidR="00324ECA" w:rsidRPr="0034293F">
              <w:rPr>
                <w:rStyle w:val="Hyperlink"/>
                <w:noProof/>
              </w:rPr>
              <w:t>Power Management Controller</w:t>
            </w:r>
            <w:r w:rsidR="00324ECA">
              <w:rPr>
                <w:noProof/>
                <w:webHidden/>
              </w:rPr>
              <w:tab/>
            </w:r>
            <w:r w:rsidR="00324ECA">
              <w:rPr>
                <w:noProof/>
                <w:webHidden/>
              </w:rPr>
              <w:fldChar w:fldCharType="begin"/>
            </w:r>
            <w:r w:rsidR="00324ECA">
              <w:rPr>
                <w:noProof/>
                <w:webHidden/>
              </w:rPr>
              <w:instrText xml:space="preserve"> PAGEREF _Toc141023243 \h </w:instrText>
            </w:r>
            <w:r w:rsidR="00324ECA">
              <w:rPr>
                <w:noProof/>
                <w:webHidden/>
              </w:rPr>
            </w:r>
            <w:r w:rsidR="00324ECA">
              <w:rPr>
                <w:noProof/>
                <w:webHidden/>
              </w:rPr>
              <w:fldChar w:fldCharType="separate"/>
            </w:r>
            <w:r w:rsidR="00324ECA">
              <w:rPr>
                <w:noProof/>
                <w:webHidden/>
              </w:rPr>
              <w:t>6</w:t>
            </w:r>
            <w:r w:rsidR="00324ECA">
              <w:rPr>
                <w:noProof/>
                <w:webHidden/>
              </w:rPr>
              <w:fldChar w:fldCharType="end"/>
            </w:r>
          </w:hyperlink>
        </w:p>
        <w:p w14:paraId="7C5254A3" w14:textId="3AFFFAD3" w:rsidR="00324ECA" w:rsidRDefault="00000000">
          <w:pPr>
            <w:pStyle w:val="TOC2"/>
            <w:tabs>
              <w:tab w:val="right" w:leader="dot" w:pos="9350"/>
            </w:tabs>
            <w:rPr>
              <w:noProof/>
              <w:kern w:val="2"/>
              <w14:ligatures w14:val="standardContextual"/>
            </w:rPr>
          </w:pPr>
          <w:hyperlink w:anchor="_Toc141023244" w:history="1">
            <w:r w:rsidR="00324ECA" w:rsidRPr="0034293F">
              <w:rPr>
                <w:rStyle w:val="Hyperlink"/>
                <w:noProof/>
              </w:rPr>
              <w:t>Board Controller</w:t>
            </w:r>
            <w:r w:rsidR="00324ECA">
              <w:rPr>
                <w:noProof/>
                <w:webHidden/>
              </w:rPr>
              <w:tab/>
            </w:r>
            <w:r w:rsidR="00324ECA">
              <w:rPr>
                <w:noProof/>
                <w:webHidden/>
              </w:rPr>
              <w:fldChar w:fldCharType="begin"/>
            </w:r>
            <w:r w:rsidR="00324ECA">
              <w:rPr>
                <w:noProof/>
                <w:webHidden/>
              </w:rPr>
              <w:instrText xml:space="preserve"> PAGEREF _Toc141023244 \h </w:instrText>
            </w:r>
            <w:r w:rsidR="00324ECA">
              <w:rPr>
                <w:noProof/>
                <w:webHidden/>
              </w:rPr>
            </w:r>
            <w:r w:rsidR="00324ECA">
              <w:rPr>
                <w:noProof/>
                <w:webHidden/>
              </w:rPr>
              <w:fldChar w:fldCharType="separate"/>
            </w:r>
            <w:r w:rsidR="00324ECA">
              <w:rPr>
                <w:noProof/>
                <w:webHidden/>
              </w:rPr>
              <w:t>7</w:t>
            </w:r>
            <w:r w:rsidR="00324ECA">
              <w:rPr>
                <w:noProof/>
                <w:webHidden/>
              </w:rPr>
              <w:fldChar w:fldCharType="end"/>
            </w:r>
          </w:hyperlink>
        </w:p>
        <w:p w14:paraId="7D85FB74" w14:textId="3C01B183" w:rsidR="00324ECA" w:rsidRDefault="00000000">
          <w:pPr>
            <w:pStyle w:val="TOC3"/>
            <w:tabs>
              <w:tab w:val="right" w:leader="dot" w:pos="9350"/>
            </w:tabs>
            <w:rPr>
              <w:rFonts w:eastAsiaTheme="minorEastAsia"/>
              <w:noProof/>
              <w:kern w:val="2"/>
              <w14:ligatures w14:val="standardContextual"/>
            </w:rPr>
          </w:pPr>
          <w:hyperlink w:anchor="_Toc141023245" w:history="1">
            <w:r w:rsidR="00324ECA" w:rsidRPr="0034293F">
              <w:rPr>
                <w:rStyle w:val="Hyperlink"/>
                <w:rFonts w:cs="Times New Roman"/>
                <w:noProof/>
              </w:rPr>
              <w:t>The board also uses an ATMEGA32U microcontroller.</w:t>
            </w:r>
            <w:r w:rsidR="00324ECA">
              <w:rPr>
                <w:noProof/>
                <w:webHidden/>
              </w:rPr>
              <w:tab/>
            </w:r>
            <w:r w:rsidR="00324ECA">
              <w:rPr>
                <w:noProof/>
                <w:webHidden/>
              </w:rPr>
              <w:fldChar w:fldCharType="begin"/>
            </w:r>
            <w:r w:rsidR="00324ECA">
              <w:rPr>
                <w:noProof/>
                <w:webHidden/>
              </w:rPr>
              <w:instrText xml:space="preserve"> PAGEREF _Toc141023245 \h </w:instrText>
            </w:r>
            <w:r w:rsidR="00324ECA">
              <w:rPr>
                <w:noProof/>
                <w:webHidden/>
              </w:rPr>
            </w:r>
            <w:r w:rsidR="00324ECA">
              <w:rPr>
                <w:noProof/>
                <w:webHidden/>
              </w:rPr>
              <w:fldChar w:fldCharType="separate"/>
            </w:r>
            <w:r w:rsidR="00324ECA">
              <w:rPr>
                <w:noProof/>
                <w:webHidden/>
              </w:rPr>
              <w:t>7</w:t>
            </w:r>
            <w:r w:rsidR="00324ECA">
              <w:rPr>
                <w:noProof/>
                <w:webHidden/>
              </w:rPr>
              <w:fldChar w:fldCharType="end"/>
            </w:r>
          </w:hyperlink>
        </w:p>
        <w:p w14:paraId="180C964A" w14:textId="554C64B6" w:rsidR="00324ECA" w:rsidRDefault="00000000">
          <w:pPr>
            <w:pStyle w:val="TOC2"/>
            <w:tabs>
              <w:tab w:val="right" w:leader="dot" w:pos="9350"/>
            </w:tabs>
            <w:rPr>
              <w:noProof/>
              <w:kern w:val="2"/>
              <w14:ligatures w14:val="standardContextual"/>
            </w:rPr>
          </w:pPr>
          <w:hyperlink w:anchor="_Toc141023246" w:history="1">
            <w:r w:rsidR="00324ECA" w:rsidRPr="0034293F">
              <w:rPr>
                <w:rStyle w:val="Hyperlink"/>
                <w:noProof/>
              </w:rPr>
              <w:t>Two-Wire Interface Bus Isolator</w:t>
            </w:r>
            <w:r w:rsidR="00324ECA">
              <w:rPr>
                <w:noProof/>
                <w:webHidden/>
              </w:rPr>
              <w:tab/>
            </w:r>
            <w:r w:rsidR="00324ECA">
              <w:rPr>
                <w:noProof/>
                <w:webHidden/>
              </w:rPr>
              <w:fldChar w:fldCharType="begin"/>
            </w:r>
            <w:r w:rsidR="00324ECA">
              <w:rPr>
                <w:noProof/>
                <w:webHidden/>
              </w:rPr>
              <w:instrText xml:space="preserve"> PAGEREF _Toc141023246 \h </w:instrText>
            </w:r>
            <w:r w:rsidR="00324ECA">
              <w:rPr>
                <w:noProof/>
                <w:webHidden/>
              </w:rPr>
            </w:r>
            <w:r w:rsidR="00324ECA">
              <w:rPr>
                <w:noProof/>
                <w:webHidden/>
              </w:rPr>
              <w:fldChar w:fldCharType="separate"/>
            </w:r>
            <w:r w:rsidR="00324ECA">
              <w:rPr>
                <w:noProof/>
                <w:webHidden/>
              </w:rPr>
              <w:t>7</w:t>
            </w:r>
            <w:r w:rsidR="00324ECA">
              <w:rPr>
                <w:noProof/>
                <w:webHidden/>
              </w:rPr>
              <w:fldChar w:fldCharType="end"/>
            </w:r>
          </w:hyperlink>
        </w:p>
        <w:p w14:paraId="35EE662E" w14:textId="67F9AD9E" w:rsidR="00324ECA" w:rsidRDefault="00000000">
          <w:pPr>
            <w:pStyle w:val="TOC2"/>
            <w:tabs>
              <w:tab w:val="right" w:leader="dot" w:pos="9350"/>
            </w:tabs>
            <w:rPr>
              <w:noProof/>
              <w:kern w:val="2"/>
              <w14:ligatures w14:val="standardContextual"/>
            </w:rPr>
          </w:pPr>
          <w:hyperlink w:anchor="_Toc141023247" w:history="1">
            <w:r w:rsidR="00324ECA" w:rsidRPr="0034293F">
              <w:rPr>
                <w:rStyle w:val="Hyperlink"/>
                <w:noProof/>
              </w:rPr>
              <w:t>GPIO</w:t>
            </w:r>
            <w:r w:rsidR="00324ECA">
              <w:rPr>
                <w:noProof/>
                <w:webHidden/>
              </w:rPr>
              <w:tab/>
            </w:r>
            <w:r w:rsidR="00324ECA">
              <w:rPr>
                <w:noProof/>
                <w:webHidden/>
              </w:rPr>
              <w:fldChar w:fldCharType="begin"/>
            </w:r>
            <w:r w:rsidR="00324ECA">
              <w:rPr>
                <w:noProof/>
                <w:webHidden/>
              </w:rPr>
              <w:instrText xml:space="preserve"> PAGEREF _Toc141023247 \h </w:instrText>
            </w:r>
            <w:r w:rsidR="00324ECA">
              <w:rPr>
                <w:noProof/>
                <w:webHidden/>
              </w:rPr>
            </w:r>
            <w:r w:rsidR="00324ECA">
              <w:rPr>
                <w:noProof/>
                <w:webHidden/>
              </w:rPr>
              <w:fldChar w:fldCharType="separate"/>
            </w:r>
            <w:r w:rsidR="00324ECA">
              <w:rPr>
                <w:noProof/>
                <w:webHidden/>
              </w:rPr>
              <w:t>7</w:t>
            </w:r>
            <w:r w:rsidR="00324ECA">
              <w:rPr>
                <w:noProof/>
                <w:webHidden/>
              </w:rPr>
              <w:fldChar w:fldCharType="end"/>
            </w:r>
          </w:hyperlink>
        </w:p>
        <w:p w14:paraId="15D2CFA0" w14:textId="27A75FEE" w:rsidR="00324ECA" w:rsidRDefault="00000000">
          <w:pPr>
            <w:pStyle w:val="TOC2"/>
            <w:tabs>
              <w:tab w:val="right" w:leader="dot" w:pos="9350"/>
            </w:tabs>
            <w:rPr>
              <w:noProof/>
              <w:kern w:val="2"/>
              <w14:ligatures w14:val="standardContextual"/>
            </w:rPr>
          </w:pPr>
          <w:hyperlink w:anchor="_Toc141023248" w:history="1">
            <w:r w:rsidR="00324ECA" w:rsidRPr="0034293F">
              <w:rPr>
                <w:rStyle w:val="Hyperlink"/>
                <w:noProof/>
              </w:rPr>
              <w:t>Pulse Width Modulation Controller</w:t>
            </w:r>
            <w:r w:rsidR="00324ECA">
              <w:rPr>
                <w:noProof/>
                <w:webHidden/>
              </w:rPr>
              <w:tab/>
            </w:r>
            <w:r w:rsidR="00324ECA">
              <w:rPr>
                <w:noProof/>
                <w:webHidden/>
              </w:rPr>
              <w:fldChar w:fldCharType="begin"/>
            </w:r>
            <w:r w:rsidR="00324ECA">
              <w:rPr>
                <w:noProof/>
                <w:webHidden/>
              </w:rPr>
              <w:instrText xml:space="preserve"> PAGEREF _Toc141023248 \h </w:instrText>
            </w:r>
            <w:r w:rsidR="00324ECA">
              <w:rPr>
                <w:noProof/>
                <w:webHidden/>
              </w:rPr>
            </w:r>
            <w:r w:rsidR="00324ECA">
              <w:rPr>
                <w:noProof/>
                <w:webHidden/>
              </w:rPr>
              <w:fldChar w:fldCharType="separate"/>
            </w:r>
            <w:r w:rsidR="00324ECA">
              <w:rPr>
                <w:noProof/>
                <w:webHidden/>
              </w:rPr>
              <w:t>7</w:t>
            </w:r>
            <w:r w:rsidR="00324ECA">
              <w:rPr>
                <w:noProof/>
                <w:webHidden/>
              </w:rPr>
              <w:fldChar w:fldCharType="end"/>
            </w:r>
          </w:hyperlink>
        </w:p>
        <w:p w14:paraId="5373E997" w14:textId="011FC8F4" w:rsidR="00324ECA" w:rsidRDefault="00000000">
          <w:pPr>
            <w:pStyle w:val="TOC2"/>
            <w:tabs>
              <w:tab w:val="right" w:leader="dot" w:pos="9350"/>
            </w:tabs>
            <w:rPr>
              <w:noProof/>
              <w:kern w:val="2"/>
              <w14:ligatures w14:val="standardContextual"/>
            </w:rPr>
          </w:pPr>
          <w:hyperlink w:anchor="_Toc141023249" w:history="1">
            <w:r w:rsidR="00324ECA" w:rsidRPr="0034293F">
              <w:rPr>
                <w:rStyle w:val="Hyperlink"/>
                <w:noProof/>
              </w:rPr>
              <w:t>Real-time Clock</w:t>
            </w:r>
            <w:r w:rsidR="00324ECA">
              <w:rPr>
                <w:noProof/>
                <w:webHidden/>
              </w:rPr>
              <w:tab/>
            </w:r>
            <w:r w:rsidR="00324ECA">
              <w:rPr>
                <w:noProof/>
                <w:webHidden/>
              </w:rPr>
              <w:fldChar w:fldCharType="begin"/>
            </w:r>
            <w:r w:rsidR="00324ECA">
              <w:rPr>
                <w:noProof/>
                <w:webHidden/>
              </w:rPr>
              <w:instrText xml:space="preserve"> PAGEREF _Toc141023249 \h </w:instrText>
            </w:r>
            <w:r w:rsidR="00324ECA">
              <w:rPr>
                <w:noProof/>
                <w:webHidden/>
              </w:rPr>
            </w:r>
            <w:r w:rsidR="00324ECA">
              <w:rPr>
                <w:noProof/>
                <w:webHidden/>
              </w:rPr>
              <w:fldChar w:fldCharType="separate"/>
            </w:r>
            <w:r w:rsidR="00324ECA">
              <w:rPr>
                <w:noProof/>
                <w:webHidden/>
              </w:rPr>
              <w:t>7</w:t>
            </w:r>
            <w:r w:rsidR="00324ECA">
              <w:rPr>
                <w:noProof/>
                <w:webHidden/>
              </w:rPr>
              <w:fldChar w:fldCharType="end"/>
            </w:r>
          </w:hyperlink>
        </w:p>
        <w:p w14:paraId="20D5361A" w14:textId="4504DAF6" w:rsidR="00324ECA" w:rsidRDefault="00000000">
          <w:pPr>
            <w:pStyle w:val="TOC2"/>
            <w:tabs>
              <w:tab w:val="right" w:leader="dot" w:pos="9350"/>
            </w:tabs>
            <w:rPr>
              <w:noProof/>
              <w:kern w:val="2"/>
              <w14:ligatures w14:val="standardContextual"/>
            </w:rPr>
          </w:pPr>
          <w:hyperlink w:anchor="_Toc141023250" w:history="1">
            <w:r w:rsidR="00324ECA" w:rsidRPr="0034293F">
              <w:rPr>
                <w:rStyle w:val="Hyperlink"/>
                <w:noProof/>
              </w:rPr>
              <w:t>Temperature Sensor</w:t>
            </w:r>
            <w:r w:rsidR="00324ECA">
              <w:rPr>
                <w:noProof/>
                <w:webHidden/>
              </w:rPr>
              <w:tab/>
            </w:r>
            <w:r w:rsidR="00324ECA">
              <w:rPr>
                <w:noProof/>
                <w:webHidden/>
              </w:rPr>
              <w:fldChar w:fldCharType="begin"/>
            </w:r>
            <w:r w:rsidR="00324ECA">
              <w:rPr>
                <w:noProof/>
                <w:webHidden/>
              </w:rPr>
              <w:instrText xml:space="preserve"> PAGEREF _Toc141023250 \h </w:instrText>
            </w:r>
            <w:r w:rsidR="00324ECA">
              <w:rPr>
                <w:noProof/>
                <w:webHidden/>
              </w:rPr>
            </w:r>
            <w:r w:rsidR="00324ECA">
              <w:rPr>
                <w:noProof/>
                <w:webHidden/>
              </w:rPr>
              <w:fldChar w:fldCharType="separate"/>
            </w:r>
            <w:r w:rsidR="00324ECA">
              <w:rPr>
                <w:noProof/>
                <w:webHidden/>
              </w:rPr>
              <w:t>7</w:t>
            </w:r>
            <w:r w:rsidR="00324ECA">
              <w:rPr>
                <w:noProof/>
                <w:webHidden/>
              </w:rPr>
              <w:fldChar w:fldCharType="end"/>
            </w:r>
          </w:hyperlink>
        </w:p>
        <w:p w14:paraId="2E893AAB" w14:textId="454F5E8B" w:rsidR="00324ECA" w:rsidRDefault="00000000">
          <w:pPr>
            <w:pStyle w:val="TOC2"/>
            <w:tabs>
              <w:tab w:val="right" w:leader="dot" w:pos="9350"/>
            </w:tabs>
            <w:rPr>
              <w:noProof/>
              <w:kern w:val="2"/>
              <w14:ligatures w14:val="standardContextual"/>
            </w:rPr>
          </w:pPr>
          <w:hyperlink w:anchor="_Toc141023251" w:history="1">
            <w:r w:rsidR="00324ECA" w:rsidRPr="0034293F">
              <w:rPr>
                <w:rStyle w:val="Hyperlink"/>
                <w:noProof/>
              </w:rPr>
              <w:t>CAN Bus</w:t>
            </w:r>
            <w:r w:rsidR="00324ECA">
              <w:rPr>
                <w:noProof/>
                <w:webHidden/>
              </w:rPr>
              <w:tab/>
            </w:r>
            <w:r w:rsidR="00324ECA">
              <w:rPr>
                <w:noProof/>
                <w:webHidden/>
              </w:rPr>
              <w:fldChar w:fldCharType="begin"/>
            </w:r>
            <w:r w:rsidR="00324ECA">
              <w:rPr>
                <w:noProof/>
                <w:webHidden/>
              </w:rPr>
              <w:instrText xml:space="preserve"> PAGEREF _Toc141023251 \h </w:instrText>
            </w:r>
            <w:r w:rsidR="00324ECA">
              <w:rPr>
                <w:noProof/>
                <w:webHidden/>
              </w:rPr>
            </w:r>
            <w:r w:rsidR="00324ECA">
              <w:rPr>
                <w:noProof/>
                <w:webHidden/>
              </w:rPr>
              <w:fldChar w:fldCharType="separate"/>
            </w:r>
            <w:r w:rsidR="00324ECA">
              <w:rPr>
                <w:noProof/>
                <w:webHidden/>
              </w:rPr>
              <w:t>7</w:t>
            </w:r>
            <w:r w:rsidR="00324ECA">
              <w:rPr>
                <w:noProof/>
                <w:webHidden/>
              </w:rPr>
              <w:fldChar w:fldCharType="end"/>
            </w:r>
          </w:hyperlink>
        </w:p>
        <w:p w14:paraId="619C86F0" w14:textId="68080394" w:rsidR="00324ECA" w:rsidRDefault="00000000">
          <w:pPr>
            <w:pStyle w:val="TOC2"/>
            <w:tabs>
              <w:tab w:val="right" w:leader="dot" w:pos="9350"/>
            </w:tabs>
            <w:rPr>
              <w:noProof/>
              <w:kern w:val="2"/>
              <w14:ligatures w14:val="standardContextual"/>
            </w:rPr>
          </w:pPr>
          <w:hyperlink w:anchor="_Toc141023252" w:history="1">
            <w:r w:rsidR="00324ECA" w:rsidRPr="0034293F">
              <w:rPr>
                <w:rStyle w:val="Hyperlink"/>
                <w:noProof/>
              </w:rPr>
              <w:t>EZO Board</w:t>
            </w:r>
            <w:r w:rsidR="00324ECA">
              <w:rPr>
                <w:noProof/>
                <w:webHidden/>
              </w:rPr>
              <w:tab/>
            </w:r>
            <w:r w:rsidR="00324ECA">
              <w:rPr>
                <w:noProof/>
                <w:webHidden/>
              </w:rPr>
              <w:fldChar w:fldCharType="begin"/>
            </w:r>
            <w:r w:rsidR="00324ECA">
              <w:rPr>
                <w:noProof/>
                <w:webHidden/>
              </w:rPr>
              <w:instrText xml:space="preserve"> PAGEREF _Toc141023252 \h </w:instrText>
            </w:r>
            <w:r w:rsidR="00324ECA">
              <w:rPr>
                <w:noProof/>
                <w:webHidden/>
              </w:rPr>
            </w:r>
            <w:r w:rsidR="00324ECA">
              <w:rPr>
                <w:noProof/>
                <w:webHidden/>
              </w:rPr>
              <w:fldChar w:fldCharType="separate"/>
            </w:r>
            <w:r w:rsidR="00324ECA">
              <w:rPr>
                <w:noProof/>
                <w:webHidden/>
              </w:rPr>
              <w:t>7</w:t>
            </w:r>
            <w:r w:rsidR="00324ECA">
              <w:rPr>
                <w:noProof/>
                <w:webHidden/>
              </w:rPr>
              <w:fldChar w:fldCharType="end"/>
            </w:r>
          </w:hyperlink>
        </w:p>
        <w:p w14:paraId="4CF196B4" w14:textId="6197BC7B" w:rsidR="00324ECA" w:rsidRDefault="00000000">
          <w:pPr>
            <w:pStyle w:val="TOC2"/>
            <w:tabs>
              <w:tab w:val="right" w:leader="dot" w:pos="9350"/>
            </w:tabs>
            <w:rPr>
              <w:noProof/>
              <w:kern w:val="2"/>
              <w14:ligatures w14:val="standardContextual"/>
            </w:rPr>
          </w:pPr>
          <w:hyperlink w:anchor="_Toc141023253" w:history="1">
            <w:r w:rsidR="00324ECA" w:rsidRPr="0034293F">
              <w:rPr>
                <w:rStyle w:val="Hyperlink"/>
                <w:noProof/>
              </w:rPr>
              <w:t>Peristaltic Pump</w:t>
            </w:r>
            <w:r w:rsidR="00324ECA">
              <w:rPr>
                <w:noProof/>
                <w:webHidden/>
              </w:rPr>
              <w:tab/>
            </w:r>
            <w:r w:rsidR="00324ECA">
              <w:rPr>
                <w:noProof/>
                <w:webHidden/>
              </w:rPr>
              <w:fldChar w:fldCharType="begin"/>
            </w:r>
            <w:r w:rsidR="00324ECA">
              <w:rPr>
                <w:noProof/>
                <w:webHidden/>
              </w:rPr>
              <w:instrText xml:space="preserve"> PAGEREF _Toc141023253 \h </w:instrText>
            </w:r>
            <w:r w:rsidR="00324ECA">
              <w:rPr>
                <w:noProof/>
                <w:webHidden/>
              </w:rPr>
            </w:r>
            <w:r w:rsidR="00324ECA">
              <w:rPr>
                <w:noProof/>
                <w:webHidden/>
              </w:rPr>
              <w:fldChar w:fldCharType="separate"/>
            </w:r>
            <w:r w:rsidR="00324ECA">
              <w:rPr>
                <w:noProof/>
                <w:webHidden/>
              </w:rPr>
              <w:t>8</w:t>
            </w:r>
            <w:r w:rsidR="00324ECA">
              <w:rPr>
                <w:noProof/>
                <w:webHidden/>
              </w:rPr>
              <w:fldChar w:fldCharType="end"/>
            </w:r>
          </w:hyperlink>
        </w:p>
        <w:p w14:paraId="6B2F5858" w14:textId="724D777D" w:rsidR="00324ECA" w:rsidRDefault="00000000">
          <w:pPr>
            <w:pStyle w:val="TOC2"/>
            <w:tabs>
              <w:tab w:val="right" w:leader="dot" w:pos="9350"/>
            </w:tabs>
            <w:rPr>
              <w:noProof/>
              <w:kern w:val="2"/>
              <w14:ligatures w14:val="standardContextual"/>
            </w:rPr>
          </w:pPr>
          <w:hyperlink w:anchor="_Toc141023254" w:history="1">
            <w:r w:rsidR="00324ECA" w:rsidRPr="0034293F">
              <w:rPr>
                <w:rStyle w:val="Hyperlink"/>
                <w:noProof/>
              </w:rPr>
              <w:t>Water Pump</w:t>
            </w:r>
            <w:r w:rsidR="00324ECA">
              <w:rPr>
                <w:noProof/>
                <w:webHidden/>
              </w:rPr>
              <w:tab/>
            </w:r>
            <w:r w:rsidR="00324ECA">
              <w:rPr>
                <w:noProof/>
                <w:webHidden/>
              </w:rPr>
              <w:fldChar w:fldCharType="begin"/>
            </w:r>
            <w:r w:rsidR="00324ECA">
              <w:rPr>
                <w:noProof/>
                <w:webHidden/>
              </w:rPr>
              <w:instrText xml:space="preserve"> PAGEREF _Toc141023254 \h </w:instrText>
            </w:r>
            <w:r w:rsidR="00324ECA">
              <w:rPr>
                <w:noProof/>
                <w:webHidden/>
              </w:rPr>
            </w:r>
            <w:r w:rsidR="00324ECA">
              <w:rPr>
                <w:noProof/>
                <w:webHidden/>
              </w:rPr>
              <w:fldChar w:fldCharType="separate"/>
            </w:r>
            <w:r w:rsidR="00324ECA">
              <w:rPr>
                <w:noProof/>
                <w:webHidden/>
              </w:rPr>
              <w:t>8</w:t>
            </w:r>
            <w:r w:rsidR="00324ECA">
              <w:rPr>
                <w:noProof/>
                <w:webHidden/>
              </w:rPr>
              <w:fldChar w:fldCharType="end"/>
            </w:r>
          </w:hyperlink>
        </w:p>
        <w:p w14:paraId="125D29D3" w14:textId="210696E0" w:rsidR="00324ECA" w:rsidRDefault="00000000">
          <w:pPr>
            <w:pStyle w:val="TOC2"/>
            <w:tabs>
              <w:tab w:val="right" w:leader="dot" w:pos="9350"/>
            </w:tabs>
            <w:rPr>
              <w:noProof/>
              <w:kern w:val="2"/>
              <w14:ligatures w14:val="standardContextual"/>
            </w:rPr>
          </w:pPr>
          <w:hyperlink w:anchor="_Toc141023255" w:history="1">
            <w:r w:rsidR="00324ECA" w:rsidRPr="0034293F">
              <w:rPr>
                <w:rStyle w:val="Hyperlink"/>
                <w:noProof/>
              </w:rPr>
              <w:t>Water Heater</w:t>
            </w:r>
            <w:r w:rsidR="00324ECA">
              <w:rPr>
                <w:noProof/>
                <w:webHidden/>
              </w:rPr>
              <w:tab/>
            </w:r>
            <w:r w:rsidR="00324ECA">
              <w:rPr>
                <w:noProof/>
                <w:webHidden/>
              </w:rPr>
              <w:fldChar w:fldCharType="begin"/>
            </w:r>
            <w:r w:rsidR="00324ECA">
              <w:rPr>
                <w:noProof/>
                <w:webHidden/>
              </w:rPr>
              <w:instrText xml:space="preserve"> PAGEREF _Toc141023255 \h </w:instrText>
            </w:r>
            <w:r w:rsidR="00324ECA">
              <w:rPr>
                <w:noProof/>
                <w:webHidden/>
              </w:rPr>
            </w:r>
            <w:r w:rsidR="00324ECA">
              <w:rPr>
                <w:noProof/>
                <w:webHidden/>
              </w:rPr>
              <w:fldChar w:fldCharType="separate"/>
            </w:r>
            <w:r w:rsidR="00324ECA">
              <w:rPr>
                <w:noProof/>
                <w:webHidden/>
              </w:rPr>
              <w:t>8</w:t>
            </w:r>
            <w:r w:rsidR="00324ECA">
              <w:rPr>
                <w:noProof/>
                <w:webHidden/>
              </w:rPr>
              <w:fldChar w:fldCharType="end"/>
            </w:r>
          </w:hyperlink>
        </w:p>
        <w:p w14:paraId="1B1A2EE3" w14:textId="31B49EF2" w:rsidR="00324ECA" w:rsidRDefault="00000000">
          <w:pPr>
            <w:pStyle w:val="TOC2"/>
            <w:tabs>
              <w:tab w:val="right" w:leader="dot" w:pos="9350"/>
            </w:tabs>
            <w:rPr>
              <w:noProof/>
              <w:kern w:val="2"/>
              <w14:ligatures w14:val="standardContextual"/>
            </w:rPr>
          </w:pPr>
          <w:hyperlink w:anchor="_Toc141023256" w:history="1">
            <w:r w:rsidR="00324ECA" w:rsidRPr="0034293F">
              <w:rPr>
                <w:rStyle w:val="Hyperlink"/>
                <w:noProof/>
              </w:rPr>
              <w:t>Air Pump</w:t>
            </w:r>
            <w:r w:rsidR="00324ECA">
              <w:rPr>
                <w:noProof/>
                <w:webHidden/>
              </w:rPr>
              <w:tab/>
            </w:r>
            <w:r w:rsidR="00324ECA">
              <w:rPr>
                <w:noProof/>
                <w:webHidden/>
              </w:rPr>
              <w:fldChar w:fldCharType="begin"/>
            </w:r>
            <w:r w:rsidR="00324ECA">
              <w:rPr>
                <w:noProof/>
                <w:webHidden/>
              </w:rPr>
              <w:instrText xml:space="preserve"> PAGEREF _Toc141023256 \h </w:instrText>
            </w:r>
            <w:r w:rsidR="00324ECA">
              <w:rPr>
                <w:noProof/>
                <w:webHidden/>
              </w:rPr>
            </w:r>
            <w:r w:rsidR="00324ECA">
              <w:rPr>
                <w:noProof/>
                <w:webHidden/>
              </w:rPr>
              <w:fldChar w:fldCharType="separate"/>
            </w:r>
            <w:r w:rsidR="00324ECA">
              <w:rPr>
                <w:noProof/>
                <w:webHidden/>
              </w:rPr>
              <w:t>8</w:t>
            </w:r>
            <w:r w:rsidR="00324ECA">
              <w:rPr>
                <w:noProof/>
                <w:webHidden/>
              </w:rPr>
              <w:fldChar w:fldCharType="end"/>
            </w:r>
          </w:hyperlink>
        </w:p>
        <w:p w14:paraId="56858CE3" w14:textId="7D710DF6" w:rsidR="00324ECA" w:rsidRDefault="00000000">
          <w:pPr>
            <w:pStyle w:val="TOC1"/>
            <w:rPr>
              <w:rFonts w:eastAsiaTheme="minorEastAsia"/>
              <w:noProof/>
              <w:kern w:val="2"/>
              <w14:ligatures w14:val="standardContextual"/>
            </w:rPr>
          </w:pPr>
          <w:hyperlink w:anchor="_Toc141023257" w:history="1">
            <w:r w:rsidR="00324ECA" w:rsidRPr="0034293F">
              <w:rPr>
                <w:rStyle w:val="Hyperlink"/>
                <w:noProof/>
              </w:rPr>
              <w:t>Operating Mode</w:t>
            </w:r>
            <w:r w:rsidR="00324ECA">
              <w:rPr>
                <w:noProof/>
                <w:webHidden/>
              </w:rPr>
              <w:tab/>
            </w:r>
            <w:r w:rsidR="00324ECA">
              <w:rPr>
                <w:noProof/>
                <w:webHidden/>
              </w:rPr>
              <w:fldChar w:fldCharType="begin"/>
            </w:r>
            <w:r w:rsidR="00324ECA">
              <w:rPr>
                <w:noProof/>
                <w:webHidden/>
              </w:rPr>
              <w:instrText xml:space="preserve"> PAGEREF _Toc141023257 \h </w:instrText>
            </w:r>
            <w:r w:rsidR="00324ECA">
              <w:rPr>
                <w:noProof/>
                <w:webHidden/>
              </w:rPr>
            </w:r>
            <w:r w:rsidR="00324ECA">
              <w:rPr>
                <w:noProof/>
                <w:webHidden/>
              </w:rPr>
              <w:fldChar w:fldCharType="separate"/>
            </w:r>
            <w:r w:rsidR="00324ECA">
              <w:rPr>
                <w:noProof/>
                <w:webHidden/>
              </w:rPr>
              <w:t>8</w:t>
            </w:r>
            <w:r w:rsidR="00324ECA">
              <w:rPr>
                <w:noProof/>
                <w:webHidden/>
              </w:rPr>
              <w:fldChar w:fldCharType="end"/>
            </w:r>
          </w:hyperlink>
        </w:p>
        <w:p w14:paraId="5C7AB2CF" w14:textId="583A89C8" w:rsidR="00324ECA" w:rsidRDefault="00000000">
          <w:pPr>
            <w:pStyle w:val="TOC1"/>
            <w:rPr>
              <w:rFonts w:eastAsiaTheme="minorEastAsia"/>
              <w:noProof/>
              <w:kern w:val="2"/>
              <w14:ligatures w14:val="standardContextual"/>
            </w:rPr>
          </w:pPr>
          <w:hyperlink w:anchor="_Toc141023258" w:history="1">
            <w:r w:rsidR="00324ECA" w:rsidRPr="0034293F">
              <w:rPr>
                <w:rStyle w:val="Hyperlink"/>
                <w:noProof/>
              </w:rPr>
              <w:t>Failure Modes</w:t>
            </w:r>
            <w:r w:rsidR="00324ECA">
              <w:rPr>
                <w:noProof/>
                <w:webHidden/>
              </w:rPr>
              <w:tab/>
            </w:r>
            <w:r w:rsidR="00324ECA">
              <w:rPr>
                <w:noProof/>
                <w:webHidden/>
              </w:rPr>
              <w:fldChar w:fldCharType="begin"/>
            </w:r>
            <w:r w:rsidR="00324ECA">
              <w:rPr>
                <w:noProof/>
                <w:webHidden/>
              </w:rPr>
              <w:instrText xml:space="preserve"> PAGEREF _Toc141023258 \h </w:instrText>
            </w:r>
            <w:r w:rsidR="00324ECA">
              <w:rPr>
                <w:noProof/>
                <w:webHidden/>
              </w:rPr>
            </w:r>
            <w:r w:rsidR="00324ECA">
              <w:rPr>
                <w:noProof/>
                <w:webHidden/>
              </w:rPr>
              <w:fldChar w:fldCharType="separate"/>
            </w:r>
            <w:r w:rsidR="00324ECA">
              <w:rPr>
                <w:noProof/>
                <w:webHidden/>
              </w:rPr>
              <w:t>8</w:t>
            </w:r>
            <w:r w:rsidR="00324ECA">
              <w:rPr>
                <w:noProof/>
                <w:webHidden/>
              </w:rPr>
              <w:fldChar w:fldCharType="end"/>
            </w:r>
          </w:hyperlink>
        </w:p>
        <w:p w14:paraId="6A2AA0F0" w14:textId="7D6A4863" w:rsidR="00324ECA" w:rsidRDefault="00000000">
          <w:pPr>
            <w:pStyle w:val="TOC1"/>
            <w:rPr>
              <w:rFonts w:eastAsiaTheme="minorEastAsia"/>
              <w:noProof/>
              <w:kern w:val="2"/>
              <w14:ligatures w14:val="standardContextual"/>
            </w:rPr>
          </w:pPr>
          <w:hyperlink w:anchor="_Toc141023259" w:history="1">
            <w:r w:rsidR="00324ECA" w:rsidRPr="0034293F">
              <w:rPr>
                <w:rStyle w:val="Hyperlink"/>
                <w:noProof/>
              </w:rPr>
              <w:t>Communications</w:t>
            </w:r>
            <w:r w:rsidR="00324ECA">
              <w:rPr>
                <w:noProof/>
                <w:webHidden/>
              </w:rPr>
              <w:tab/>
            </w:r>
            <w:r w:rsidR="00324ECA">
              <w:rPr>
                <w:noProof/>
                <w:webHidden/>
              </w:rPr>
              <w:fldChar w:fldCharType="begin"/>
            </w:r>
            <w:r w:rsidR="00324ECA">
              <w:rPr>
                <w:noProof/>
                <w:webHidden/>
              </w:rPr>
              <w:instrText xml:space="preserve"> PAGEREF _Toc141023259 \h </w:instrText>
            </w:r>
            <w:r w:rsidR="00324ECA">
              <w:rPr>
                <w:noProof/>
                <w:webHidden/>
              </w:rPr>
            </w:r>
            <w:r w:rsidR="00324ECA">
              <w:rPr>
                <w:noProof/>
                <w:webHidden/>
              </w:rPr>
              <w:fldChar w:fldCharType="separate"/>
            </w:r>
            <w:r w:rsidR="00324ECA">
              <w:rPr>
                <w:noProof/>
                <w:webHidden/>
              </w:rPr>
              <w:t>8</w:t>
            </w:r>
            <w:r w:rsidR="00324ECA">
              <w:rPr>
                <w:noProof/>
                <w:webHidden/>
              </w:rPr>
              <w:fldChar w:fldCharType="end"/>
            </w:r>
          </w:hyperlink>
        </w:p>
        <w:p w14:paraId="006D0D0E" w14:textId="57E7F382" w:rsidR="00324ECA" w:rsidRDefault="00000000">
          <w:pPr>
            <w:pStyle w:val="TOC1"/>
            <w:rPr>
              <w:rFonts w:eastAsiaTheme="minorEastAsia"/>
              <w:noProof/>
              <w:kern w:val="2"/>
              <w14:ligatures w14:val="standardContextual"/>
            </w:rPr>
          </w:pPr>
          <w:hyperlink w:anchor="_Toc141023260" w:history="1">
            <w:r w:rsidR="00324ECA" w:rsidRPr="0034293F">
              <w:rPr>
                <w:rStyle w:val="Hyperlink"/>
                <w:noProof/>
              </w:rPr>
              <w:t>Limiting and Interlock</w:t>
            </w:r>
            <w:r w:rsidR="00324ECA">
              <w:rPr>
                <w:noProof/>
                <w:webHidden/>
              </w:rPr>
              <w:tab/>
            </w:r>
            <w:r w:rsidR="00324ECA">
              <w:rPr>
                <w:noProof/>
                <w:webHidden/>
              </w:rPr>
              <w:fldChar w:fldCharType="begin"/>
            </w:r>
            <w:r w:rsidR="00324ECA">
              <w:rPr>
                <w:noProof/>
                <w:webHidden/>
              </w:rPr>
              <w:instrText xml:space="preserve"> PAGEREF _Toc141023260 \h </w:instrText>
            </w:r>
            <w:r w:rsidR="00324ECA">
              <w:rPr>
                <w:noProof/>
                <w:webHidden/>
              </w:rPr>
            </w:r>
            <w:r w:rsidR="00324ECA">
              <w:rPr>
                <w:noProof/>
                <w:webHidden/>
              </w:rPr>
              <w:fldChar w:fldCharType="separate"/>
            </w:r>
            <w:r w:rsidR="00324ECA">
              <w:rPr>
                <w:noProof/>
                <w:webHidden/>
              </w:rPr>
              <w:t>9</w:t>
            </w:r>
            <w:r w:rsidR="00324ECA">
              <w:rPr>
                <w:noProof/>
                <w:webHidden/>
              </w:rPr>
              <w:fldChar w:fldCharType="end"/>
            </w:r>
          </w:hyperlink>
        </w:p>
        <w:p w14:paraId="729A7AD8" w14:textId="5ACCADC7" w:rsidR="00324ECA" w:rsidRDefault="00000000">
          <w:pPr>
            <w:pStyle w:val="TOC2"/>
            <w:tabs>
              <w:tab w:val="right" w:leader="dot" w:pos="9350"/>
            </w:tabs>
            <w:rPr>
              <w:noProof/>
              <w:kern w:val="2"/>
              <w14:ligatures w14:val="standardContextual"/>
            </w:rPr>
          </w:pPr>
          <w:hyperlink w:anchor="_Toc141023261" w:history="1">
            <w:r w:rsidR="00324ECA" w:rsidRPr="0034293F">
              <w:rPr>
                <w:rStyle w:val="Hyperlink"/>
                <w:noProof/>
              </w:rPr>
              <w:t>Emergency Stop Device Interlock</w:t>
            </w:r>
            <w:r w:rsidR="00324ECA">
              <w:rPr>
                <w:noProof/>
                <w:webHidden/>
              </w:rPr>
              <w:tab/>
            </w:r>
            <w:r w:rsidR="00324ECA">
              <w:rPr>
                <w:noProof/>
                <w:webHidden/>
              </w:rPr>
              <w:fldChar w:fldCharType="begin"/>
            </w:r>
            <w:r w:rsidR="00324ECA">
              <w:rPr>
                <w:noProof/>
                <w:webHidden/>
              </w:rPr>
              <w:instrText xml:space="preserve"> PAGEREF _Toc141023261 \h </w:instrText>
            </w:r>
            <w:r w:rsidR="00324ECA">
              <w:rPr>
                <w:noProof/>
                <w:webHidden/>
              </w:rPr>
            </w:r>
            <w:r w:rsidR="00324ECA">
              <w:rPr>
                <w:noProof/>
                <w:webHidden/>
              </w:rPr>
              <w:fldChar w:fldCharType="separate"/>
            </w:r>
            <w:r w:rsidR="00324ECA">
              <w:rPr>
                <w:noProof/>
                <w:webHidden/>
              </w:rPr>
              <w:t>9</w:t>
            </w:r>
            <w:r w:rsidR="00324ECA">
              <w:rPr>
                <w:noProof/>
                <w:webHidden/>
              </w:rPr>
              <w:fldChar w:fldCharType="end"/>
            </w:r>
          </w:hyperlink>
        </w:p>
        <w:p w14:paraId="2B67A97B" w14:textId="105385DC" w:rsidR="00324ECA" w:rsidRDefault="00000000">
          <w:pPr>
            <w:pStyle w:val="TOC1"/>
            <w:rPr>
              <w:rFonts w:eastAsiaTheme="minorEastAsia"/>
              <w:noProof/>
              <w:kern w:val="2"/>
              <w14:ligatures w14:val="standardContextual"/>
            </w:rPr>
          </w:pPr>
          <w:hyperlink w:anchor="_Toc141023262" w:history="1">
            <w:r w:rsidR="00324ECA" w:rsidRPr="0034293F">
              <w:rPr>
                <w:rStyle w:val="Hyperlink"/>
                <w:noProof/>
              </w:rPr>
              <w:t>Output Processing</w:t>
            </w:r>
            <w:r w:rsidR="00324ECA">
              <w:rPr>
                <w:noProof/>
                <w:webHidden/>
              </w:rPr>
              <w:tab/>
            </w:r>
            <w:r w:rsidR="00324ECA">
              <w:rPr>
                <w:noProof/>
                <w:webHidden/>
              </w:rPr>
              <w:fldChar w:fldCharType="begin"/>
            </w:r>
            <w:r w:rsidR="00324ECA">
              <w:rPr>
                <w:noProof/>
                <w:webHidden/>
              </w:rPr>
              <w:instrText xml:space="preserve"> PAGEREF _Toc141023262 \h </w:instrText>
            </w:r>
            <w:r w:rsidR="00324ECA">
              <w:rPr>
                <w:noProof/>
                <w:webHidden/>
              </w:rPr>
            </w:r>
            <w:r w:rsidR="00324ECA">
              <w:rPr>
                <w:noProof/>
                <w:webHidden/>
              </w:rPr>
              <w:fldChar w:fldCharType="separate"/>
            </w:r>
            <w:r w:rsidR="00324ECA">
              <w:rPr>
                <w:noProof/>
                <w:webHidden/>
              </w:rPr>
              <w:t>9</w:t>
            </w:r>
            <w:r w:rsidR="00324ECA">
              <w:rPr>
                <w:noProof/>
                <w:webHidden/>
              </w:rPr>
              <w:fldChar w:fldCharType="end"/>
            </w:r>
          </w:hyperlink>
        </w:p>
        <w:p w14:paraId="42DDA02F" w14:textId="541985D6" w:rsidR="00324ECA" w:rsidRDefault="00000000">
          <w:pPr>
            <w:pStyle w:val="TOC1"/>
            <w:rPr>
              <w:rFonts w:eastAsiaTheme="minorEastAsia"/>
              <w:noProof/>
              <w:kern w:val="2"/>
              <w14:ligatures w14:val="standardContextual"/>
            </w:rPr>
          </w:pPr>
          <w:hyperlink w:anchor="_Toc141023263" w:history="1">
            <w:r w:rsidR="00324ECA" w:rsidRPr="0034293F">
              <w:rPr>
                <w:rStyle w:val="Hyperlink"/>
                <w:noProof/>
              </w:rPr>
              <w:t>Calibrations</w:t>
            </w:r>
            <w:r w:rsidR="00324ECA">
              <w:rPr>
                <w:noProof/>
                <w:webHidden/>
              </w:rPr>
              <w:tab/>
            </w:r>
            <w:r w:rsidR="00324ECA">
              <w:rPr>
                <w:noProof/>
                <w:webHidden/>
              </w:rPr>
              <w:fldChar w:fldCharType="begin"/>
            </w:r>
            <w:r w:rsidR="00324ECA">
              <w:rPr>
                <w:noProof/>
                <w:webHidden/>
              </w:rPr>
              <w:instrText xml:space="preserve"> PAGEREF _Toc141023263 \h </w:instrText>
            </w:r>
            <w:r w:rsidR="00324ECA">
              <w:rPr>
                <w:noProof/>
                <w:webHidden/>
              </w:rPr>
            </w:r>
            <w:r w:rsidR="00324ECA">
              <w:rPr>
                <w:noProof/>
                <w:webHidden/>
              </w:rPr>
              <w:fldChar w:fldCharType="separate"/>
            </w:r>
            <w:r w:rsidR="00324ECA">
              <w:rPr>
                <w:noProof/>
                <w:webHidden/>
              </w:rPr>
              <w:t>9</w:t>
            </w:r>
            <w:r w:rsidR="00324ECA">
              <w:rPr>
                <w:noProof/>
                <w:webHidden/>
              </w:rPr>
              <w:fldChar w:fldCharType="end"/>
            </w:r>
          </w:hyperlink>
        </w:p>
        <w:p w14:paraId="4B57165F" w14:textId="44279586" w:rsidR="00324ECA" w:rsidRDefault="00000000">
          <w:pPr>
            <w:pStyle w:val="TOC1"/>
            <w:rPr>
              <w:rFonts w:eastAsiaTheme="minorEastAsia"/>
              <w:noProof/>
              <w:kern w:val="2"/>
              <w14:ligatures w14:val="standardContextual"/>
            </w:rPr>
          </w:pPr>
          <w:hyperlink w:anchor="_Toc141023264" w:history="1">
            <w:r w:rsidR="00324ECA" w:rsidRPr="0034293F">
              <w:rPr>
                <w:rStyle w:val="Hyperlink"/>
                <w:noProof/>
              </w:rPr>
              <w:t>Diagnostics</w:t>
            </w:r>
            <w:r w:rsidR="00324ECA">
              <w:rPr>
                <w:noProof/>
                <w:webHidden/>
              </w:rPr>
              <w:tab/>
            </w:r>
            <w:r w:rsidR="00324ECA">
              <w:rPr>
                <w:noProof/>
                <w:webHidden/>
              </w:rPr>
              <w:fldChar w:fldCharType="begin"/>
            </w:r>
            <w:r w:rsidR="00324ECA">
              <w:rPr>
                <w:noProof/>
                <w:webHidden/>
              </w:rPr>
              <w:instrText xml:space="preserve"> PAGEREF _Toc141023264 \h </w:instrText>
            </w:r>
            <w:r w:rsidR="00324ECA">
              <w:rPr>
                <w:noProof/>
                <w:webHidden/>
              </w:rPr>
            </w:r>
            <w:r w:rsidR="00324ECA">
              <w:rPr>
                <w:noProof/>
                <w:webHidden/>
              </w:rPr>
              <w:fldChar w:fldCharType="separate"/>
            </w:r>
            <w:r w:rsidR="00324ECA">
              <w:rPr>
                <w:noProof/>
                <w:webHidden/>
              </w:rPr>
              <w:t>10</w:t>
            </w:r>
            <w:r w:rsidR="00324ECA">
              <w:rPr>
                <w:noProof/>
                <w:webHidden/>
              </w:rPr>
              <w:fldChar w:fldCharType="end"/>
            </w:r>
          </w:hyperlink>
        </w:p>
        <w:p w14:paraId="6702188B" w14:textId="03835989" w:rsidR="00324ECA" w:rsidRDefault="00000000">
          <w:pPr>
            <w:pStyle w:val="TOC1"/>
            <w:rPr>
              <w:rFonts w:eastAsiaTheme="minorEastAsia"/>
              <w:noProof/>
              <w:kern w:val="2"/>
              <w14:ligatures w14:val="standardContextual"/>
            </w:rPr>
          </w:pPr>
          <w:hyperlink w:anchor="_Toc141023265" w:history="1">
            <w:r w:rsidR="00324ECA" w:rsidRPr="0034293F">
              <w:rPr>
                <w:rStyle w:val="Hyperlink"/>
                <w:noProof/>
              </w:rPr>
              <w:t>Header Pins</w:t>
            </w:r>
            <w:r w:rsidR="00324ECA">
              <w:rPr>
                <w:noProof/>
                <w:webHidden/>
              </w:rPr>
              <w:tab/>
            </w:r>
            <w:r w:rsidR="00324ECA">
              <w:rPr>
                <w:noProof/>
                <w:webHidden/>
              </w:rPr>
              <w:fldChar w:fldCharType="begin"/>
            </w:r>
            <w:r w:rsidR="00324ECA">
              <w:rPr>
                <w:noProof/>
                <w:webHidden/>
              </w:rPr>
              <w:instrText xml:space="preserve"> PAGEREF _Toc141023265 \h </w:instrText>
            </w:r>
            <w:r w:rsidR="00324ECA">
              <w:rPr>
                <w:noProof/>
                <w:webHidden/>
              </w:rPr>
            </w:r>
            <w:r w:rsidR="00324ECA">
              <w:rPr>
                <w:noProof/>
                <w:webHidden/>
              </w:rPr>
              <w:fldChar w:fldCharType="separate"/>
            </w:r>
            <w:r w:rsidR="00324ECA">
              <w:rPr>
                <w:noProof/>
                <w:webHidden/>
              </w:rPr>
              <w:t>10</w:t>
            </w:r>
            <w:r w:rsidR="00324ECA">
              <w:rPr>
                <w:noProof/>
                <w:webHidden/>
              </w:rPr>
              <w:fldChar w:fldCharType="end"/>
            </w:r>
          </w:hyperlink>
        </w:p>
        <w:p w14:paraId="56748B20" w14:textId="28911978" w:rsidR="00324ECA" w:rsidRDefault="00000000">
          <w:pPr>
            <w:pStyle w:val="TOC1"/>
            <w:rPr>
              <w:rFonts w:eastAsiaTheme="minorEastAsia"/>
              <w:noProof/>
              <w:kern w:val="2"/>
              <w14:ligatures w14:val="standardContextual"/>
            </w:rPr>
          </w:pPr>
          <w:hyperlink w:anchor="_Toc141023266" w:history="1">
            <w:r w:rsidR="00324ECA" w:rsidRPr="0034293F">
              <w:rPr>
                <w:rStyle w:val="Hyperlink"/>
                <w:noProof/>
              </w:rPr>
              <w:t>Telematics</w:t>
            </w:r>
            <w:r w:rsidR="00324ECA">
              <w:rPr>
                <w:noProof/>
                <w:webHidden/>
              </w:rPr>
              <w:tab/>
            </w:r>
            <w:r w:rsidR="00324ECA">
              <w:rPr>
                <w:noProof/>
                <w:webHidden/>
              </w:rPr>
              <w:fldChar w:fldCharType="begin"/>
            </w:r>
            <w:r w:rsidR="00324ECA">
              <w:rPr>
                <w:noProof/>
                <w:webHidden/>
              </w:rPr>
              <w:instrText xml:space="preserve"> PAGEREF _Toc141023266 \h </w:instrText>
            </w:r>
            <w:r w:rsidR="00324ECA">
              <w:rPr>
                <w:noProof/>
                <w:webHidden/>
              </w:rPr>
            </w:r>
            <w:r w:rsidR="00324ECA">
              <w:rPr>
                <w:noProof/>
                <w:webHidden/>
              </w:rPr>
              <w:fldChar w:fldCharType="separate"/>
            </w:r>
            <w:r w:rsidR="00324ECA">
              <w:rPr>
                <w:noProof/>
                <w:webHidden/>
              </w:rPr>
              <w:t>11</w:t>
            </w:r>
            <w:r w:rsidR="00324ECA">
              <w:rPr>
                <w:noProof/>
                <w:webHidden/>
              </w:rPr>
              <w:fldChar w:fldCharType="end"/>
            </w:r>
          </w:hyperlink>
        </w:p>
        <w:p w14:paraId="500A236A" w14:textId="505A9498" w:rsidR="00324ECA" w:rsidRDefault="00000000">
          <w:pPr>
            <w:pStyle w:val="TOC1"/>
            <w:rPr>
              <w:rFonts w:eastAsiaTheme="minorEastAsia"/>
              <w:noProof/>
              <w:kern w:val="2"/>
              <w14:ligatures w14:val="standardContextual"/>
            </w:rPr>
          </w:pPr>
          <w:hyperlink w:anchor="_Toc141023267" w:history="1">
            <w:r w:rsidR="00324ECA" w:rsidRPr="0034293F">
              <w:rPr>
                <w:rStyle w:val="Hyperlink"/>
                <w:noProof/>
              </w:rPr>
              <w:t>Data Logging</w:t>
            </w:r>
            <w:r w:rsidR="00324ECA">
              <w:rPr>
                <w:noProof/>
                <w:webHidden/>
              </w:rPr>
              <w:tab/>
            </w:r>
            <w:r w:rsidR="00324ECA">
              <w:rPr>
                <w:noProof/>
                <w:webHidden/>
              </w:rPr>
              <w:fldChar w:fldCharType="begin"/>
            </w:r>
            <w:r w:rsidR="00324ECA">
              <w:rPr>
                <w:noProof/>
                <w:webHidden/>
              </w:rPr>
              <w:instrText xml:space="preserve"> PAGEREF _Toc141023267 \h </w:instrText>
            </w:r>
            <w:r w:rsidR="00324ECA">
              <w:rPr>
                <w:noProof/>
                <w:webHidden/>
              </w:rPr>
            </w:r>
            <w:r w:rsidR="00324ECA">
              <w:rPr>
                <w:noProof/>
                <w:webHidden/>
              </w:rPr>
              <w:fldChar w:fldCharType="separate"/>
            </w:r>
            <w:r w:rsidR="00324ECA">
              <w:rPr>
                <w:noProof/>
                <w:webHidden/>
              </w:rPr>
              <w:t>11</w:t>
            </w:r>
            <w:r w:rsidR="00324ECA">
              <w:rPr>
                <w:noProof/>
                <w:webHidden/>
              </w:rPr>
              <w:fldChar w:fldCharType="end"/>
            </w:r>
          </w:hyperlink>
        </w:p>
        <w:p w14:paraId="2FFD7CB7" w14:textId="62F0457D" w:rsidR="00324ECA" w:rsidRDefault="00000000">
          <w:pPr>
            <w:pStyle w:val="TOC1"/>
            <w:rPr>
              <w:rFonts w:eastAsiaTheme="minorEastAsia"/>
              <w:noProof/>
              <w:kern w:val="2"/>
              <w14:ligatures w14:val="standardContextual"/>
            </w:rPr>
          </w:pPr>
          <w:hyperlink w:anchor="_Toc141023268" w:history="1">
            <w:r w:rsidR="00324ECA" w:rsidRPr="0034293F">
              <w:rPr>
                <w:rStyle w:val="Hyperlink"/>
                <w:noProof/>
              </w:rPr>
              <w:t>Applicable Standards</w:t>
            </w:r>
            <w:r w:rsidR="00324ECA">
              <w:rPr>
                <w:noProof/>
                <w:webHidden/>
              </w:rPr>
              <w:tab/>
            </w:r>
            <w:r w:rsidR="00324ECA">
              <w:rPr>
                <w:noProof/>
                <w:webHidden/>
              </w:rPr>
              <w:fldChar w:fldCharType="begin"/>
            </w:r>
            <w:r w:rsidR="00324ECA">
              <w:rPr>
                <w:noProof/>
                <w:webHidden/>
              </w:rPr>
              <w:instrText xml:space="preserve"> PAGEREF _Toc141023268 \h </w:instrText>
            </w:r>
            <w:r w:rsidR="00324ECA">
              <w:rPr>
                <w:noProof/>
                <w:webHidden/>
              </w:rPr>
            </w:r>
            <w:r w:rsidR="00324ECA">
              <w:rPr>
                <w:noProof/>
                <w:webHidden/>
              </w:rPr>
              <w:fldChar w:fldCharType="separate"/>
            </w:r>
            <w:r w:rsidR="00324ECA">
              <w:rPr>
                <w:noProof/>
                <w:webHidden/>
              </w:rPr>
              <w:t>11</w:t>
            </w:r>
            <w:r w:rsidR="00324ECA">
              <w:rPr>
                <w:noProof/>
                <w:webHidden/>
              </w:rPr>
              <w:fldChar w:fldCharType="end"/>
            </w:r>
          </w:hyperlink>
        </w:p>
        <w:p w14:paraId="2AA63ED7" w14:textId="3665484D" w:rsidR="00324ECA" w:rsidRDefault="00000000">
          <w:pPr>
            <w:pStyle w:val="TOC1"/>
            <w:rPr>
              <w:rFonts w:eastAsiaTheme="minorEastAsia"/>
              <w:noProof/>
              <w:kern w:val="2"/>
              <w14:ligatures w14:val="standardContextual"/>
            </w:rPr>
          </w:pPr>
          <w:hyperlink w:anchor="_Toc141023269" w:history="1">
            <w:r w:rsidR="00324ECA" w:rsidRPr="0034293F">
              <w:rPr>
                <w:rStyle w:val="Hyperlink"/>
                <w:noProof/>
              </w:rPr>
              <w:t>Appendix</w:t>
            </w:r>
            <w:r w:rsidR="00324ECA">
              <w:rPr>
                <w:noProof/>
                <w:webHidden/>
              </w:rPr>
              <w:tab/>
            </w:r>
            <w:r w:rsidR="00324ECA">
              <w:rPr>
                <w:noProof/>
                <w:webHidden/>
              </w:rPr>
              <w:fldChar w:fldCharType="begin"/>
            </w:r>
            <w:r w:rsidR="00324ECA">
              <w:rPr>
                <w:noProof/>
                <w:webHidden/>
              </w:rPr>
              <w:instrText xml:space="preserve"> PAGEREF _Toc141023269 \h </w:instrText>
            </w:r>
            <w:r w:rsidR="00324ECA">
              <w:rPr>
                <w:noProof/>
                <w:webHidden/>
              </w:rPr>
            </w:r>
            <w:r w:rsidR="00324ECA">
              <w:rPr>
                <w:noProof/>
                <w:webHidden/>
              </w:rPr>
              <w:fldChar w:fldCharType="separate"/>
            </w:r>
            <w:r w:rsidR="00324ECA">
              <w:rPr>
                <w:noProof/>
                <w:webHidden/>
              </w:rPr>
              <w:t>11</w:t>
            </w:r>
            <w:r w:rsidR="00324ECA">
              <w:rPr>
                <w:noProof/>
                <w:webHidden/>
              </w:rPr>
              <w:fldChar w:fldCharType="end"/>
            </w:r>
          </w:hyperlink>
        </w:p>
        <w:p w14:paraId="46C58716" w14:textId="16C6BDFF" w:rsidR="00324ECA" w:rsidRDefault="00000000">
          <w:pPr>
            <w:pStyle w:val="TOC1"/>
            <w:rPr>
              <w:rFonts w:eastAsiaTheme="minorEastAsia"/>
              <w:noProof/>
              <w:kern w:val="2"/>
              <w14:ligatures w14:val="standardContextual"/>
            </w:rPr>
          </w:pPr>
          <w:hyperlink w:anchor="_Toc141023270" w:history="1">
            <w:r w:rsidR="00324ECA" w:rsidRPr="0034293F">
              <w:rPr>
                <w:rStyle w:val="Hyperlink"/>
                <w:noProof/>
              </w:rPr>
              <w:t>Figures</w:t>
            </w:r>
            <w:r w:rsidR="00324ECA">
              <w:rPr>
                <w:noProof/>
                <w:webHidden/>
              </w:rPr>
              <w:tab/>
            </w:r>
            <w:r w:rsidR="00324ECA">
              <w:rPr>
                <w:noProof/>
                <w:webHidden/>
              </w:rPr>
              <w:fldChar w:fldCharType="begin"/>
            </w:r>
            <w:r w:rsidR="00324ECA">
              <w:rPr>
                <w:noProof/>
                <w:webHidden/>
              </w:rPr>
              <w:instrText xml:space="preserve"> PAGEREF _Toc141023270 \h </w:instrText>
            </w:r>
            <w:r w:rsidR="00324ECA">
              <w:rPr>
                <w:noProof/>
                <w:webHidden/>
              </w:rPr>
            </w:r>
            <w:r w:rsidR="00324ECA">
              <w:rPr>
                <w:noProof/>
                <w:webHidden/>
              </w:rPr>
              <w:fldChar w:fldCharType="separate"/>
            </w:r>
            <w:r w:rsidR="00324ECA">
              <w:rPr>
                <w:noProof/>
                <w:webHidden/>
              </w:rPr>
              <w:t>11</w:t>
            </w:r>
            <w:r w:rsidR="00324ECA">
              <w:rPr>
                <w:noProof/>
                <w:webHidden/>
              </w:rPr>
              <w:fldChar w:fldCharType="end"/>
            </w:r>
          </w:hyperlink>
        </w:p>
        <w:p w14:paraId="22DC2DB0" w14:textId="614C30A8" w:rsidR="00324ECA" w:rsidRDefault="00000000">
          <w:pPr>
            <w:pStyle w:val="TOC1"/>
            <w:rPr>
              <w:rFonts w:eastAsiaTheme="minorEastAsia"/>
              <w:noProof/>
              <w:kern w:val="2"/>
              <w14:ligatures w14:val="standardContextual"/>
            </w:rPr>
          </w:pPr>
          <w:hyperlink w:anchor="_Toc141023271" w:history="1">
            <w:r w:rsidR="00324ECA" w:rsidRPr="0034293F">
              <w:rPr>
                <w:rStyle w:val="Hyperlink"/>
                <w:noProof/>
              </w:rPr>
              <w:t>Tables</w:t>
            </w:r>
            <w:r w:rsidR="00324ECA">
              <w:rPr>
                <w:noProof/>
                <w:webHidden/>
              </w:rPr>
              <w:tab/>
            </w:r>
            <w:r w:rsidR="00324ECA">
              <w:rPr>
                <w:noProof/>
                <w:webHidden/>
              </w:rPr>
              <w:fldChar w:fldCharType="begin"/>
            </w:r>
            <w:r w:rsidR="00324ECA">
              <w:rPr>
                <w:noProof/>
                <w:webHidden/>
              </w:rPr>
              <w:instrText xml:space="preserve"> PAGEREF _Toc141023271 \h </w:instrText>
            </w:r>
            <w:r w:rsidR="00324ECA">
              <w:rPr>
                <w:noProof/>
                <w:webHidden/>
              </w:rPr>
            </w:r>
            <w:r w:rsidR="00324ECA">
              <w:rPr>
                <w:noProof/>
                <w:webHidden/>
              </w:rPr>
              <w:fldChar w:fldCharType="separate"/>
            </w:r>
            <w:r w:rsidR="00324ECA">
              <w:rPr>
                <w:noProof/>
                <w:webHidden/>
              </w:rPr>
              <w:t>11</w:t>
            </w:r>
            <w:r w:rsidR="00324ECA">
              <w:rPr>
                <w:noProof/>
                <w:webHidden/>
              </w:rPr>
              <w:fldChar w:fldCharType="end"/>
            </w:r>
          </w:hyperlink>
        </w:p>
        <w:p w14:paraId="73D1727B" w14:textId="5BB2CD02" w:rsidR="00324ECA" w:rsidRDefault="00000000">
          <w:pPr>
            <w:pStyle w:val="TOC1"/>
            <w:rPr>
              <w:rFonts w:eastAsiaTheme="minorEastAsia"/>
              <w:noProof/>
              <w:kern w:val="2"/>
              <w14:ligatures w14:val="standardContextual"/>
            </w:rPr>
          </w:pPr>
          <w:hyperlink w:anchor="_Toc141023272" w:history="1">
            <w:r w:rsidR="00324ECA" w:rsidRPr="0034293F">
              <w:rPr>
                <w:rStyle w:val="Hyperlink"/>
                <w:noProof/>
              </w:rPr>
              <w:t>Revision History</w:t>
            </w:r>
            <w:r w:rsidR="00324ECA">
              <w:rPr>
                <w:noProof/>
                <w:webHidden/>
              </w:rPr>
              <w:tab/>
            </w:r>
            <w:r w:rsidR="00324ECA">
              <w:rPr>
                <w:noProof/>
                <w:webHidden/>
              </w:rPr>
              <w:fldChar w:fldCharType="begin"/>
            </w:r>
            <w:r w:rsidR="00324ECA">
              <w:rPr>
                <w:noProof/>
                <w:webHidden/>
              </w:rPr>
              <w:instrText xml:space="preserve"> PAGEREF _Toc141023272 \h </w:instrText>
            </w:r>
            <w:r w:rsidR="00324ECA">
              <w:rPr>
                <w:noProof/>
                <w:webHidden/>
              </w:rPr>
            </w:r>
            <w:r w:rsidR="00324ECA">
              <w:rPr>
                <w:noProof/>
                <w:webHidden/>
              </w:rPr>
              <w:fldChar w:fldCharType="separate"/>
            </w:r>
            <w:r w:rsidR="00324ECA">
              <w:rPr>
                <w:noProof/>
                <w:webHidden/>
              </w:rPr>
              <w:t>11</w:t>
            </w:r>
            <w:r w:rsidR="00324ECA">
              <w:rPr>
                <w:noProof/>
                <w:webHidden/>
              </w:rPr>
              <w:fldChar w:fldCharType="end"/>
            </w:r>
          </w:hyperlink>
        </w:p>
        <w:p w14:paraId="71F0A651" w14:textId="4521C5B4" w:rsidR="000C7B96" w:rsidRPr="008936B7" w:rsidRDefault="000C7B96">
          <w:r w:rsidRPr="008936B7">
            <w:rPr>
              <w:b/>
              <w:bCs/>
              <w:noProof/>
            </w:rPr>
            <w:fldChar w:fldCharType="end"/>
          </w:r>
        </w:p>
      </w:sdtContent>
    </w:sdt>
    <w:p w14:paraId="38296A5C" w14:textId="77777777" w:rsidR="00A86129" w:rsidRPr="008936B7" w:rsidRDefault="00A86129">
      <w:pPr>
        <w:rPr>
          <w:rFonts w:asciiTheme="majorHAnsi" w:eastAsiaTheme="majorEastAsia" w:hAnsiTheme="majorHAnsi" w:cstheme="majorBidi"/>
          <w:spacing w:val="-10"/>
          <w:kern w:val="28"/>
          <w:sz w:val="56"/>
          <w:szCs w:val="56"/>
        </w:rPr>
      </w:pPr>
      <w:r w:rsidRPr="008936B7">
        <w:br w:type="page"/>
      </w:r>
    </w:p>
    <w:p w14:paraId="27E22BDB" w14:textId="77777777" w:rsidR="00A86129" w:rsidRPr="008936B7" w:rsidRDefault="00A86129" w:rsidP="00324ECA">
      <w:pPr>
        <w:pStyle w:val="Heading1"/>
      </w:pPr>
      <w:bookmarkStart w:id="0" w:name="_Toc141023229"/>
      <w:r w:rsidRPr="008936B7">
        <w:lastRenderedPageBreak/>
        <w:t>Overview</w:t>
      </w:r>
      <w:bookmarkEnd w:id="0"/>
    </w:p>
    <w:p w14:paraId="2AB941A2" w14:textId="77777777" w:rsidR="006137BA" w:rsidRPr="008936B7" w:rsidRDefault="006137BA" w:rsidP="004743F2">
      <w:pPr>
        <w:ind w:left="720"/>
        <w:rPr>
          <w:i/>
        </w:rPr>
      </w:pPr>
      <w:r w:rsidRPr="008936B7">
        <w:rPr>
          <w:rFonts w:ascii="Segoe UI" w:hAnsi="Segoe UI" w:cs="Segoe UI"/>
          <w:i/>
          <w:sz w:val="21"/>
          <w:szCs w:val="21"/>
          <w:shd w:val="clear" w:color="auto" w:fill="FFFFFF"/>
        </w:rPr>
        <w:t xml:space="preserve">The overview section should include a brief description of the project and functionality so that someone outside of the project team </w:t>
      </w:r>
      <w:r w:rsidR="004743F2" w:rsidRPr="008936B7">
        <w:rPr>
          <w:rFonts w:ascii="Segoe UI" w:hAnsi="Segoe UI" w:cs="Segoe UI"/>
          <w:i/>
          <w:sz w:val="21"/>
          <w:szCs w:val="21"/>
          <w:shd w:val="clear" w:color="auto" w:fill="FFFFFF"/>
        </w:rPr>
        <w:t>would</w:t>
      </w:r>
      <w:r w:rsidRPr="008936B7">
        <w:rPr>
          <w:rFonts w:ascii="Segoe UI" w:hAnsi="Segoe UI" w:cs="Segoe UI"/>
          <w:i/>
          <w:sz w:val="21"/>
          <w:szCs w:val="21"/>
          <w:shd w:val="clear" w:color="auto" w:fill="FFFFFF"/>
        </w:rPr>
        <w:t xml:space="preserve"> be able to understand the project. The section should include a list of commonly used acronyms and abbreviations, a list of system components and their purpose, and inputs and outputs as discussed on the I/O list deliverable.</w:t>
      </w:r>
    </w:p>
    <w:p w14:paraId="2017ABDC" w14:textId="3FA13873" w:rsidR="000C7B96" w:rsidRDefault="000C7B96" w:rsidP="00DE3580">
      <w:pPr>
        <w:pStyle w:val="Heading2"/>
      </w:pPr>
      <w:bookmarkStart w:id="1" w:name="_Toc5612961"/>
      <w:bookmarkStart w:id="2" w:name="_Toc141023230"/>
      <w:r w:rsidRPr="008936B7">
        <w:t>Description</w:t>
      </w:r>
      <w:bookmarkEnd w:id="1"/>
      <w:bookmarkEnd w:id="2"/>
    </w:p>
    <w:p w14:paraId="26FF7111" w14:textId="65F25102" w:rsidR="00843B2B" w:rsidRDefault="00843B2B" w:rsidP="003B5DE9">
      <w:pPr>
        <w:ind w:left="720"/>
      </w:pPr>
      <w:r>
        <w:t>The Dionysus project will be a self-sufficient NFT hydroponic garden capable of growing small vegetables and herbs. The controller for Dionysus will be an Arduino Due microcontroller embedded in the power distribution motherboard.</w:t>
      </w:r>
    </w:p>
    <w:p w14:paraId="6A887F1D" w14:textId="77777777" w:rsidR="004D15F8" w:rsidRDefault="004D15F8" w:rsidP="003B5DE9">
      <w:pPr>
        <w:ind w:left="720"/>
      </w:pPr>
    </w:p>
    <w:p w14:paraId="1C1ABA28" w14:textId="0324D6F3" w:rsidR="00843B2B" w:rsidRDefault="00843B2B" w:rsidP="003B5DE9">
      <w:pPr>
        <w:ind w:left="720"/>
      </w:pPr>
      <w:r>
        <w:t>The purpose is to create a control board that can handle the inputs and outputs necessary to operate a Dionysus system. Today’s micro</w:t>
      </w:r>
      <w:r w:rsidR="000B500D">
        <w:t>co</w:t>
      </w:r>
      <w:r>
        <w:t xml:space="preserve">ntrollers and single board computers are not capable of driving all the </w:t>
      </w:r>
      <w:r w:rsidR="008F24D3">
        <w:t>components</w:t>
      </w:r>
      <w:r>
        <w:t xml:space="preserve"> required</w:t>
      </w:r>
      <w:r w:rsidR="008F24D3">
        <w:t xml:space="preserve">. Additional hardware and circuitry </w:t>
      </w:r>
      <w:r w:rsidR="004D15F8">
        <w:t>are</w:t>
      </w:r>
      <w:r w:rsidR="008F24D3">
        <w:t xml:space="preserve"> required.</w:t>
      </w:r>
    </w:p>
    <w:p w14:paraId="67631E03" w14:textId="0C0B02F0" w:rsidR="008F24D3" w:rsidRPr="008F24D3" w:rsidRDefault="008F24D3" w:rsidP="003B5DE9">
      <w:pPr>
        <w:ind w:left="720"/>
      </w:pPr>
      <w:r>
        <w:t>Rather than a larger collection of harnessing, piggyback boards, and modifications, a single power distribution board will be created to handle the necessary inputs, outputs, and communications.</w:t>
      </w:r>
    </w:p>
    <w:p w14:paraId="556E0B6C" w14:textId="40187B85" w:rsidR="00F25779" w:rsidRPr="003A4E3B" w:rsidRDefault="008F24D3" w:rsidP="00DE3580">
      <w:pPr>
        <w:pStyle w:val="Heading2"/>
      </w:pPr>
      <w:bookmarkStart w:id="3" w:name="_Toc141023231"/>
      <w:r w:rsidRPr="00DE3580">
        <w:t>Scope</w:t>
      </w:r>
      <w:bookmarkEnd w:id="3"/>
    </w:p>
    <w:tbl>
      <w:tblPr>
        <w:tblStyle w:val="TableGrid"/>
        <w:tblW w:w="0" w:type="auto"/>
        <w:jc w:val="center"/>
        <w:tblLayout w:type="fixed"/>
        <w:tblLook w:val="04A0" w:firstRow="1" w:lastRow="0" w:firstColumn="1" w:lastColumn="0" w:noHBand="0" w:noVBand="1"/>
      </w:tblPr>
      <w:tblGrid>
        <w:gridCol w:w="4680"/>
        <w:gridCol w:w="4680"/>
      </w:tblGrid>
      <w:tr w:rsidR="003A4E3B" w14:paraId="0AC30632" w14:textId="77777777" w:rsidTr="00DE3580">
        <w:trPr>
          <w:jc w:val="center"/>
        </w:trPr>
        <w:tc>
          <w:tcPr>
            <w:tcW w:w="4680" w:type="dxa"/>
          </w:tcPr>
          <w:p w14:paraId="0A2A7F05" w14:textId="2E170AC8" w:rsidR="003A4E3B" w:rsidRPr="003A4E3B" w:rsidRDefault="003A4E3B" w:rsidP="003A4E3B">
            <w:pPr>
              <w:jc w:val="center"/>
              <w:rPr>
                <w:b/>
              </w:rPr>
            </w:pPr>
            <w:r w:rsidRPr="003A4E3B">
              <w:rPr>
                <w:b/>
              </w:rPr>
              <w:t>In Scope</w:t>
            </w:r>
          </w:p>
        </w:tc>
        <w:tc>
          <w:tcPr>
            <w:tcW w:w="4680" w:type="dxa"/>
          </w:tcPr>
          <w:p w14:paraId="1B579A31" w14:textId="43C4BAA5" w:rsidR="003A4E3B" w:rsidRPr="003A4E3B" w:rsidRDefault="003A4E3B" w:rsidP="003A4E3B">
            <w:pPr>
              <w:jc w:val="center"/>
              <w:rPr>
                <w:b/>
              </w:rPr>
            </w:pPr>
            <w:r w:rsidRPr="003A4E3B">
              <w:rPr>
                <w:b/>
              </w:rPr>
              <w:t>Out of Scope</w:t>
            </w:r>
          </w:p>
        </w:tc>
      </w:tr>
      <w:tr w:rsidR="003A4E3B" w14:paraId="7FD9EE1D" w14:textId="77777777" w:rsidTr="00DE3580">
        <w:trPr>
          <w:jc w:val="center"/>
        </w:trPr>
        <w:tc>
          <w:tcPr>
            <w:tcW w:w="4680" w:type="dxa"/>
          </w:tcPr>
          <w:p w14:paraId="76D16F12" w14:textId="65277F58" w:rsidR="003A4E3B" w:rsidRPr="003A4E3B" w:rsidRDefault="003A4E3B" w:rsidP="003A4E3B">
            <w:pPr>
              <w:jc w:val="center"/>
              <w:rPr>
                <w:bCs/>
              </w:rPr>
            </w:pPr>
            <w:r w:rsidRPr="003A4E3B">
              <w:rPr>
                <w:bCs/>
              </w:rPr>
              <w:t>Self-contained computer power</w:t>
            </w:r>
          </w:p>
        </w:tc>
        <w:tc>
          <w:tcPr>
            <w:tcW w:w="4680" w:type="dxa"/>
          </w:tcPr>
          <w:p w14:paraId="5B9F0D9C" w14:textId="5FF7ECB4" w:rsidR="003A4E3B" w:rsidRPr="003A4E3B" w:rsidRDefault="003A4E3B" w:rsidP="003A4E3B">
            <w:pPr>
              <w:jc w:val="center"/>
              <w:rPr>
                <w:bCs/>
              </w:rPr>
            </w:pPr>
            <w:r w:rsidRPr="003A4E3B">
              <w:rPr>
                <w:bCs/>
              </w:rPr>
              <w:t>Raspberry Pi Model 4 and Compute Module compatibility</w:t>
            </w:r>
          </w:p>
        </w:tc>
      </w:tr>
      <w:tr w:rsidR="003A4E3B" w14:paraId="0735864E" w14:textId="77777777" w:rsidTr="00DE3580">
        <w:trPr>
          <w:jc w:val="center"/>
        </w:trPr>
        <w:tc>
          <w:tcPr>
            <w:tcW w:w="4680" w:type="dxa"/>
          </w:tcPr>
          <w:p w14:paraId="6690C392" w14:textId="4151384A" w:rsidR="003A4E3B" w:rsidRPr="003A4E3B" w:rsidRDefault="003A4E3B" w:rsidP="003A4E3B">
            <w:pPr>
              <w:jc w:val="center"/>
              <w:rPr>
                <w:bCs/>
              </w:rPr>
            </w:pPr>
            <w:r w:rsidRPr="003A4E3B">
              <w:rPr>
                <w:bCs/>
              </w:rPr>
              <w:t>GPIO for IO expansion</w:t>
            </w:r>
          </w:p>
        </w:tc>
        <w:tc>
          <w:tcPr>
            <w:tcW w:w="4680" w:type="dxa"/>
          </w:tcPr>
          <w:p w14:paraId="5AABADC0" w14:textId="321BE974" w:rsidR="003A4E3B" w:rsidRPr="003A4E3B" w:rsidRDefault="003A4E3B" w:rsidP="003A4E3B">
            <w:pPr>
              <w:jc w:val="center"/>
              <w:rPr>
                <w:bCs/>
              </w:rPr>
            </w:pPr>
            <w:r w:rsidRPr="003A4E3B">
              <w:rPr>
                <w:bCs/>
              </w:rPr>
              <w:t>Voltage and current feedback measurements on input/outputs</w:t>
            </w:r>
          </w:p>
        </w:tc>
      </w:tr>
      <w:tr w:rsidR="003A4E3B" w14:paraId="1470E3A9" w14:textId="77777777" w:rsidTr="00DE3580">
        <w:trPr>
          <w:jc w:val="center"/>
        </w:trPr>
        <w:tc>
          <w:tcPr>
            <w:tcW w:w="4680" w:type="dxa"/>
          </w:tcPr>
          <w:p w14:paraId="2B6E12DD" w14:textId="33F821D2" w:rsidR="003A4E3B" w:rsidRPr="003A4E3B" w:rsidRDefault="003A4E3B" w:rsidP="003A4E3B">
            <w:pPr>
              <w:jc w:val="center"/>
              <w:rPr>
                <w:bCs/>
              </w:rPr>
            </w:pPr>
            <w:r w:rsidRPr="003A4E3B">
              <w:rPr>
                <w:bCs/>
              </w:rPr>
              <w:t>Raspberry Pi or Arduino based microcontroller</w:t>
            </w:r>
          </w:p>
        </w:tc>
        <w:tc>
          <w:tcPr>
            <w:tcW w:w="4680" w:type="dxa"/>
          </w:tcPr>
          <w:p w14:paraId="38D6686D" w14:textId="2E3391DD" w:rsidR="003A4E3B" w:rsidRPr="003A4E3B" w:rsidRDefault="003A4E3B" w:rsidP="003A4E3B">
            <w:pPr>
              <w:jc w:val="center"/>
              <w:rPr>
                <w:bCs/>
              </w:rPr>
            </w:pPr>
            <w:r w:rsidRPr="003A4E3B">
              <w:rPr>
                <w:bCs/>
              </w:rPr>
              <w:t>True grow light drivers</w:t>
            </w:r>
          </w:p>
        </w:tc>
      </w:tr>
      <w:tr w:rsidR="003A4E3B" w14:paraId="484EDB42" w14:textId="77777777" w:rsidTr="00DE3580">
        <w:trPr>
          <w:jc w:val="center"/>
        </w:trPr>
        <w:tc>
          <w:tcPr>
            <w:tcW w:w="4680" w:type="dxa"/>
          </w:tcPr>
          <w:p w14:paraId="49DA7780" w14:textId="530FD525" w:rsidR="003A4E3B" w:rsidRPr="003A4E3B" w:rsidRDefault="003A4E3B" w:rsidP="003A4E3B">
            <w:pPr>
              <w:jc w:val="center"/>
              <w:rPr>
                <w:bCs/>
              </w:rPr>
            </w:pPr>
            <w:r w:rsidRPr="003A4E3B">
              <w:rPr>
                <w:bCs/>
              </w:rPr>
              <w:t>E-stop circuitry</w:t>
            </w:r>
          </w:p>
        </w:tc>
        <w:tc>
          <w:tcPr>
            <w:tcW w:w="4680" w:type="dxa"/>
          </w:tcPr>
          <w:p w14:paraId="5D2750AD" w14:textId="77777777" w:rsidR="003A4E3B" w:rsidRPr="003A4E3B" w:rsidRDefault="003A4E3B" w:rsidP="003A4E3B">
            <w:pPr>
              <w:jc w:val="center"/>
              <w:rPr>
                <w:bCs/>
              </w:rPr>
            </w:pPr>
          </w:p>
        </w:tc>
      </w:tr>
      <w:tr w:rsidR="004D15F8" w14:paraId="51D39707" w14:textId="77777777" w:rsidTr="00DE3580">
        <w:trPr>
          <w:jc w:val="center"/>
        </w:trPr>
        <w:tc>
          <w:tcPr>
            <w:tcW w:w="4680" w:type="dxa"/>
          </w:tcPr>
          <w:p w14:paraId="2587E6CC" w14:textId="1F773F13" w:rsidR="004D15F8" w:rsidRPr="003A4E3B" w:rsidRDefault="004D15F8" w:rsidP="003A4E3B">
            <w:pPr>
              <w:jc w:val="center"/>
              <w:rPr>
                <w:bCs/>
              </w:rPr>
            </w:pPr>
            <w:r>
              <w:rPr>
                <w:bCs/>
              </w:rPr>
              <w:t>Ability to add an optional nutrient control system</w:t>
            </w:r>
          </w:p>
        </w:tc>
        <w:tc>
          <w:tcPr>
            <w:tcW w:w="4680" w:type="dxa"/>
          </w:tcPr>
          <w:p w14:paraId="69ADF66D" w14:textId="77777777" w:rsidR="004D15F8" w:rsidRPr="003A4E3B" w:rsidRDefault="004D15F8" w:rsidP="003A4E3B">
            <w:pPr>
              <w:jc w:val="center"/>
              <w:rPr>
                <w:bCs/>
              </w:rPr>
            </w:pPr>
          </w:p>
        </w:tc>
      </w:tr>
    </w:tbl>
    <w:p w14:paraId="361F609E" w14:textId="77777777" w:rsidR="00F25779" w:rsidRPr="003A4E3B" w:rsidRDefault="00F25779" w:rsidP="003A4E3B">
      <w:pPr>
        <w:widowControl w:val="0"/>
        <w:spacing w:beforeLines="50" w:before="120" w:afterLines="50" w:after="120"/>
        <w:ind w:left="720"/>
        <w:jc w:val="both"/>
        <w:outlineLvl w:val="2"/>
        <w:rPr>
          <w:rFonts w:cs="Times New Roman"/>
        </w:rPr>
      </w:pPr>
    </w:p>
    <w:p w14:paraId="3D308FB4" w14:textId="0F3B9D4F" w:rsidR="00AA75E7" w:rsidRPr="004D15F8" w:rsidRDefault="000C7B96" w:rsidP="00DE3580">
      <w:pPr>
        <w:pStyle w:val="Heading2"/>
      </w:pPr>
      <w:bookmarkStart w:id="4" w:name="_Toc141023232"/>
      <w:commentRangeStart w:id="5"/>
      <w:r w:rsidRPr="008936B7">
        <w:t>Acronyms and Abbreviations</w:t>
      </w:r>
      <w:commentRangeEnd w:id="5"/>
      <w:r w:rsidR="00477E26">
        <w:rPr>
          <w:rStyle w:val="CommentReference"/>
        </w:rPr>
        <w:commentReference w:id="5"/>
      </w:r>
      <w:bookmarkEnd w:id="4"/>
    </w:p>
    <w:tbl>
      <w:tblPr>
        <w:tblStyle w:val="TableGrid"/>
        <w:tblW w:w="5000" w:type="pct"/>
        <w:jc w:val="center"/>
        <w:tblLook w:val="04A0" w:firstRow="1" w:lastRow="0" w:firstColumn="1" w:lastColumn="0" w:noHBand="0" w:noVBand="1"/>
      </w:tblPr>
      <w:tblGrid>
        <w:gridCol w:w="2247"/>
        <w:gridCol w:w="2609"/>
        <w:gridCol w:w="4494"/>
      </w:tblGrid>
      <w:tr w:rsidR="00AA75E7" w:rsidRPr="008936B7" w14:paraId="52C4A25B" w14:textId="77777777" w:rsidTr="00DE3580">
        <w:trPr>
          <w:jc w:val="center"/>
        </w:trPr>
        <w:tc>
          <w:tcPr>
            <w:tcW w:w="1202" w:type="pct"/>
          </w:tcPr>
          <w:p w14:paraId="4BC110A1" w14:textId="77777777" w:rsidR="00AA75E7" w:rsidRPr="008936B7" w:rsidRDefault="00AA75E7" w:rsidP="003A4E3B">
            <w:pPr>
              <w:jc w:val="center"/>
              <w:rPr>
                <w:b/>
              </w:rPr>
            </w:pPr>
            <w:r w:rsidRPr="008936B7">
              <w:rPr>
                <w:b/>
              </w:rPr>
              <w:t>Acronym</w:t>
            </w:r>
          </w:p>
        </w:tc>
        <w:tc>
          <w:tcPr>
            <w:tcW w:w="1395" w:type="pct"/>
          </w:tcPr>
          <w:p w14:paraId="48A7C947" w14:textId="77777777" w:rsidR="00AA75E7" w:rsidRPr="008936B7" w:rsidRDefault="00AA75E7" w:rsidP="003A4E3B">
            <w:pPr>
              <w:jc w:val="center"/>
              <w:rPr>
                <w:b/>
              </w:rPr>
            </w:pPr>
            <w:r w:rsidRPr="008936B7">
              <w:rPr>
                <w:b/>
              </w:rPr>
              <w:t>Meaning</w:t>
            </w:r>
          </w:p>
        </w:tc>
        <w:tc>
          <w:tcPr>
            <w:tcW w:w="2403" w:type="pct"/>
          </w:tcPr>
          <w:p w14:paraId="67E18BFF" w14:textId="77777777" w:rsidR="00AA75E7" w:rsidRPr="008936B7" w:rsidRDefault="00AA75E7" w:rsidP="003A4E3B">
            <w:pPr>
              <w:jc w:val="center"/>
              <w:rPr>
                <w:b/>
              </w:rPr>
            </w:pPr>
            <w:r w:rsidRPr="008936B7">
              <w:rPr>
                <w:b/>
              </w:rPr>
              <w:t>Notes</w:t>
            </w:r>
          </w:p>
        </w:tc>
      </w:tr>
      <w:tr w:rsidR="00AA75E7" w:rsidRPr="008936B7" w14:paraId="6B1B8849" w14:textId="77777777" w:rsidTr="00DE3580">
        <w:trPr>
          <w:jc w:val="center"/>
        </w:trPr>
        <w:tc>
          <w:tcPr>
            <w:tcW w:w="1202" w:type="pct"/>
          </w:tcPr>
          <w:p w14:paraId="5C956C67" w14:textId="77777777" w:rsidR="00AA75E7" w:rsidRPr="008936B7" w:rsidRDefault="00AA75E7" w:rsidP="003A4E3B">
            <w:pPr>
              <w:jc w:val="center"/>
            </w:pPr>
            <w:r>
              <w:t>NCS</w:t>
            </w:r>
          </w:p>
        </w:tc>
        <w:tc>
          <w:tcPr>
            <w:tcW w:w="1395" w:type="pct"/>
          </w:tcPr>
          <w:p w14:paraId="6B6C821C" w14:textId="77777777" w:rsidR="00AA75E7" w:rsidRPr="008936B7" w:rsidRDefault="00AA75E7" w:rsidP="003A4E3B">
            <w:pPr>
              <w:jc w:val="center"/>
            </w:pPr>
            <w:r>
              <w:t>Nutrient Control System</w:t>
            </w:r>
          </w:p>
        </w:tc>
        <w:tc>
          <w:tcPr>
            <w:tcW w:w="2403" w:type="pct"/>
          </w:tcPr>
          <w:p w14:paraId="3CC84C15" w14:textId="77777777" w:rsidR="00AA75E7" w:rsidRPr="008936B7" w:rsidRDefault="00AA75E7" w:rsidP="003A4E3B">
            <w:pPr>
              <w:jc w:val="center"/>
            </w:pPr>
            <w:r w:rsidRPr="008936B7">
              <w:t>XXXXXXXXXXX</w:t>
            </w:r>
          </w:p>
        </w:tc>
      </w:tr>
      <w:tr w:rsidR="00AA75E7" w:rsidRPr="008936B7" w14:paraId="5420F8FC" w14:textId="77777777" w:rsidTr="00DE3580">
        <w:trPr>
          <w:jc w:val="center"/>
        </w:trPr>
        <w:tc>
          <w:tcPr>
            <w:tcW w:w="1202" w:type="pct"/>
          </w:tcPr>
          <w:p w14:paraId="1A483D60" w14:textId="77777777" w:rsidR="00AA75E7" w:rsidRPr="008936B7" w:rsidRDefault="00AA75E7" w:rsidP="003A4E3B">
            <w:pPr>
              <w:jc w:val="center"/>
            </w:pPr>
            <w:r>
              <w:t>LED</w:t>
            </w:r>
          </w:p>
        </w:tc>
        <w:tc>
          <w:tcPr>
            <w:tcW w:w="1395" w:type="pct"/>
          </w:tcPr>
          <w:p w14:paraId="6067523B" w14:textId="77777777" w:rsidR="00AA75E7" w:rsidRPr="008936B7" w:rsidRDefault="00AA75E7" w:rsidP="003A4E3B">
            <w:pPr>
              <w:jc w:val="center"/>
            </w:pPr>
            <w:r>
              <w:t>Light-emitting Diode</w:t>
            </w:r>
          </w:p>
        </w:tc>
        <w:tc>
          <w:tcPr>
            <w:tcW w:w="2403" w:type="pct"/>
          </w:tcPr>
          <w:p w14:paraId="76CA90C6" w14:textId="77777777" w:rsidR="00AA75E7" w:rsidRPr="008936B7" w:rsidRDefault="00AA75E7" w:rsidP="003A4E3B">
            <w:pPr>
              <w:jc w:val="center"/>
            </w:pPr>
            <w:r w:rsidRPr="008936B7">
              <w:t>XXXXXXXXXXX</w:t>
            </w:r>
          </w:p>
        </w:tc>
      </w:tr>
      <w:tr w:rsidR="00AA75E7" w:rsidRPr="008936B7" w14:paraId="46DCCF3C" w14:textId="77777777" w:rsidTr="00DE3580">
        <w:trPr>
          <w:jc w:val="center"/>
        </w:trPr>
        <w:tc>
          <w:tcPr>
            <w:tcW w:w="1202" w:type="pct"/>
          </w:tcPr>
          <w:p w14:paraId="0FFCBB89" w14:textId="77777777" w:rsidR="00AA75E7" w:rsidRDefault="00AA75E7" w:rsidP="003A4E3B">
            <w:pPr>
              <w:jc w:val="center"/>
            </w:pPr>
            <w:r>
              <w:t>TWI</w:t>
            </w:r>
          </w:p>
        </w:tc>
        <w:tc>
          <w:tcPr>
            <w:tcW w:w="1395" w:type="pct"/>
          </w:tcPr>
          <w:p w14:paraId="6DB31E08" w14:textId="77777777" w:rsidR="00AA75E7" w:rsidRDefault="00AA75E7" w:rsidP="003A4E3B">
            <w:pPr>
              <w:jc w:val="center"/>
            </w:pPr>
            <w:r>
              <w:t>Two-Wire Interface</w:t>
            </w:r>
          </w:p>
        </w:tc>
        <w:tc>
          <w:tcPr>
            <w:tcW w:w="2403" w:type="pct"/>
          </w:tcPr>
          <w:p w14:paraId="0B93F9A4" w14:textId="77777777" w:rsidR="00AA75E7" w:rsidRPr="008936B7" w:rsidRDefault="00AA75E7" w:rsidP="003A4E3B">
            <w:pPr>
              <w:jc w:val="center"/>
            </w:pPr>
            <w:r>
              <w:t>Also known as I2C</w:t>
            </w:r>
          </w:p>
        </w:tc>
      </w:tr>
      <w:tr w:rsidR="00AA75E7" w:rsidRPr="008936B7" w14:paraId="43CAD697" w14:textId="77777777" w:rsidTr="00DE3580">
        <w:trPr>
          <w:jc w:val="center"/>
        </w:trPr>
        <w:tc>
          <w:tcPr>
            <w:tcW w:w="1202" w:type="pct"/>
          </w:tcPr>
          <w:p w14:paraId="200715A7" w14:textId="77777777" w:rsidR="00AA75E7" w:rsidRDefault="00AA75E7" w:rsidP="003A4E3B">
            <w:pPr>
              <w:jc w:val="center"/>
            </w:pPr>
            <w:r>
              <w:t>TWD</w:t>
            </w:r>
          </w:p>
        </w:tc>
        <w:tc>
          <w:tcPr>
            <w:tcW w:w="1395" w:type="pct"/>
          </w:tcPr>
          <w:p w14:paraId="4AD66DE0" w14:textId="77777777" w:rsidR="00AA75E7" w:rsidRDefault="00AA75E7" w:rsidP="003A4E3B">
            <w:pPr>
              <w:jc w:val="center"/>
            </w:pPr>
            <w:r>
              <w:t>Two-Wire Data</w:t>
            </w:r>
          </w:p>
        </w:tc>
        <w:tc>
          <w:tcPr>
            <w:tcW w:w="2403" w:type="pct"/>
          </w:tcPr>
          <w:p w14:paraId="1F420BC9" w14:textId="77777777" w:rsidR="00AA75E7" w:rsidRPr="008936B7" w:rsidRDefault="00AA75E7" w:rsidP="003A4E3B">
            <w:pPr>
              <w:jc w:val="center"/>
            </w:pPr>
            <w:r>
              <w:t>Also known as SDA</w:t>
            </w:r>
          </w:p>
        </w:tc>
      </w:tr>
      <w:tr w:rsidR="00AA75E7" w:rsidRPr="008936B7" w14:paraId="2D4CA579" w14:textId="77777777" w:rsidTr="00DE3580">
        <w:trPr>
          <w:jc w:val="center"/>
        </w:trPr>
        <w:tc>
          <w:tcPr>
            <w:tcW w:w="1202" w:type="pct"/>
          </w:tcPr>
          <w:p w14:paraId="57973E03" w14:textId="77777777" w:rsidR="00AA75E7" w:rsidRDefault="00AA75E7" w:rsidP="003A4E3B">
            <w:pPr>
              <w:jc w:val="center"/>
            </w:pPr>
            <w:r>
              <w:t>TWCK</w:t>
            </w:r>
          </w:p>
        </w:tc>
        <w:tc>
          <w:tcPr>
            <w:tcW w:w="1395" w:type="pct"/>
          </w:tcPr>
          <w:p w14:paraId="6032ED27" w14:textId="77777777" w:rsidR="00AA75E7" w:rsidRDefault="00AA75E7" w:rsidP="003A4E3B">
            <w:pPr>
              <w:jc w:val="center"/>
            </w:pPr>
            <w:r>
              <w:t>Two-Wire Clock</w:t>
            </w:r>
          </w:p>
        </w:tc>
        <w:tc>
          <w:tcPr>
            <w:tcW w:w="2403" w:type="pct"/>
          </w:tcPr>
          <w:p w14:paraId="1CC0D8DF" w14:textId="77777777" w:rsidR="00AA75E7" w:rsidRPr="008936B7" w:rsidRDefault="00AA75E7" w:rsidP="003A4E3B">
            <w:pPr>
              <w:jc w:val="center"/>
            </w:pPr>
            <w:r>
              <w:t>Also known as SCL</w:t>
            </w:r>
          </w:p>
        </w:tc>
      </w:tr>
      <w:tr w:rsidR="00AA75E7" w:rsidRPr="008936B7" w14:paraId="6032976B" w14:textId="77777777" w:rsidTr="00DE3580">
        <w:trPr>
          <w:jc w:val="center"/>
        </w:trPr>
        <w:tc>
          <w:tcPr>
            <w:tcW w:w="1202" w:type="pct"/>
          </w:tcPr>
          <w:p w14:paraId="7074F137" w14:textId="77777777" w:rsidR="00AA75E7" w:rsidRDefault="00AA75E7" w:rsidP="003A4E3B">
            <w:pPr>
              <w:jc w:val="center"/>
            </w:pPr>
            <w:r>
              <w:t>CAN</w:t>
            </w:r>
          </w:p>
        </w:tc>
        <w:tc>
          <w:tcPr>
            <w:tcW w:w="1395" w:type="pct"/>
          </w:tcPr>
          <w:p w14:paraId="5156B826" w14:textId="77777777" w:rsidR="00AA75E7" w:rsidRDefault="00AA75E7" w:rsidP="003A4E3B">
            <w:pPr>
              <w:jc w:val="center"/>
            </w:pPr>
            <w:r>
              <w:t>Controller Area Network</w:t>
            </w:r>
          </w:p>
        </w:tc>
        <w:tc>
          <w:tcPr>
            <w:tcW w:w="2403" w:type="pct"/>
          </w:tcPr>
          <w:p w14:paraId="06E37CAC" w14:textId="77777777" w:rsidR="00AA75E7" w:rsidRDefault="00AA75E7" w:rsidP="003A4E3B">
            <w:pPr>
              <w:jc w:val="center"/>
            </w:pPr>
          </w:p>
        </w:tc>
      </w:tr>
      <w:tr w:rsidR="00AA75E7" w:rsidRPr="008936B7" w14:paraId="4F9DAB82" w14:textId="77777777" w:rsidTr="00DE3580">
        <w:trPr>
          <w:jc w:val="center"/>
        </w:trPr>
        <w:tc>
          <w:tcPr>
            <w:tcW w:w="1202" w:type="pct"/>
          </w:tcPr>
          <w:p w14:paraId="0FE7C1E9" w14:textId="3BAFF656" w:rsidR="00AA75E7" w:rsidRDefault="00AC3654" w:rsidP="003A4E3B">
            <w:pPr>
              <w:jc w:val="center"/>
            </w:pPr>
            <w:r>
              <w:t>USART</w:t>
            </w:r>
          </w:p>
        </w:tc>
        <w:tc>
          <w:tcPr>
            <w:tcW w:w="1395" w:type="pct"/>
          </w:tcPr>
          <w:p w14:paraId="4906B98C" w14:textId="22A94AE7" w:rsidR="00AA75E7" w:rsidRDefault="00AC3654" w:rsidP="003A4E3B">
            <w:pPr>
              <w:jc w:val="center"/>
            </w:pPr>
            <w:r>
              <w:t>Universal Asynchronous Receive/Transmit</w:t>
            </w:r>
          </w:p>
        </w:tc>
        <w:tc>
          <w:tcPr>
            <w:tcW w:w="2403" w:type="pct"/>
          </w:tcPr>
          <w:p w14:paraId="220908A7" w14:textId="77777777" w:rsidR="00AA75E7" w:rsidRDefault="00AA75E7" w:rsidP="003A4E3B">
            <w:pPr>
              <w:jc w:val="center"/>
            </w:pPr>
          </w:p>
        </w:tc>
      </w:tr>
      <w:tr w:rsidR="00AC3654" w:rsidRPr="008936B7" w14:paraId="5FE06D63" w14:textId="77777777" w:rsidTr="00DE3580">
        <w:trPr>
          <w:jc w:val="center"/>
        </w:trPr>
        <w:tc>
          <w:tcPr>
            <w:tcW w:w="1202" w:type="pct"/>
          </w:tcPr>
          <w:p w14:paraId="40A2E620" w14:textId="72D9C0F6" w:rsidR="00AC3654" w:rsidRDefault="00AC3654" w:rsidP="003A4E3B">
            <w:pPr>
              <w:jc w:val="center"/>
            </w:pPr>
            <w:r>
              <w:t>SPI</w:t>
            </w:r>
          </w:p>
        </w:tc>
        <w:tc>
          <w:tcPr>
            <w:tcW w:w="1395" w:type="pct"/>
          </w:tcPr>
          <w:p w14:paraId="446336D6" w14:textId="61931F7F" w:rsidR="00AC3654" w:rsidRDefault="00AC3654" w:rsidP="003A4E3B">
            <w:pPr>
              <w:jc w:val="center"/>
            </w:pPr>
            <w:r>
              <w:t>Serial Peripheral Interface</w:t>
            </w:r>
          </w:p>
        </w:tc>
        <w:tc>
          <w:tcPr>
            <w:tcW w:w="2403" w:type="pct"/>
          </w:tcPr>
          <w:p w14:paraId="2D3B8816" w14:textId="77777777" w:rsidR="00AC3654" w:rsidRDefault="00AC3654" w:rsidP="003A4E3B">
            <w:pPr>
              <w:jc w:val="center"/>
            </w:pPr>
          </w:p>
        </w:tc>
      </w:tr>
      <w:tr w:rsidR="00B960C5" w:rsidRPr="008936B7" w14:paraId="65595105" w14:textId="77777777" w:rsidTr="00DE3580">
        <w:trPr>
          <w:jc w:val="center"/>
        </w:trPr>
        <w:tc>
          <w:tcPr>
            <w:tcW w:w="1202" w:type="pct"/>
          </w:tcPr>
          <w:p w14:paraId="4E1F5D83" w14:textId="26439CA8" w:rsidR="00B960C5" w:rsidRDefault="00B960C5" w:rsidP="003A4E3B">
            <w:pPr>
              <w:jc w:val="center"/>
            </w:pPr>
            <w:r>
              <w:t>STB</w:t>
            </w:r>
          </w:p>
        </w:tc>
        <w:tc>
          <w:tcPr>
            <w:tcW w:w="1395" w:type="pct"/>
          </w:tcPr>
          <w:p w14:paraId="24534495" w14:textId="4AD42D69" w:rsidR="00B960C5" w:rsidRDefault="00B960C5" w:rsidP="003A4E3B">
            <w:pPr>
              <w:jc w:val="center"/>
            </w:pPr>
            <w:r>
              <w:t>Short to Battery</w:t>
            </w:r>
          </w:p>
        </w:tc>
        <w:tc>
          <w:tcPr>
            <w:tcW w:w="2403" w:type="pct"/>
          </w:tcPr>
          <w:p w14:paraId="297AC160" w14:textId="77777777" w:rsidR="00B960C5" w:rsidRDefault="00B960C5" w:rsidP="003A4E3B">
            <w:pPr>
              <w:jc w:val="center"/>
            </w:pPr>
          </w:p>
        </w:tc>
      </w:tr>
      <w:tr w:rsidR="00B960C5" w:rsidRPr="008936B7" w14:paraId="555BDA4E" w14:textId="77777777" w:rsidTr="00DE3580">
        <w:trPr>
          <w:jc w:val="center"/>
        </w:trPr>
        <w:tc>
          <w:tcPr>
            <w:tcW w:w="1202" w:type="pct"/>
          </w:tcPr>
          <w:p w14:paraId="1167B69A" w14:textId="5643324B" w:rsidR="00B960C5" w:rsidRDefault="00B960C5" w:rsidP="003A4E3B">
            <w:pPr>
              <w:jc w:val="center"/>
            </w:pPr>
            <w:r>
              <w:t>STG</w:t>
            </w:r>
          </w:p>
        </w:tc>
        <w:tc>
          <w:tcPr>
            <w:tcW w:w="1395" w:type="pct"/>
          </w:tcPr>
          <w:p w14:paraId="52D4FB99" w14:textId="74763349" w:rsidR="00B960C5" w:rsidRDefault="00B960C5" w:rsidP="003A4E3B">
            <w:pPr>
              <w:jc w:val="center"/>
            </w:pPr>
            <w:r>
              <w:t>Short to Ground</w:t>
            </w:r>
          </w:p>
        </w:tc>
        <w:tc>
          <w:tcPr>
            <w:tcW w:w="2403" w:type="pct"/>
          </w:tcPr>
          <w:p w14:paraId="4FC50BA0" w14:textId="77777777" w:rsidR="00B960C5" w:rsidRDefault="00B960C5" w:rsidP="003A4E3B">
            <w:pPr>
              <w:jc w:val="center"/>
            </w:pPr>
          </w:p>
        </w:tc>
      </w:tr>
    </w:tbl>
    <w:p w14:paraId="61DF3A01" w14:textId="77777777" w:rsidR="00AA75E7" w:rsidRPr="008936B7" w:rsidRDefault="00AA75E7" w:rsidP="00324ECA">
      <w:pPr>
        <w:pStyle w:val="TOCHeading"/>
      </w:pPr>
    </w:p>
    <w:p w14:paraId="2C3A2B17" w14:textId="2F109DB6" w:rsidR="00E159AD" w:rsidRPr="00DE3580" w:rsidRDefault="000C7B96" w:rsidP="00324ECA">
      <w:pPr>
        <w:pStyle w:val="Heading1"/>
      </w:pPr>
      <w:bookmarkStart w:id="6" w:name="_Toc141023233"/>
      <w:commentRangeStart w:id="7"/>
      <w:r w:rsidRPr="008936B7">
        <w:t>System Components</w:t>
      </w:r>
      <w:commentRangeEnd w:id="7"/>
      <w:r w:rsidR="00477E26">
        <w:rPr>
          <w:rStyle w:val="CommentReference"/>
        </w:rPr>
        <w:commentReference w:id="7"/>
      </w:r>
      <w:bookmarkEnd w:id="6"/>
    </w:p>
    <w:tbl>
      <w:tblPr>
        <w:tblStyle w:val="TableGrid"/>
        <w:tblW w:w="8641" w:type="dxa"/>
        <w:tblLook w:val="04A0" w:firstRow="1" w:lastRow="0" w:firstColumn="1" w:lastColumn="0" w:noHBand="0" w:noVBand="1"/>
      </w:tblPr>
      <w:tblGrid>
        <w:gridCol w:w="2071"/>
        <w:gridCol w:w="2430"/>
        <w:gridCol w:w="4140"/>
      </w:tblGrid>
      <w:tr w:rsidR="008936B7" w:rsidRPr="008936B7" w14:paraId="31837497" w14:textId="77777777" w:rsidTr="004E4A94">
        <w:tc>
          <w:tcPr>
            <w:tcW w:w="2071" w:type="dxa"/>
          </w:tcPr>
          <w:p w14:paraId="4E93EB92" w14:textId="77777777" w:rsidR="00E159AD" w:rsidRPr="008936B7" w:rsidRDefault="00E159AD" w:rsidP="003A4E3B">
            <w:pPr>
              <w:jc w:val="center"/>
              <w:rPr>
                <w:b/>
              </w:rPr>
            </w:pPr>
            <w:r w:rsidRPr="008936B7">
              <w:rPr>
                <w:b/>
              </w:rPr>
              <w:t>Abbreviation</w:t>
            </w:r>
          </w:p>
        </w:tc>
        <w:tc>
          <w:tcPr>
            <w:tcW w:w="2430" w:type="dxa"/>
          </w:tcPr>
          <w:p w14:paraId="1BC10E31" w14:textId="77777777" w:rsidR="00E159AD" w:rsidRPr="008936B7" w:rsidRDefault="00E159AD" w:rsidP="003A4E3B">
            <w:pPr>
              <w:jc w:val="center"/>
              <w:rPr>
                <w:b/>
              </w:rPr>
            </w:pPr>
            <w:r w:rsidRPr="008936B7">
              <w:rPr>
                <w:b/>
              </w:rPr>
              <w:t>Meaning</w:t>
            </w:r>
          </w:p>
        </w:tc>
        <w:tc>
          <w:tcPr>
            <w:tcW w:w="4140" w:type="dxa"/>
          </w:tcPr>
          <w:p w14:paraId="584A3295" w14:textId="77777777" w:rsidR="00E159AD" w:rsidRPr="008936B7" w:rsidRDefault="00E159AD" w:rsidP="003A4E3B">
            <w:pPr>
              <w:jc w:val="center"/>
              <w:rPr>
                <w:b/>
              </w:rPr>
            </w:pPr>
            <w:r w:rsidRPr="008936B7">
              <w:rPr>
                <w:b/>
              </w:rPr>
              <w:t>Notes</w:t>
            </w:r>
          </w:p>
        </w:tc>
      </w:tr>
      <w:tr w:rsidR="00E159AD" w:rsidRPr="008936B7" w14:paraId="03F54720" w14:textId="77777777" w:rsidTr="004E4A94">
        <w:tc>
          <w:tcPr>
            <w:tcW w:w="2071" w:type="dxa"/>
          </w:tcPr>
          <w:p w14:paraId="1B1CA55E" w14:textId="77777777" w:rsidR="00E159AD" w:rsidRPr="008936B7" w:rsidRDefault="00E159AD" w:rsidP="003A4E3B">
            <w:pPr>
              <w:jc w:val="center"/>
            </w:pPr>
            <w:r w:rsidRPr="008936B7">
              <w:t>XXXXX</w:t>
            </w:r>
          </w:p>
        </w:tc>
        <w:tc>
          <w:tcPr>
            <w:tcW w:w="2430" w:type="dxa"/>
          </w:tcPr>
          <w:p w14:paraId="3500B8D4" w14:textId="77777777" w:rsidR="00E159AD" w:rsidRPr="008936B7" w:rsidRDefault="00E159AD" w:rsidP="003A4E3B">
            <w:pPr>
              <w:jc w:val="center"/>
            </w:pPr>
            <w:r w:rsidRPr="008936B7">
              <w:t>XXXXXXXXX</w:t>
            </w:r>
          </w:p>
        </w:tc>
        <w:tc>
          <w:tcPr>
            <w:tcW w:w="4140" w:type="dxa"/>
          </w:tcPr>
          <w:p w14:paraId="77BF60E6" w14:textId="77777777" w:rsidR="00E159AD" w:rsidRPr="008936B7" w:rsidRDefault="00E159AD" w:rsidP="003A4E3B">
            <w:pPr>
              <w:jc w:val="center"/>
            </w:pPr>
            <w:r w:rsidRPr="008936B7">
              <w:t>XXXXXXXXXXXXXX</w:t>
            </w:r>
          </w:p>
        </w:tc>
      </w:tr>
    </w:tbl>
    <w:p w14:paraId="73B65BEE" w14:textId="77777777" w:rsidR="00E159AD" w:rsidRPr="008936B7" w:rsidRDefault="00E159AD" w:rsidP="00324ECA">
      <w:pPr>
        <w:pStyle w:val="TOCHeading"/>
      </w:pPr>
    </w:p>
    <w:p w14:paraId="12D6DB02" w14:textId="77777777" w:rsidR="00D63971" w:rsidRDefault="00D63971" w:rsidP="00D63971">
      <w:pPr>
        <w:pStyle w:val="Heading1"/>
      </w:pPr>
      <w:bookmarkStart w:id="8" w:name="_Toc141023244"/>
      <w:bookmarkStart w:id="9" w:name="_Toc141023234"/>
      <w:r>
        <w:t>Board Controller</w:t>
      </w:r>
      <w:bookmarkEnd w:id="8"/>
    </w:p>
    <w:p w14:paraId="7E06CF5F" w14:textId="1EEC9234" w:rsidR="00F4086D" w:rsidRDefault="00D63971" w:rsidP="00D63971">
      <w:pPr>
        <w:rPr>
          <w:rFonts w:cs="Times New Roman"/>
        </w:rPr>
      </w:pPr>
      <w:r>
        <w:rPr>
          <w:rFonts w:cs="Times New Roman"/>
        </w:rPr>
        <w:t xml:space="preserve">The system controller will be </w:t>
      </w:r>
      <w:r w:rsidR="00F4086D">
        <w:rPr>
          <w:rFonts w:cs="Times New Roman"/>
        </w:rPr>
        <w:t xml:space="preserve">an Arduino Due powered by a 32-bit ARM Cortex-M3 processor. The board contains 54 digital input/output pins, 12 analog inputs, and 2 digital-to-analog pins. For communication, it has 4 UART busses, 2 TWI, and a single SPI header. Refer to </w:t>
      </w:r>
      <w:hyperlink r:id="rId12" w:history="1">
        <w:r w:rsidR="00F4086D" w:rsidRPr="00E67878">
          <w:rPr>
            <w:rStyle w:val="Hyperlink"/>
            <w:rFonts w:cs="Times New Roman"/>
          </w:rPr>
          <w:t>Arduino’s official website</w:t>
        </w:r>
      </w:hyperlink>
      <w:r w:rsidR="00F4086D">
        <w:rPr>
          <w:rFonts w:cs="Times New Roman"/>
        </w:rPr>
        <w:t xml:space="preserve"> for more information</w:t>
      </w:r>
      <w:r w:rsidR="00E67878">
        <w:rPr>
          <w:rFonts w:cs="Times New Roman"/>
        </w:rPr>
        <w:t>.</w:t>
      </w:r>
    </w:p>
    <w:p w14:paraId="0052F5E3" w14:textId="77777777" w:rsidR="00F079AC" w:rsidRDefault="00F079AC" w:rsidP="00D63971">
      <w:pPr>
        <w:rPr>
          <w:rFonts w:cs="Times New Roman"/>
        </w:rPr>
      </w:pPr>
    </w:p>
    <w:p w14:paraId="72CB22AB" w14:textId="184266F4" w:rsidR="00E67878" w:rsidRDefault="00F079AC" w:rsidP="00D63971">
      <w:pPr>
        <w:rPr>
          <w:rFonts w:cs="Times New Roman"/>
        </w:rPr>
      </w:pPr>
      <w:r>
        <w:rPr>
          <w:rFonts w:cs="Times New Roman"/>
        </w:rPr>
        <w:t>The Due board will be installed as a piggy back board using stacking header pins</w:t>
      </w:r>
      <w:r w:rsidR="00E67878">
        <w:rPr>
          <w:rFonts w:cs="Times New Roman"/>
        </w:rPr>
        <w:t>. This does require an Arduino Due without headers to be purchased and have stacked headers added.</w:t>
      </w:r>
      <w:r w:rsidR="002B0E92">
        <w:rPr>
          <w:rFonts w:cs="Times New Roman"/>
        </w:rPr>
        <w:t xml:space="preserve"> Power will be provided to the power input pin through these headers.</w:t>
      </w:r>
    </w:p>
    <w:p w14:paraId="5E58065B" w14:textId="77777777" w:rsidR="00E67878" w:rsidRDefault="00E67878" w:rsidP="00D63971">
      <w:pPr>
        <w:rPr>
          <w:rFonts w:cs="Times New Roman"/>
        </w:rPr>
      </w:pPr>
    </w:p>
    <w:p w14:paraId="6C568480" w14:textId="3EB7B2D2" w:rsidR="00E67878" w:rsidRDefault="00E67878" w:rsidP="00D63971">
      <w:pPr>
        <w:rPr>
          <w:rFonts w:cs="Times New Roman"/>
        </w:rPr>
      </w:pPr>
      <w:r>
        <w:rPr>
          <w:rFonts w:cs="Times New Roman"/>
        </w:rPr>
        <w:t xml:space="preserve">The Due board operates at 3.3V. </w:t>
      </w:r>
      <w:r w:rsidR="002B0E92">
        <w:rPr>
          <w:rFonts w:cs="Times New Roman"/>
        </w:rPr>
        <w:t>Therefore,</w:t>
      </w:r>
      <w:r>
        <w:rPr>
          <w:rFonts w:cs="Times New Roman"/>
        </w:rPr>
        <w:t xml:space="preserve"> all logical inputs and outputs will be restricted to 3.3V, and communications are restricted to 3.3V logic levels.</w:t>
      </w:r>
    </w:p>
    <w:p w14:paraId="026B3918" w14:textId="77777777" w:rsidR="002B0E92" w:rsidRDefault="002B0E92" w:rsidP="00D63971">
      <w:pPr>
        <w:rPr>
          <w:rFonts w:cs="Times New Roman"/>
        </w:rPr>
      </w:pPr>
    </w:p>
    <w:p w14:paraId="39DF94D4" w14:textId="6963A69B" w:rsidR="00DB2175" w:rsidRDefault="00DB2175" w:rsidP="00D63971">
      <w:pPr>
        <w:rPr>
          <w:rFonts w:cs="Times New Roman"/>
        </w:rPr>
      </w:pPr>
      <w:r>
        <w:rPr>
          <w:rFonts w:cs="Times New Roman"/>
        </w:rPr>
        <w:t>Board Specifications</w:t>
      </w:r>
    </w:p>
    <w:p w14:paraId="4FCDB1F1" w14:textId="55946B27" w:rsidR="002B0E92" w:rsidRDefault="002B0E92" w:rsidP="00D63971">
      <w:pPr>
        <w:rPr>
          <w:rFonts w:cs="Times New Roman"/>
        </w:rPr>
      </w:pPr>
      <w:r>
        <w:rPr>
          <w:rFonts w:cs="Times New Roman"/>
        </w:rPr>
        <w:t xml:space="preserve">Microcontroller: </w:t>
      </w:r>
      <w:r>
        <w:t>AT91SAM3X8E</w:t>
      </w:r>
    </w:p>
    <w:p w14:paraId="72C57C82" w14:textId="6CAB2B97" w:rsidR="002B0E92" w:rsidRDefault="002B0E92" w:rsidP="00D63971">
      <w:pPr>
        <w:rPr>
          <w:rFonts w:cs="Times New Roman"/>
        </w:rPr>
      </w:pPr>
      <w:r>
        <w:rPr>
          <w:rFonts w:cs="Times New Roman"/>
        </w:rPr>
        <w:t>Operating Voltage: 3.3 VDC</w:t>
      </w:r>
    </w:p>
    <w:p w14:paraId="1DFA1CFE" w14:textId="66CE857A" w:rsidR="002B0E92" w:rsidRDefault="002B0E92" w:rsidP="00D63971">
      <w:pPr>
        <w:rPr>
          <w:rFonts w:cs="Times New Roman"/>
        </w:rPr>
      </w:pPr>
      <w:r>
        <w:rPr>
          <w:rFonts w:cs="Times New Roman"/>
        </w:rPr>
        <w:t>Input Voltage: 6</w:t>
      </w:r>
      <w:r w:rsidR="00392E44">
        <w:rPr>
          <w:rFonts w:cs="Times New Roman"/>
        </w:rPr>
        <w:t>-</w:t>
      </w:r>
      <w:r>
        <w:rPr>
          <w:rFonts w:cs="Times New Roman"/>
        </w:rPr>
        <w:t>16</w:t>
      </w:r>
      <w:r w:rsidR="00BC2C6E">
        <w:rPr>
          <w:rFonts w:cs="Times New Roman"/>
        </w:rPr>
        <w:t xml:space="preserve"> VDC</w:t>
      </w:r>
      <w:r>
        <w:rPr>
          <w:rFonts w:cs="Times New Roman"/>
        </w:rPr>
        <w:t xml:space="preserve"> (7</w:t>
      </w:r>
      <w:r w:rsidR="00392E44">
        <w:rPr>
          <w:rFonts w:cs="Times New Roman"/>
        </w:rPr>
        <w:t>-</w:t>
      </w:r>
      <w:r>
        <w:rPr>
          <w:rFonts w:cs="Times New Roman"/>
        </w:rPr>
        <w:t>12</w:t>
      </w:r>
      <w:r w:rsidR="00BC2C6E">
        <w:rPr>
          <w:rFonts w:cs="Times New Roman"/>
        </w:rPr>
        <w:t xml:space="preserve"> VDC</w:t>
      </w:r>
      <w:r>
        <w:rPr>
          <w:rFonts w:cs="Times New Roman"/>
        </w:rPr>
        <w:t xml:space="preserve"> recommended)</w:t>
      </w:r>
    </w:p>
    <w:p w14:paraId="270CF022" w14:textId="4A8047FE" w:rsidR="002B0E92" w:rsidRDefault="002B0E92" w:rsidP="00D63971">
      <w:pPr>
        <w:rPr>
          <w:rFonts w:cs="Times New Roman"/>
        </w:rPr>
      </w:pPr>
      <w:r>
        <w:rPr>
          <w:rFonts w:cs="Times New Roman"/>
        </w:rPr>
        <w:t>Digital I/O Pins: 54</w:t>
      </w:r>
    </w:p>
    <w:p w14:paraId="4C8CFD06" w14:textId="1BE13527" w:rsidR="002B0E92" w:rsidRDefault="002B0E92" w:rsidP="00D63971">
      <w:pPr>
        <w:rPr>
          <w:rFonts w:cs="Times New Roman"/>
        </w:rPr>
      </w:pPr>
      <w:r>
        <w:rPr>
          <w:rFonts w:cs="Times New Roman"/>
        </w:rPr>
        <w:t>Analog Input Pins: 12</w:t>
      </w:r>
    </w:p>
    <w:p w14:paraId="67A6490A" w14:textId="68E9F466" w:rsidR="002B0E92" w:rsidRDefault="002B0E92" w:rsidP="00D63971">
      <w:pPr>
        <w:rPr>
          <w:rFonts w:cs="Times New Roman"/>
        </w:rPr>
      </w:pPr>
      <w:r>
        <w:rPr>
          <w:rFonts w:cs="Times New Roman"/>
        </w:rPr>
        <w:t>Analog Output Pins: 2</w:t>
      </w:r>
    </w:p>
    <w:p w14:paraId="63A3A5D2" w14:textId="6313352C" w:rsidR="002B0E92" w:rsidRDefault="002B0E92" w:rsidP="00D63971">
      <w:pPr>
        <w:rPr>
          <w:rFonts w:cs="Times New Roman"/>
        </w:rPr>
      </w:pPr>
      <w:r>
        <w:rPr>
          <w:rFonts w:cs="Times New Roman"/>
        </w:rPr>
        <w:t>I/O Output Current Total: 130 mA</w:t>
      </w:r>
    </w:p>
    <w:p w14:paraId="7C75A0DE" w14:textId="631CDAC1" w:rsidR="002B0E92" w:rsidRDefault="002B0E92" w:rsidP="00D63971">
      <w:pPr>
        <w:rPr>
          <w:rFonts w:cs="Times New Roman"/>
        </w:rPr>
      </w:pPr>
      <w:r>
        <w:rPr>
          <w:rFonts w:cs="Times New Roman"/>
        </w:rPr>
        <w:t>3.3V Power Pin Current: 800 mA</w:t>
      </w:r>
    </w:p>
    <w:p w14:paraId="2B377B88" w14:textId="4C304A0B" w:rsidR="002B0E92" w:rsidRDefault="002B0E92" w:rsidP="00D63971">
      <w:pPr>
        <w:rPr>
          <w:rFonts w:cs="Times New Roman"/>
        </w:rPr>
      </w:pPr>
      <w:r>
        <w:rPr>
          <w:rFonts w:cs="Times New Roman"/>
        </w:rPr>
        <w:t>5V Power Pin Current: 800 mA</w:t>
      </w:r>
    </w:p>
    <w:p w14:paraId="4786AB47" w14:textId="76AAE4D5" w:rsidR="002B0E92" w:rsidRDefault="002B0E92" w:rsidP="00D63971">
      <w:pPr>
        <w:rPr>
          <w:rFonts w:cs="Times New Roman"/>
        </w:rPr>
      </w:pPr>
      <w:r>
        <w:rPr>
          <w:rFonts w:cs="Times New Roman"/>
        </w:rPr>
        <w:t>Flash Memory: 512 KB</w:t>
      </w:r>
      <w:r w:rsidR="00DB2175">
        <w:rPr>
          <w:rFonts w:cs="Times New Roman"/>
        </w:rPr>
        <w:t xml:space="preserve"> </w:t>
      </w:r>
    </w:p>
    <w:p w14:paraId="5173102D" w14:textId="7E362AA1" w:rsidR="002B0E92" w:rsidRDefault="002B0E92" w:rsidP="00D63971">
      <w:pPr>
        <w:rPr>
          <w:rFonts w:cs="Times New Roman"/>
        </w:rPr>
      </w:pPr>
      <w:r>
        <w:rPr>
          <w:rFonts w:cs="Times New Roman"/>
        </w:rPr>
        <w:t xml:space="preserve">SRAM: </w:t>
      </w:r>
      <w:r w:rsidR="00DB2175">
        <w:rPr>
          <w:rFonts w:cs="Times New Roman"/>
        </w:rPr>
        <w:t>96KB</w:t>
      </w:r>
    </w:p>
    <w:p w14:paraId="502923FE" w14:textId="2DB6B6ED" w:rsidR="00D63971" w:rsidRDefault="002B0E92" w:rsidP="00D63971">
      <w:r>
        <w:t>Clock Speed:</w:t>
      </w:r>
      <w:r w:rsidR="00DB2175">
        <w:t xml:space="preserve"> 84 Mhz</w:t>
      </w:r>
    </w:p>
    <w:p w14:paraId="11106B2B" w14:textId="77777777" w:rsidR="002B0E92" w:rsidRPr="00D63971" w:rsidRDefault="002B0E92" w:rsidP="00D63971"/>
    <w:p w14:paraId="35F1BA57" w14:textId="341D4AAC" w:rsidR="000C7B96" w:rsidRDefault="000C7B96" w:rsidP="00324ECA">
      <w:pPr>
        <w:pStyle w:val="Heading1"/>
      </w:pPr>
      <w:r w:rsidRPr="008936B7">
        <w:t>Inputs</w:t>
      </w:r>
      <w:bookmarkEnd w:id="9"/>
    </w:p>
    <w:p w14:paraId="5A00AC22" w14:textId="77777777" w:rsidR="00AA75E7" w:rsidRDefault="00AA75E7" w:rsidP="00477E26">
      <w:pPr>
        <w:ind w:left="720"/>
      </w:pPr>
    </w:p>
    <w:tbl>
      <w:tblPr>
        <w:tblStyle w:val="TableGrid"/>
        <w:tblW w:w="5000" w:type="pct"/>
        <w:tblLook w:val="04A0" w:firstRow="1" w:lastRow="0" w:firstColumn="1" w:lastColumn="0" w:noHBand="0" w:noVBand="1"/>
      </w:tblPr>
      <w:tblGrid>
        <w:gridCol w:w="2799"/>
        <w:gridCol w:w="6551"/>
      </w:tblGrid>
      <w:tr w:rsidR="00D63971" w:rsidRPr="008936B7" w14:paraId="11B4CA35" w14:textId="77777777" w:rsidTr="00D63971">
        <w:tc>
          <w:tcPr>
            <w:tcW w:w="1497" w:type="pct"/>
          </w:tcPr>
          <w:p w14:paraId="0C481D01" w14:textId="40A600BF" w:rsidR="00D63971" w:rsidRPr="008936B7" w:rsidRDefault="00D63971" w:rsidP="003A4E3B">
            <w:pPr>
              <w:jc w:val="center"/>
              <w:rPr>
                <w:b/>
              </w:rPr>
            </w:pPr>
            <w:r>
              <w:rPr>
                <w:b/>
              </w:rPr>
              <w:t>Name</w:t>
            </w:r>
          </w:p>
        </w:tc>
        <w:tc>
          <w:tcPr>
            <w:tcW w:w="3503" w:type="pct"/>
          </w:tcPr>
          <w:p w14:paraId="4A6C4E39" w14:textId="1A0CCC69" w:rsidR="00D63971" w:rsidRDefault="00D63971" w:rsidP="003A4E3B">
            <w:pPr>
              <w:jc w:val="center"/>
              <w:rPr>
                <w:b/>
              </w:rPr>
            </w:pPr>
            <w:r>
              <w:rPr>
                <w:b/>
              </w:rPr>
              <w:t>Description</w:t>
            </w:r>
          </w:p>
        </w:tc>
      </w:tr>
      <w:tr w:rsidR="00D63971" w:rsidRPr="008936B7" w14:paraId="45563958" w14:textId="77777777" w:rsidTr="00D63971">
        <w:tc>
          <w:tcPr>
            <w:tcW w:w="1497" w:type="pct"/>
          </w:tcPr>
          <w:p w14:paraId="5FBE1411" w14:textId="0E730987" w:rsidR="00D63971" w:rsidRPr="008936B7" w:rsidRDefault="00D63971" w:rsidP="00AC3654">
            <w:pPr>
              <w:jc w:val="center"/>
            </w:pPr>
            <w:r>
              <w:t>Ambient Temperature</w:t>
            </w:r>
          </w:p>
        </w:tc>
        <w:tc>
          <w:tcPr>
            <w:tcW w:w="3503" w:type="pct"/>
          </w:tcPr>
          <w:p w14:paraId="376C66DE" w14:textId="089ED667" w:rsidR="00D63971" w:rsidRPr="008936B7" w:rsidRDefault="00D63971" w:rsidP="003A4E3B">
            <w:pPr>
              <w:jc w:val="center"/>
            </w:pPr>
            <w:r>
              <w:t>Ambient temperature of environment</w:t>
            </w:r>
          </w:p>
        </w:tc>
      </w:tr>
      <w:tr w:rsidR="00D63971" w:rsidRPr="008936B7" w14:paraId="47DBE75F" w14:textId="77777777" w:rsidTr="00D63971">
        <w:tc>
          <w:tcPr>
            <w:tcW w:w="1497" w:type="pct"/>
          </w:tcPr>
          <w:p w14:paraId="6AD61306" w14:textId="1C330784" w:rsidR="00D63971" w:rsidRPr="008936B7" w:rsidRDefault="00D63971" w:rsidP="003A4E3B">
            <w:pPr>
              <w:jc w:val="center"/>
            </w:pPr>
            <w:r>
              <w:t>Ambient Light</w:t>
            </w:r>
          </w:p>
        </w:tc>
        <w:tc>
          <w:tcPr>
            <w:tcW w:w="3503" w:type="pct"/>
          </w:tcPr>
          <w:p w14:paraId="19768537" w14:textId="35A4B3F0" w:rsidR="00D63971" w:rsidRPr="008936B7" w:rsidRDefault="00D63971" w:rsidP="003A4E3B">
            <w:pPr>
              <w:jc w:val="center"/>
            </w:pPr>
            <w:r>
              <w:t>Ambient light available to plants</w:t>
            </w:r>
          </w:p>
        </w:tc>
      </w:tr>
      <w:tr w:rsidR="00D63971" w:rsidRPr="008936B7" w14:paraId="6C89C482" w14:textId="77777777" w:rsidTr="00D63971">
        <w:tc>
          <w:tcPr>
            <w:tcW w:w="1497" w:type="pct"/>
          </w:tcPr>
          <w:p w14:paraId="0B26E5B0" w14:textId="7C44968D" w:rsidR="00D63971" w:rsidRDefault="00D63971" w:rsidP="003A4E3B">
            <w:pPr>
              <w:jc w:val="center"/>
            </w:pPr>
            <w:r>
              <w:t>Emergency Stop Feedback</w:t>
            </w:r>
          </w:p>
        </w:tc>
        <w:tc>
          <w:tcPr>
            <w:tcW w:w="3503" w:type="pct"/>
          </w:tcPr>
          <w:p w14:paraId="18E3A65F" w14:textId="646BAECD" w:rsidR="00D63971" w:rsidRPr="008936B7" w:rsidRDefault="00D63971" w:rsidP="003A4E3B">
            <w:pPr>
              <w:jc w:val="center"/>
            </w:pPr>
            <w:r>
              <w:t>Emergency stop feedback to control system</w:t>
            </w:r>
          </w:p>
        </w:tc>
      </w:tr>
      <w:tr w:rsidR="00D63971" w:rsidRPr="008936B7" w14:paraId="6F30C40A" w14:textId="77777777" w:rsidTr="00D63971">
        <w:tc>
          <w:tcPr>
            <w:tcW w:w="1497" w:type="pct"/>
          </w:tcPr>
          <w:p w14:paraId="3942450C" w14:textId="24B0531B" w:rsidR="00D63971" w:rsidRPr="008936B7" w:rsidRDefault="00D63971" w:rsidP="003A4E3B">
            <w:pPr>
              <w:jc w:val="center"/>
            </w:pPr>
            <w:r>
              <w:t>NCS Flow Rate</w:t>
            </w:r>
          </w:p>
        </w:tc>
        <w:tc>
          <w:tcPr>
            <w:tcW w:w="3503" w:type="pct"/>
          </w:tcPr>
          <w:p w14:paraId="7626F22D" w14:textId="3C81C4BF" w:rsidR="00D63971" w:rsidRPr="008936B7" w:rsidRDefault="00D63971" w:rsidP="003A4E3B">
            <w:pPr>
              <w:jc w:val="center"/>
            </w:pPr>
            <w:r>
              <w:t>Volumetric flow rate going through nutrient control system</w:t>
            </w:r>
          </w:p>
        </w:tc>
      </w:tr>
      <w:tr w:rsidR="00D63971" w:rsidRPr="008936B7" w14:paraId="74C32A55" w14:textId="77777777" w:rsidTr="00D63971">
        <w:tc>
          <w:tcPr>
            <w:tcW w:w="1497" w:type="pct"/>
          </w:tcPr>
          <w:p w14:paraId="2C920613" w14:textId="3B806556" w:rsidR="00D63971" w:rsidRPr="008936B7" w:rsidRDefault="00D63971" w:rsidP="00AC3654">
            <w:pPr>
              <w:jc w:val="center"/>
            </w:pPr>
            <w:r>
              <w:t>NCS Temperature In</w:t>
            </w:r>
          </w:p>
        </w:tc>
        <w:tc>
          <w:tcPr>
            <w:tcW w:w="3503" w:type="pct"/>
          </w:tcPr>
          <w:p w14:paraId="0BFBC396" w14:textId="7A8FE105" w:rsidR="00D63971" w:rsidRPr="008936B7" w:rsidRDefault="00D63971" w:rsidP="003A4E3B">
            <w:pPr>
              <w:jc w:val="center"/>
            </w:pPr>
            <w:r>
              <w:t>Input temperature to nutrient control system</w:t>
            </w:r>
          </w:p>
        </w:tc>
      </w:tr>
      <w:tr w:rsidR="00D63971" w:rsidRPr="008936B7" w14:paraId="75BD4D22" w14:textId="77777777" w:rsidTr="00D63971">
        <w:tc>
          <w:tcPr>
            <w:tcW w:w="1497" w:type="pct"/>
          </w:tcPr>
          <w:p w14:paraId="2E2228D1" w14:textId="54083AE1" w:rsidR="00D63971" w:rsidRPr="008936B7" w:rsidRDefault="00D63971" w:rsidP="003A4E3B">
            <w:pPr>
              <w:jc w:val="center"/>
            </w:pPr>
            <w:r>
              <w:t>Chemical 1 Level Minimum</w:t>
            </w:r>
          </w:p>
        </w:tc>
        <w:tc>
          <w:tcPr>
            <w:tcW w:w="3503" w:type="pct"/>
          </w:tcPr>
          <w:p w14:paraId="4FFFC2BD" w14:textId="2CB4F301" w:rsidR="00D63971" w:rsidRPr="008936B7" w:rsidRDefault="00D63971" w:rsidP="003A4E3B">
            <w:pPr>
              <w:jc w:val="center"/>
            </w:pPr>
            <w:r>
              <w:t>Chemical 1 tank almost empty. Signals operator to refill tank.</w:t>
            </w:r>
          </w:p>
        </w:tc>
      </w:tr>
      <w:tr w:rsidR="00D63971" w:rsidRPr="008936B7" w14:paraId="20B95C40" w14:textId="77777777" w:rsidTr="00D63971">
        <w:tc>
          <w:tcPr>
            <w:tcW w:w="1497" w:type="pct"/>
          </w:tcPr>
          <w:p w14:paraId="43646E3F" w14:textId="726F8628" w:rsidR="00D63971" w:rsidRPr="008936B7" w:rsidRDefault="00D63971" w:rsidP="003A4E3B">
            <w:pPr>
              <w:jc w:val="center"/>
            </w:pPr>
            <w:r>
              <w:t>Chemical 2 Level Minimum</w:t>
            </w:r>
          </w:p>
        </w:tc>
        <w:tc>
          <w:tcPr>
            <w:tcW w:w="3503" w:type="pct"/>
          </w:tcPr>
          <w:p w14:paraId="64CC1488" w14:textId="44573A44" w:rsidR="00D63971" w:rsidRPr="008936B7" w:rsidRDefault="00D63971" w:rsidP="003A4E3B">
            <w:pPr>
              <w:jc w:val="center"/>
            </w:pPr>
            <w:r>
              <w:t>Chemical 2 tank almost empty. Signals operator to refill tank.</w:t>
            </w:r>
          </w:p>
        </w:tc>
      </w:tr>
      <w:tr w:rsidR="00D63971" w:rsidRPr="008936B7" w14:paraId="0DEE0657" w14:textId="77777777" w:rsidTr="00D63971">
        <w:tc>
          <w:tcPr>
            <w:tcW w:w="1497" w:type="pct"/>
          </w:tcPr>
          <w:p w14:paraId="6CE15E2D" w14:textId="694A9C2F" w:rsidR="00D63971" w:rsidRPr="008936B7" w:rsidRDefault="00D63971" w:rsidP="003A4E3B">
            <w:pPr>
              <w:jc w:val="center"/>
            </w:pPr>
            <w:r>
              <w:t>Chemical 3 Level Minimum</w:t>
            </w:r>
          </w:p>
        </w:tc>
        <w:tc>
          <w:tcPr>
            <w:tcW w:w="3503" w:type="pct"/>
          </w:tcPr>
          <w:p w14:paraId="5BFE1F0B" w14:textId="13584BBE" w:rsidR="00D63971" w:rsidRPr="008936B7" w:rsidRDefault="00D63971" w:rsidP="003A4E3B">
            <w:pPr>
              <w:jc w:val="center"/>
            </w:pPr>
            <w:r>
              <w:t>Chemical 3 tank almost empty. Signals operator to refill tank.</w:t>
            </w:r>
          </w:p>
        </w:tc>
      </w:tr>
      <w:tr w:rsidR="00D63971" w:rsidRPr="008936B7" w14:paraId="4DDA96D5" w14:textId="77777777" w:rsidTr="00D63971">
        <w:tc>
          <w:tcPr>
            <w:tcW w:w="1497" w:type="pct"/>
          </w:tcPr>
          <w:p w14:paraId="0ADE85B1" w14:textId="0D0D2FA3" w:rsidR="00D63971" w:rsidRPr="008936B7" w:rsidRDefault="00D63971" w:rsidP="003A4E3B">
            <w:pPr>
              <w:jc w:val="center"/>
            </w:pPr>
            <w:r>
              <w:t>Chemical 4 Level Minimum</w:t>
            </w:r>
          </w:p>
        </w:tc>
        <w:tc>
          <w:tcPr>
            <w:tcW w:w="3503" w:type="pct"/>
          </w:tcPr>
          <w:p w14:paraId="55BF51DD" w14:textId="3B6F7901" w:rsidR="00D63971" w:rsidRPr="008936B7" w:rsidRDefault="00D63971" w:rsidP="003A4E3B">
            <w:pPr>
              <w:jc w:val="center"/>
            </w:pPr>
            <w:r>
              <w:t>Chemical 4 tank almost empty. Signals operator to refill tank.</w:t>
            </w:r>
          </w:p>
        </w:tc>
      </w:tr>
      <w:tr w:rsidR="00D63971" w:rsidRPr="008936B7" w14:paraId="74599A48" w14:textId="77777777" w:rsidTr="00D63971">
        <w:tc>
          <w:tcPr>
            <w:tcW w:w="1497" w:type="pct"/>
          </w:tcPr>
          <w:p w14:paraId="112A5B78" w14:textId="05BEA6FF" w:rsidR="00D63971" w:rsidRPr="008936B7" w:rsidRDefault="00D63971" w:rsidP="003A4E3B">
            <w:pPr>
              <w:jc w:val="center"/>
            </w:pPr>
            <w:r>
              <w:t>Chemical 5 Level Minimum</w:t>
            </w:r>
          </w:p>
        </w:tc>
        <w:tc>
          <w:tcPr>
            <w:tcW w:w="3503" w:type="pct"/>
          </w:tcPr>
          <w:p w14:paraId="28F87AB2" w14:textId="6D8912AA" w:rsidR="00D63971" w:rsidRPr="008936B7" w:rsidRDefault="00D63971" w:rsidP="003A4E3B">
            <w:pPr>
              <w:jc w:val="center"/>
            </w:pPr>
            <w:r>
              <w:t>Chemical 5 tank almost empty. Signals operator to refill tank.</w:t>
            </w:r>
          </w:p>
        </w:tc>
      </w:tr>
      <w:tr w:rsidR="00D63971" w:rsidRPr="008936B7" w14:paraId="19B43537" w14:textId="77777777" w:rsidTr="00D63971">
        <w:tc>
          <w:tcPr>
            <w:tcW w:w="1497" w:type="pct"/>
          </w:tcPr>
          <w:p w14:paraId="4EAD37A4" w14:textId="78AA43B7" w:rsidR="00D63971" w:rsidRDefault="00D63971" w:rsidP="003A4E3B">
            <w:pPr>
              <w:jc w:val="center"/>
            </w:pPr>
            <w:r>
              <w:t>Chemical 1 Pump Feedback</w:t>
            </w:r>
          </w:p>
        </w:tc>
        <w:tc>
          <w:tcPr>
            <w:tcW w:w="3503" w:type="pct"/>
          </w:tcPr>
          <w:p w14:paraId="37CC138B" w14:textId="28E56EBD" w:rsidR="00D63971" w:rsidRPr="008936B7" w:rsidRDefault="00D63971" w:rsidP="003A4E3B">
            <w:pPr>
              <w:jc w:val="center"/>
            </w:pPr>
            <w:r>
              <w:t xml:space="preserve">Chemical 1 peristaltic pump dispensing active </w:t>
            </w:r>
          </w:p>
        </w:tc>
      </w:tr>
      <w:tr w:rsidR="00D63971" w:rsidRPr="008936B7" w14:paraId="78B256B2" w14:textId="77777777" w:rsidTr="00D63971">
        <w:tc>
          <w:tcPr>
            <w:tcW w:w="1497" w:type="pct"/>
          </w:tcPr>
          <w:p w14:paraId="51AF095E" w14:textId="5FE1E012" w:rsidR="00D63971" w:rsidRDefault="00D63971" w:rsidP="00213C97">
            <w:pPr>
              <w:jc w:val="center"/>
            </w:pPr>
            <w:r>
              <w:t>Chemical 2 Pump Feedback</w:t>
            </w:r>
          </w:p>
        </w:tc>
        <w:tc>
          <w:tcPr>
            <w:tcW w:w="3503" w:type="pct"/>
          </w:tcPr>
          <w:p w14:paraId="07FB6EE7" w14:textId="24CC1F69" w:rsidR="00D63971" w:rsidRPr="008936B7" w:rsidRDefault="00D63971" w:rsidP="00213C97">
            <w:pPr>
              <w:jc w:val="center"/>
            </w:pPr>
            <w:r>
              <w:t>Chemical 2 peristaltic pump dispensing active</w:t>
            </w:r>
          </w:p>
        </w:tc>
      </w:tr>
      <w:tr w:rsidR="00D63971" w:rsidRPr="008936B7" w14:paraId="57B2794A" w14:textId="77777777" w:rsidTr="00D63971">
        <w:tc>
          <w:tcPr>
            <w:tcW w:w="1497" w:type="pct"/>
          </w:tcPr>
          <w:p w14:paraId="64D7CEE3" w14:textId="6B729DB0" w:rsidR="00D63971" w:rsidRDefault="00D63971" w:rsidP="00213C97">
            <w:pPr>
              <w:jc w:val="center"/>
            </w:pPr>
            <w:r>
              <w:t>Chemical 3 Pump Feedback</w:t>
            </w:r>
          </w:p>
        </w:tc>
        <w:tc>
          <w:tcPr>
            <w:tcW w:w="3503" w:type="pct"/>
          </w:tcPr>
          <w:p w14:paraId="25B62230" w14:textId="69A39B2F" w:rsidR="00D63971" w:rsidRPr="008936B7" w:rsidRDefault="00D63971" w:rsidP="00213C97">
            <w:pPr>
              <w:jc w:val="center"/>
            </w:pPr>
            <w:r>
              <w:t>Chemical 3 peristaltic pump dispensing active</w:t>
            </w:r>
          </w:p>
        </w:tc>
      </w:tr>
      <w:tr w:rsidR="00D63971" w:rsidRPr="008936B7" w14:paraId="57C121F6" w14:textId="77777777" w:rsidTr="00D63971">
        <w:tc>
          <w:tcPr>
            <w:tcW w:w="1497" w:type="pct"/>
          </w:tcPr>
          <w:p w14:paraId="5A8E160E" w14:textId="560E52A4" w:rsidR="00D63971" w:rsidRDefault="00D63971" w:rsidP="00213C97">
            <w:pPr>
              <w:jc w:val="center"/>
            </w:pPr>
            <w:r>
              <w:t>Chemical 4 Pump Feedback</w:t>
            </w:r>
          </w:p>
        </w:tc>
        <w:tc>
          <w:tcPr>
            <w:tcW w:w="3503" w:type="pct"/>
          </w:tcPr>
          <w:p w14:paraId="11E17F91" w14:textId="4889829F" w:rsidR="00D63971" w:rsidRPr="008936B7" w:rsidRDefault="00D63971" w:rsidP="00213C97">
            <w:pPr>
              <w:jc w:val="center"/>
            </w:pPr>
            <w:r>
              <w:t>Chemical 4 peristaltic pump dispensing active</w:t>
            </w:r>
          </w:p>
        </w:tc>
      </w:tr>
      <w:tr w:rsidR="00D63971" w:rsidRPr="008936B7" w14:paraId="1254ED8D" w14:textId="77777777" w:rsidTr="00D63971">
        <w:tc>
          <w:tcPr>
            <w:tcW w:w="1497" w:type="pct"/>
          </w:tcPr>
          <w:p w14:paraId="5792D745" w14:textId="5BD085D2" w:rsidR="00D63971" w:rsidRDefault="00D63971" w:rsidP="00213C97">
            <w:pPr>
              <w:jc w:val="center"/>
            </w:pPr>
            <w:r>
              <w:t>Chemical 5 Pump Feedback</w:t>
            </w:r>
          </w:p>
        </w:tc>
        <w:tc>
          <w:tcPr>
            <w:tcW w:w="3503" w:type="pct"/>
          </w:tcPr>
          <w:p w14:paraId="7AC4324A" w14:textId="633AAC67" w:rsidR="00D63971" w:rsidRPr="008936B7" w:rsidRDefault="00D63971" w:rsidP="00213C97">
            <w:pPr>
              <w:jc w:val="center"/>
            </w:pPr>
            <w:r>
              <w:t>Chemical 5 peristaltic pump dispensing active</w:t>
            </w:r>
          </w:p>
        </w:tc>
      </w:tr>
      <w:tr w:rsidR="00D63971" w:rsidRPr="008936B7" w14:paraId="71954A21" w14:textId="77777777" w:rsidTr="00D63971">
        <w:tc>
          <w:tcPr>
            <w:tcW w:w="1497" w:type="pct"/>
          </w:tcPr>
          <w:p w14:paraId="0F442807" w14:textId="28BF2482" w:rsidR="00D63971" w:rsidRDefault="00D63971" w:rsidP="00213C97">
            <w:pPr>
              <w:jc w:val="center"/>
            </w:pPr>
            <w:r>
              <w:lastRenderedPageBreak/>
              <w:t>Reservoir pH</w:t>
            </w:r>
          </w:p>
        </w:tc>
        <w:tc>
          <w:tcPr>
            <w:tcW w:w="3503" w:type="pct"/>
          </w:tcPr>
          <w:p w14:paraId="2229FBE0" w14:textId="10B10AF1" w:rsidR="00D63971" w:rsidRPr="008936B7" w:rsidRDefault="00D63971" w:rsidP="00213C97">
            <w:pPr>
              <w:jc w:val="center"/>
            </w:pPr>
            <w:r>
              <w:t>Reservoir pH level measured in nutrient control system</w:t>
            </w:r>
          </w:p>
        </w:tc>
      </w:tr>
      <w:tr w:rsidR="00D63971" w:rsidRPr="008936B7" w14:paraId="6A3B0D35" w14:textId="77777777" w:rsidTr="00D63971">
        <w:tc>
          <w:tcPr>
            <w:tcW w:w="1497" w:type="pct"/>
          </w:tcPr>
          <w:p w14:paraId="4100DA5B" w14:textId="5FB8DEB5" w:rsidR="00D63971" w:rsidRDefault="00D63971" w:rsidP="00213C97">
            <w:pPr>
              <w:jc w:val="center"/>
            </w:pPr>
            <w:r>
              <w:t>Reservoir Flow Rate</w:t>
            </w:r>
          </w:p>
        </w:tc>
        <w:tc>
          <w:tcPr>
            <w:tcW w:w="3503" w:type="pct"/>
          </w:tcPr>
          <w:p w14:paraId="341B307C" w14:textId="19D6D26B" w:rsidR="00D63971" w:rsidRPr="008936B7" w:rsidRDefault="00D63971" w:rsidP="00213C97">
            <w:pPr>
              <w:jc w:val="center"/>
            </w:pPr>
            <w:r>
              <w:t>Volumetric flow rate out of reservoir</w:t>
            </w:r>
          </w:p>
        </w:tc>
      </w:tr>
      <w:tr w:rsidR="00D63971" w:rsidRPr="008936B7" w14:paraId="54DF407C" w14:textId="77777777" w:rsidTr="00D63971">
        <w:tc>
          <w:tcPr>
            <w:tcW w:w="1497" w:type="pct"/>
          </w:tcPr>
          <w:p w14:paraId="688E5A56" w14:textId="7FB3318D" w:rsidR="00D63971" w:rsidRDefault="00D63971" w:rsidP="00213C97">
            <w:pPr>
              <w:jc w:val="center"/>
            </w:pPr>
            <w:r>
              <w:t>Reservoir Temperature In</w:t>
            </w:r>
          </w:p>
        </w:tc>
        <w:tc>
          <w:tcPr>
            <w:tcW w:w="3503" w:type="pct"/>
          </w:tcPr>
          <w:p w14:paraId="1E6BAABF" w14:textId="57C20212" w:rsidR="00D63971" w:rsidRPr="008936B7" w:rsidRDefault="00D63971" w:rsidP="00971C90">
            <w:pPr>
              <w:jc w:val="center"/>
            </w:pPr>
            <w:r>
              <w:t>Input temperature to reservoir</w:t>
            </w:r>
          </w:p>
        </w:tc>
      </w:tr>
      <w:tr w:rsidR="00D63971" w:rsidRPr="008936B7" w14:paraId="033784A4" w14:textId="77777777" w:rsidTr="00D63971">
        <w:tc>
          <w:tcPr>
            <w:tcW w:w="1497" w:type="pct"/>
          </w:tcPr>
          <w:p w14:paraId="7C014336" w14:textId="44E8331B" w:rsidR="00D63971" w:rsidRDefault="00D63971" w:rsidP="00213C97">
            <w:pPr>
              <w:jc w:val="center"/>
            </w:pPr>
            <w:r>
              <w:t>Reservoir Temperature Out</w:t>
            </w:r>
          </w:p>
        </w:tc>
        <w:tc>
          <w:tcPr>
            <w:tcW w:w="3503" w:type="pct"/>
          </w:tcPr>
          <w:p w14:paraId="5C5258FF" w14:textId="635EBA7B" w:rsidR="00D63971" w:rsidRPr="008936B7" w:rsidRDefault="00D63971" w:rsidP="00213C97">
            <w:pPr>
              <w:jc w:val="center"/>
            </w:pPr>
            <w:r>
              <w:t>Output temperature of reservoir</w:t>
            </w:r>
          </w:p>
        </w:tc>
      </w:tr>
      <w:tr w:rsidR="00D63971" w:rsidRPr="008936B7" w14:paraId="5CC07CBC" w14:textId="77777777" w:rsidTr="00D63971">
        <w:tc>
          <w:tcPr>
            <w:tcW w:w="1497" w:type="pct"/>
          </w:tcPr>
          <w:p w14:paraId="5F977F77" w14:textId="031BD371" w:rsidR="00D63971" w:rsidRDefault="00D63971" w:rsidP="00213C97">
            <w:pPr>
              <w:jc w:val="center"/>
            </w:pPr>
            <w:r>
              <w:t>Reservoir TDS</w:t>
            </w:r>
          </w:p>
        </w:tc>
        <w:tc>
          <w:tcPr>
            <w:tcW w:w="3503" w:type="pct"/>
          </w:tcPr>
          <w:p w14:paraId="2FB316DC" w14:textId="1F848C0C" w:rsidR="00D63971" w:rsidRPr="008936B7" w:rsidRDefault="00D63971" w:rsidP="00213C97">
            <w:pPr>
              <w:jc w:val="center"/>
            </w:pPr>
            <w:r>
              <w:t>Reservoir total dissolved solids measured in nutrient control system</w:t>
            </w:r>
          </w:p>
        </w:tc>
      </w:tr>
      <w:tr w:rsidR="00D63971" w:rsidRPr="008936B7" w14:paraId="6E606D45" w14:textId="77777777" w:rsidTr="00D63971">
        <w:tc>
          <w:tcPr>
            <w:tcW w:w="1497" w:type="pct"/>
          </w:tcPr>
          <w:p w14:paraId="2849F6E3" w14:textId="29E5965F" w:rsidR="00D63971" w:rsidRDefault="00D63971" w:rsidP="00213C97">
            <w:pPr>
              <w:jc w:val="center"/>
            </w:pPr>
            <w:r>
              <w:t>Reservoir Level Minimum</w:t>
            </w:r>
          </w:p>
        </w:tc>
        <w:tc>
          <w:tcPr>
            <w:tcW w:w="3503" w:type="pct"/>
          </w:tcPr>
          <w:p w14:paraId="31AD2898" w14:textId="616DC0C9" w:rsidR="00D63971" w:rsidRPr="008936B7" w:rsidRDefault="00D63971" w:rsidP="00213C97">
            <w:pPr>
              <w:jc w:val="center"/>
            </w:pPr>
            <w:r>
              <w:t>Reservoir water level almost empty</w:t>
            </w:r>
          </w:p>
        </w:tc>
      </w:tr>
      <w:tr w:rsidR="00D63971" w:rsidRPr="008936B7" w14:paraId="4BE90C61" w14:textId="77777777" w:rsidTr="00D63971">
        <w:tc>
          <w:tcPr>
            <w:tcW w:w="1497" w:type="pct"/>
          </w:tcPr>
          <w:p w14:paraId="671FF7EB" w14:textId="1B7F726E" w:rsidR="00D63971" w:rsidRDefault="00D63971" w:rsidP="00213C97">
            <w:pPr>
              <w:jc w:val="center"/>
            </w:pPr>
          </w:p>
        </w:tc>
        <w:tc>
          <w:tcPr>
            <w:tcW w:w="3503" w:type="pct"/>
          </w:tcPr>
          <w:p w14:paraId="78B8C2F5" w14:textId="77777777" w:rsidR="00D63971" w:rsidRPr="008936B7" w:rsidRDefault="00D63971" w:rsidP="00213C97">
            <w:pPr>
              <w:jc w:val="center"/>
            </w:pPr>
          </w:p>
        </w:tc>
      </w:tr>
      <w:tr w:rsidR="00D63971" w:rsidRPr="008936B7" w14:paraId="6E294E0E" w14:textId="77777777" w:rsidTr="00D63971">
        <w:tc>
          <w:tcPr>
            <w:tcW w:w="1497" w:type="pct"/>
          </w:tcPr>
          <w:p w14:paraId="452C71DE" w14:textId="77777777" w:rsidR="00D63971" w:rsidRPr="008936B7" w:rsidRDefault="00D63971" w:rsidP="00213C97">
            <w:pPr>
              <w:jc w:val="center"/>
            </w:pPr>
          </w:p>
        </w:tc>
        <w:tc>
          <w:tcPr>
            <w:tcW w:w="3503" w:type="pct"/>
          </w:tcPr>
          <w:p w14:paraId="41B48B70" w14:textId="77777777" w:rsidR="00D63971" w:rsidRPr="008936B7" w:rsidRDefault="00D63971" w:rsidP="00213C97">
            <w:pPr>
              <w:jc w:val="center"/>
            </w:pPr>
          </w:p>
        </w:tc>
      </w:tr>
    </w:tbl>
    <w:p w14:paraId="2E848005" w14:textId="77777777" w:rsidR="00324ECA" w:rsidRDefault="00324ECA" w:rsidP="00324ECA">
      <w:pPr>
        <w:pStyle w:val="Heading2"/>
      </w:pPr>
      <w:bookmarkStart w:id="10" w:name="_Toc141023236"/>
    </w:p>
    <w:p w14:paraId="14D99CC3" w14:textId="56A90DD5" w:rsidR="00324ECA" w:rsidRPr="008936B7" w:rsidRDefault="00324ECA" w:rsidP="00324ECA">
      <w:pPr>
        <w:pStyle w:val="Heading2"/>
      </w:pPr>
      <w:r w:rsidRPr="008936B7">
        <w:t>Input Processing</w:t>
      </w:r>
      <w:bookmarkEnd w:id="10"/>
    </w:p>
    <w:p w14:paraId="7B5F935E" w14:textId="77777777" w:rsidR="00324ECA" w:rsidRPr="008936B7" w:rsidRDefault="00324ECA" w:rsidP="00324ECA">
      <w:pPr>
        <w:ind w:left="720"/>
        <w:rPr>
          <w:i/>
        </w:rPr>
      </w:pPr>
      <w:r w:rsidRPr="008936B7">
        <w:rPr>
          <w:rFonts w:ascii="Segoe UI" w:hAnsi="Segoe UI" w:cs="Segoe UI"/>
          <w:i/>
          <w:sz w:val="21"/>
          <w:szCs w:val="21"/>
          <w:shd w:val="clear" w:color="auto" w:fill="FFFFFF"/>
        </w:rPr>
        <w:t>The input processing section should include a description of the input processing requirements of the system. This should cover details about Debounce, Anti Tie-down, Overrides, dead banding, and other project specific input processing options.</w:t>
      </w:r>
    </w:p>
    <w:p w14:paraId="277D048F" w14:textId="77777777" w:rsidR="00AA75E7" w:rsidRPr="00AA75E7" w:rsidRDefault="00AA75E7" w:rsidP="00AA75E7">
      <w:pPr>
        <w:widowControl w:val="0"/>
        <w:spacing w:beforeLines="50" w:before="120" w:afterLines="50" w:after="120"/>
        <w:jc w:val="both"/>
        <w:outlineLvl w:val="2"/>
        <w:rPr>
          <w:rFonts w:cs="Times New Roman"/>
        </w:rPr>
      </w:pPr>
    </w:p>
    <w:p w14:paraId="15865F45" w14:textId="34E1C94C" w:rsidR="000C7B96" w:rsidRDefault="000C7B96" w:rsidP="00324ECA">
      <w:pPr>
        <w:pStyle w:val="Heading1"/>
      </w:pPr>
      <w:bookmarkStart w:id="11" w:name="_Toc141023235"/>
      <w:r w:rsidRPr="008936B7">
        <w:t>Outputs</w:t>
      </w:r>
      <w:bookmarkEnd w:id="11"/>
    </w:p>
    <w:tbl>
      <w:tblPr>
        <w:tblStyle w:val="TableGrid"/>
        <w:tblW w:w="0" w:type="auto"/>
        <w:tblLook w:val="04A0" w:firstRow="1" w:lastRow="0" w:firstColumn="1" w:lastColumn="0" w:noHBand="0" w:noVBand="1"/>
      </w:tblPr>
      <w:tblGrid>
        <w:gridCol w:w="2552"/>
        <w:gridCol w:w="1438"/>
        <w:gridCol w:w="4200"/>
      </w:tblGrid>
      <w:tr w:rsidR="003A4E3B" w:rsidRPr="008936B7" w14:paraId="0AC2710E" w14:textId="77777777" w:rsidTr="004E4A94">
        <w:tc>
          <w:tcPr>
            <w:tcW w:w="0" w:type="auto"/>
          </w:tcPr>
          <w:p w14:paraId="376FC0ED" w14:textId="77777777" w:rsidR="003A4E3B" w:rsidRPr="008936B7" w:rsidRDefault="003A4E3B" w:rsidP="003A4E3B">
            <w:pPr>
              <w:jc w:val="center"/>
              <w:rPr>
                <w:b/>
              </w:rPr>
            </w:pPr>
            <w:r>
              <w:rPr>
                <w:b/>
              </w:rPr>
              <w:t>Name</w:t>
            </w:r>
          </w:p>
        </w:tc>
        <w:tc>
          <w:tcPr>
            <w:tcW w:w="0" w:type="auto"/>
          </w:tcPr>
          <w:p w14:paraId="554923B5" w14:textId="77777777" w:rsidR="003A4E3B" w:rsidRPr="008936B7" w:rsidRDefault="003A4E3B" w:rsidP="003A4E3B">
            <w:pPr>
              <w:jc w:val="center"/>
              <w:rPr>
                <w:b/>
              </w:rPr>
            </w:pPr>
            <w:r>
              <w:rPr>
                <w:b/>
              </w:rPr>
              <w:t>Abbreviation</w:t>
            </w:r>
          </w:p>
        </w:tc>
        <w:tc>
          <w:tcPr>
            <w:tcW w:w="0" w:type="auto"/>
          </w:tcPr>
          <w:p w14:paraId="71EBA7E6" w14:textId="77777777" w:rsidR="003A4E3B" w:rsidRDefault="003A4E3B" w:rsidP="003A4E3B">
            <w:pPr>
              <w:jc w:val="center"/>
              <w:rPr>
                <w:b/>
              </w:rPr>
            </w:pPr>
            <w:r>
              <w:rPr>
                <w:b/>
              </w:rPr>
              <w:t>Description</w:t>
            </w:r>
          </w:p>
        </w:tc>
      </w:tr>
      <w:tr w:rsidR="003A4E3B" w:rsidRPr="008936B7" w14:paraId="261A73D9" w14:textId="77777777" w:rsidTr="004E4A94">
        <w:tc>
          <w:tcPr>
            <w:tcW w:w="0" w:type="auto"/>
          </w:tcPr>
          <w:p w14:paraId="6077D6DD" w14:textId="181A519F" w:rsidR="003A4E3B" w:rsidRPr="008936B7" w:rsidRDefault="003A4E3B" w:rsidP="003A4E3B">
            <w:pPr>
              <w:jc w:val="center"/>
            </w:pPr>
            <w:r>
              <w:t>LED Channel 1</w:t>
            </w:r>
          </w:p>
        </w:tc>
        <w:tc>
          <w:tcPr>
            <w:tcW w:w="0" w:type="auto"/>
          </w:tcPr>
          <w:p w14:paraId="707ABFA3" w14:textId="4BF0622C" w:rsidR="003A4E3B" w:rsidRPr="008936B7" w:rsidRDefault="003A4E3B" w:rsidP="003A4E3B">
            <w:pPr>
              <w:jc w:val="center"/>
            </w:pPr>
            <w:r>
              <w:t>LEDCh1</w:t>
            </w:r>
          </w:p>
        </w:tc>
        <w:tc>
          <w:tcPr>
            <w:tcW w:w="0" w:type="auto"/>
          </w:tcPr>
          <w:p w14:paraId="3016CAE0" w14:textId="0F7F4164" w:rsidR="003A4E3B" w:rsidRPr="008936B7" w:rsidRDefault="004347EC" w:rsidP="003A4E3B">
            <w:pPr>
              <w:jc w:val="center"/>
            </w:pPr>
            <w:r>
              <w:t>3-wire RGB LED channel 1</w:t>
            </w:r>
          </w:p>
        </w:tc>
      </w:tr>
      <w:tr w:rsidR="003A4E3B" w:rsidRPr="008936B7" w14:paraId="772FEEE5" w14:textId="77777777" w:rsidTr="004E4A94">
        <w:tc>
          <w:tcPr>
            <w:tcW w:w="0" w:type="auto"/>
          </w:tcPr>
          <w:p w14:paraId="5FDB2093" w14:textId="023D2A8E" w:rsidR="003A4E3B" w:rsidRPr="008936B7" w:rsidRDefault="003A4E3B" w:rsidP="00B915B4">
            <w:pPr>
              <w:jc w:val="center"/>
            </w:pPr>
            <w:r>
              <w:t>LED Channel 2</w:t>
            </w:r>
          </w:p>
        </w:tc>
        <w:tc>
          <w:tcPr>
            <w:tcW w:w="0" w:type="auto"/>
          </w:tcPr>
          <w:p w14:paraId="747D91F3" w14:textId="0622F79F" w:rsidR="003A4E3B" w:rsidRPr="008936B7" w:rsidRDefault="003A4E3B" w:rsidP="00B915B4">
            <w:pPr>
              <w:jc w:val="center"/>
            </w:pPr>
            <w:r>
              <w:t>LEDCh2</w:t>
            </w:r>
          </w:p>
        </w:tc>
        <w:tc>
          <w:tcPr>
            <w:tcW w:w="0" w:type="auto"/>
          </w:tcPr>
          <w:p w14:paraId="1054FC5C" w14:textId="2F5FF263" w:rsidR="003A4E3B" w:rsidRPr="008936B7" w:rsidRDefault="004347EC" w:rsidP="00B915B4">
            <w:pPr>
              <w:jc w:val="center"/>
            </w:pPr>
            <w:r>
              <w:t>3-wire RGB LED channel 2</w:t>
            </w:r>
          </w:p>
        </w:tc>
      </w:tr>
      <w:tr w:rsidR="003A4E3B" w:rsidRPr="008936B7" w14:paraId="1739708F" w14:textId="77777777" w:rsidTr="004E4A94">
        <w:tc>
          <w:tcPr>
            <w:tcW w:w="0" w:type="auto"/>
          </w:tcPr>
          <w:p w14:paraId="0866C7CA" w14:textId="44382363" w:rsidR="003A4E3B" w:rsidRPr="008936B7" w:rsidRDefault="003A4E3B" w:rsidP="00B915B4">
            <w:pPr>
              <w:jc w:val="center"/>
            </w:pPr>
            <w:r>
              <w:t>LED Channel 3</w:t>
            </w:r>
          </w:p>
        </w:tc>
        <w:tc>
          <w:tcPr>
            <w:tcW w:w="0" w:type="auto"/>
          </w:tcPr>
          <w:p w14:paraId="6A0B504B" w14:textId="107E2CD6" w:rsidR="003A4E3B" w:rsidRPr="008936B7" w:rsidRDefault="003A4E3B" w:rsidP="00B915B4">
            <w:pPr>
              <w:jc w:val="center"/>
            </w:pPr>
            <w:r>
              <w:t>LEDCh3</w:t>
            </w:r>
          </w:p>
        </w:tc>
        <w:tc>
          <w:tcPr>
            <w:tcW w:w="0" w:type="auto"/>
          </w:tcPr>
          <w:p w14:paraId="4F144B20" w14:textId="221CF496" w:rsidR="003A4E3B" w:rsidRPr="008936B7" w:rsidRDefault="004347EC" w:rsidP="00B915B4">
            <w:pPr>
              <w:jc w:val="center"/>
            </w:pPr>
            <w:r>
              <w:t>3-wire RGB LED channel 3</w:t>
            </w:r>
          </w:p>
        </w:tc>
      </w:tr>
      <w:tr w:rsidR="003A4E3B" w:rsidRPr="008936B7" w14:paraId="03F28109" w14:textId="77777777" w:rsidTr="004E4A94">
        <w:tc>
          <w:tcPr>
            <w:tcW w:w="0" w:type="auto"/>
          </w:tcPr>
          <w:p w14:paraId="558EB1D0" w14:textId="3185E2D5" w:rsidR="003A4E3B" w:rsidRPr="008936B7" w:rsidRDefault="003A4E3B" w:rsidP="00B915B4">
            <w:pPr>
              <w:jc w:val="center"/>
            </w:pPr>
            <w:r>
              <w:t>LED Channel 4</w:t>
            </w:r>
          </w:p>
        </w:tc>
        <w:tc>
          <w:tcPr>
            <w:tcW w:w="0" w:type="auto"/>
          </w:tcPr>
          <w:p w14:paraId="5E4852ED" w14:textId="0B39BE74" w:rsidR="003A4E3B" w:rsidRPr="008936B7" w:rsidRDefault="003A4E3B" w:rsidP="00B915B4">
            <w:pPr>
              <w:jc w:val="center"/>
            </w:pPr>
            <w:r>
              <w:t>LEDCh4</w:t>
            </w:r>
          </w:p>
        </w:tc>
        <w:tc>
          <w:tcPr>
            <w:tcW w:w="0" w:type="auto"/>
          </w:tcPr>
          <w:p w14:paraId="17A22A30" w14:textId="650B22D1" w:rsidR="003A4E3B" w:rsidRPr="008936B7" w:rsidRDefault="004347EC" w:rsidP="00B915B4">
            <w:pPr>
              <w:jc w:val="center"/>
            </w:pPr>
            <w:r>
              <w:t>3-wire RGB LED channel 4</w:t>
            </w:r>
          </w:p>
        </w:tc>
      </w:tr>
      <w:tr w:rsidR="003A4E3B" w:rsidRPr="008936B7" w14:paraId="32287033" w14:textId="77777777" w:rsidTr="004E4A94">
        <w:tc>
          <w:tcPr>
            <w:tcW w:w="0" w:type="auto"/>
          </w:tcPr>
          <w:p w14:paraId="2C3F8FA6" w14:textId="118A1783" w:rsidR="003A4E3B" w:rsidRPr="008936B7" w:rsidRDefault="003A4E3B" w:rsidP="00B915B4">
            <w:pPr>
              <w:jc w:val="center"/>
            </w:pPr>
            <w:r>
              <w:t>LED Channel 5</w:t>
            </w:r>
          </w:p>
        </w:tc>
        <w:tc>
          <w:tcPr>
            <w:tcW w:w="0" w:type="auto"/>
          </w:tcPr>
          <w:p w14:paraId="1D769984" w14:textId="68F7803A" w:rsidR="003A4E3B" w:rsidRPr="008936B7" w:rsidRDefault="003A4E3B" w:rsidP="00B915B4">
            <w:pPr>
              <w:jc w:val="center"/>
            </w:pPr>
            <w:r>
              <w:t>LEDCh5</w:t>
            </w:r>
          </w:p>
        </w:tc>
        <w:tc>
          <w:tcPr>
            <w:tcW w:w="0" w:type="auto"/>
          </w:tcPr>
          <w:p w14:paraId="69EC17FF" w14:textId="74B47EC5" w:rsidR="003A4E3B" w:rsidRPr="008936B7" w:rsidRDefault="004347EC" w:rsidP="00B915B4">
            <w:pPr>
              <w:jc w:val="center"/>
            </w:pPr>
            <w:r>
              <w:t>3-wire RGB LED channel 5</w:t>
            </w:r>
          </w:p>
        </w:tc>
      </w:tr>
      <w:tr w:rsidR="003A4E3B" w:rsidRPr="008936B7" w14:paraId="77BE4CCE" w14:textId="77777777" w:rsidTr="004E4A94">
        <w:tc>
          <w:tcPr>
            <w:tcW w:w="0" w:type="auto"/>
          </w:tcPr>
          <w:p w14:paraId="7CD868FD" w14:textId="2745C625" w:rsidR="003A4E3B" w:rsidRPr="008936B7" w:rsidRDefault="003A4E3B" w:rsidP="00B915B4">
            <w:pPr>
              <w:jc w:val="center"/>
            </w:pPr>
            <w:r>
              <w:t>LED Channel 6</w:t>
            </w:r>
          </w:p>
        </w:tc>
        <w:tc>
          <w:tcPr>
            <w:tcW w:w="0" w:type="auto"/>
          </w:tcPr>
          <w:p w14:paraId="1540AA3F" w14:textId="0DE9131D" w:rsidR="003A4E3B" w:rsidRPr="008936B7" w:rsidRDefault="003A4E3B" w:rsidP="00B915B4">
            <w:pPr>
              <w:jc w:val="center"/>
            </w:pPr>
            <w:r>
              <w:t>LEDCh6</w:t>
            </w:r>
          </w:p>
        </w:tc>
        <w:tc>
          <w:tcPr>
            <w:tcW w:w="0" w:type="auto"/>
          </w:tcPr>
          <w:p w14:paraId="6CD001EF" w14:textId="2AB93D1D" w:rsidR="003A4E3B" w:rsidRPr="008936B7" w:rsidRDefault="004347EC" w:rsidP="00B915B4">
            <w:pPr>
              <w:jc w:val="center"/>
            </w:pPr>
            <w:r>
              <w:t>3-wire RGB LED channel 6</w:t>
            </w:r>
          </w:p>
        </w:tc>
      </w:tr>
      <w:tr w:rsidR="003A4E3B" w:rsidRPr="008936B7" w14:paraId="66617C68" w14:textId="77777777" w:rsidTr="004E4A94">
        <w:tc>
          <w:tcPr>
            <w:tcW w:w="0" w:type="auto"/>
          </w:tcPr>
          <w:p w14:paraId="0CE7A2B6" w14:textId="63E9AC99" w:rsidR="003A4E3B" w:rsidRDefault="003A4E3B" w:rsidP="00B915B4">
            <w:pPr>
              <w:jc w:val="center"/>
            </w:pPr>
            <w:r>
              <w:t>LED Channel 7</w:t>
            </w:r>
          </w:p>
        </w:tc>
        <w:tc>
          <w:tcPr>
            <w:tcW w:w="0" w:type="auto"/>
          </w:tcPr>
          <w:p w14:paraId="2D59E4E7" w14:textId="6977B57F" w:rsidR="003A4E3B" w:rsidRPr="008936B7" w:rsidRDefault="003A4E3B" w:rsidP="00B915B4">
            <w:pPr>
              <w:jc w:val="center"/>
            </w:pPr>
            <w:r>
              <w:t>LEDCh7</w:t>
            </w:r>
          </w:p>
        </w:tc>
        <w:tc>
          <w:tcPr>
            <w:tcW w:w="0" w:type="auto"/>
          </w:tcPr>
          <w:p w14:paraId="6CAF4204" w14:textId="4AC80B82" w:rsidR="003A4E3B" w:rsidRPr="008936B7" w:rsidRDefault="004347EC" w:rsidP="00B915B4">
            <w:pPr>
              <w:jc w:val="center"/>
            </w:pPr>
            <w:r>
              <w:t>3-wire RGB LED channel 7</w:t>
            </w:r>
          </w:p>
        </w:tc>
      </w:tr>
      <w:tr w:rsidR="003A4E3B" w:rsidRPr="008936B7" w14:paraId="66A720C1" w14:textId="77777777" w:rsidTr="004E4A94">
        <w:tc>
          <w:tcPr>
            <w:tcW w:w="0" w:type="auto"/>
          </w:tcPr>
          <w:p w14:paraId="78B7E54B" w14:textId="13144126" w:rsidR="003A4E3B" w:rsidRDefault="003A4E3B" w:rsidP="00B915B4">
            <w:pPr>
              <w:jc w:val="center"/>
            </w:pPr>
            <w:r>
              <w:t>LED Channel 8</w:t>
            </w:r>
          </w:p>
        </w:tc>
        <w:tc>
          <w:tcPr>
            <w:tcW w:w="0" w:type="auto"/>
          </w:tcPr>
          <w:p w14:paraId="41E462FC" w14:textId="6F037EA6" w:rsidR="003A4E3B" w:rsidRPr="008936B7" w:rsidRDefault="003A4E3B" w:rsidP="00B915B4">
            <w:pPr>
              <w:jc w:val="center"/>
            </w:pPr>
            <w:r>
              <w:t>LEDCh8</w:t>
            </w:r>
          </w:p>
        </w:tc>
        <w:tc>
          <w:tcPr>
            <w:tcW w:w="0" w:type="auto"/>
          </w:tcPr>
          <w:p w14:paraId="71B63762" w14:textId="3F19369E" w:rsidR="003A4E3B" w:rsidRPr="008936B7" w:rsidRDefault="004347EC" w:rsidP="004347EC">
            <w:pPr>
              <w:jc w:val="center"/>
            </w:pPr>
            <w:r>
              <w:t>3-wire RGB LED channel 8</w:t>
            </w:r>
          </w:p>
        </w:tc>
      </w:tr>
      <w:tr w:rsidR="003A4E3B" w:rsidRPr="008936B7" w14:paraId="17D4EDD8" w14:textId="77777777" w:rsidTr="004E4A94">
        <w:tc>
          <w:tcPr>
            <w:tcW w:w="0" w:type="auto"/>
          </w:tcPr>
          <w:p w14:paraId="4361F38F" w14:textId="09A71889" w:rsidR="003A4E3B" w:rsidRDefault="003A4E3B" w:rsidP="00B915B4">
            <w:pPr>
              <w:jc w:val="center"/>
            </w:pPr>
            <w:r>
              <w:t>NCS Pump Activation</w:t>
            </w:r>
          </w:p>
        </w:tc>
        <w:tc>
          <w:tcPr>
            <w:tcW w:w="0" w:type="auto"/>
          </w:tcPr>
          <w:p w14:paraId="1FC98BF1" w14:textId="03721208" w:rsidR="003A4E3B" w:rsidRPr="008936B7" w:rsidRDefault="003A4E3B" w:rsidP="00B915B4">
            <w:pPr>
              <w:jc w:val="center"/>
            </w:pPr>
            <w:r>
              <w:t>NCSPmpAct</w:t>
            </w:r>
          </w:p>
        </w:tc>
        <w:tc>
          <w:tcPr>
            <w:tcW w:w="0" w:type="auto"/>
          </w:tcPr>
          <w:p w14:paraId="120A71F9" w14:textId="45E639D2" w:rsidR="003A4E3B" w:rsidRPr="008936B7" w:rsidRDefault="004347EC" w:rsidP="00B915B4">
            <w:pPr>
              <w:jc w:val="center"/>
            </w:pPr>
            <w:r>
              <w:t>Nutrient control system water pump activation</w:t>
            </w:r>
          </w:p>
        </w:tc>
      </w:tr>
      <w:tr w:rsidR="003A4E3B" w:rsidRPr="008936B7" w14:paraId="6ACEEB45" w14:textId="77777777" w:rsidTr="004E4A94">
        <w:tc>
          <w:tcPr>
            <w:tcW w:w="0" w:type="auto"/>
          </w:tcPr>
          <w:p w14:paraId="1F7492F0" w14:textId="78957E9E" w:rsidR="003A4E3B" w:rsidRDefault="003A4E3B" w:rsidP="008676B0">
            <w:pPr>
              <w:jc w:val="center"/>
            </w:pPr>
            <w:r>
              <w:t>Reservoir Heater Activation</w:t>
            </w:r>
          </w:p>
        </w:tc>
        <w:tc>
          <w:tcPr>
            <w:tcW w:w="0" w:type="auto"/>
          </w:tcPr>
          <w:p w14:paraId="5635C393" w14:textId="4508E3B3" w:rsidR="003A4E3B" w:rsidRPr="008936B7" w:rsidRDefault="003A4E3B" w:rsidP="00B915B4">
            <w:pPr>
              <w:jc w:val="center"/>
            </w:pPr>
            <w:r>
              <w:t>RsvrHeaterAct</w:t>
            </w:r>
          </w:p>
        </w:tc>
        <w:tc>
          <w:tcPr>
            <w:tcW w:w="0" w:type="auto"/>
          </w:tcPr>
          <w:p w14:paraId="679CB5B1" w14:textId="24552137" w:rsidR="003A4E3B" w:rsidRPr="008936B7" w:rsidRDefault="004347EC" w:rsidP="00B915B4">
            <w:pPr>
              <w:jc w:val="center"/>
            </w:pPr>
            <w:r>
              <w:t>Reservoir heater activation</w:t>
            </w:r>
          </w:p>
        </w:tc>
      </w:tr>
      <w:tr w:rsidR="003A4E3B" w:rsidRPr="008936B7" w14:paraId="38B6B495" w14:textId="77777777" w:rsidTr="004E4A94">
        <w:tc>
          <w:tcPr>
            <w:tcW w:w="0" w:type="auto"/>
          </w:tcPr>
          <w:p w14:paraId="0954E0CD" w14:textId="0731F58D" w:rsidR="003A4E3B" w:rsidRDefault="003A4E3B" w:rsidP="00B915B4">
            <w:pPr>
              <w:jc w:val="center"/>
            </w:pPr>
            <w:r>
              <w:t>Reservoir Pump Activation</w:t>
            </w:r>
          </w:p>
        </w:tc>
        <w:tc>
          <w:tcPr>
            <w:tcW w:w="0" w:type="auto"/>
          </w:tcPr>
          <w:p w14:paraId="1840C210" w14:textId="31D435E8" w:rsidR="003A4E3B" w:rsidRPr="008936B7" w:rsidRDefault="003A4E3B" w:rsidP="008676B0">
            <w:pPr>
              <w:jc w:val="center"/>
            </w:pPr>
            <w:r>
              <w:t>RsvrPmpAct</w:t>
            </w:r>
          </w:p>
        </w:tc>
        <w:tc>
          <w:tcPr>
            <w:tcW w:w="0" w:type="auto"/>
          </w:tcPr>
          <w:p w14:paraId="07618C06" w14:textId="1377DD2F" w:rsidR="003A4E3B" w:rsidRPr="008936B7" w:rsidRDefault="004347EC" w:rsidP="00B915B4">
            <w:pPr>
              <w:jc w:val="center"/>
            </w:pPr>
            <w:r>
              <w:t>Reservoir water pump activation</w:t>
            </w:r>
          </w:p>
        </w:tc>
      </w:tr>
      <w:tr w:rsidR="003A4E3B" w:rsidRPr="008936B7" w14:paraId="643FC87C" w14:textId="77777777" w:rsidTr="004E4A94">
        <w:tc>
          <w:tcPr>
            <w:tcW w:w="0" w:type="auto"/>
          </w:tcPr>
          <w:p w14:paraId="032F4287" w14:textId="3F5229B2" w:rsidR="003A4E3B" w:rsidRDefault="003A4E3B" w:rsidP="00B915B4">
            <w:pPr>
              <w:jc w:val="center"/>
            </w:pPr>
            <w:r>
              <w:t>Chemical 1 Pump</w:t>
            </w:r>
          </w:p>
        </w:tc>
        <w:tc>
          <w:tcPr>
            <w:tcW w:w="0" w:type="auto"/>
          </w:tcPr>
          <w:p w14:paraId="4717DD6E" w14:textId="56DA11D6" w:rsidR="003A4E3B" w:rsidRDefault="003A4E3B" w:rsidP="008676B0">
            <w:pPr>
              <w:jc w:val="center"/>
            </w:pPr>
            <w:r>
              <w:t>Chem1Pmp</w:t>
            </w:r>
          </w:p>
        </w:tc>
        <w:tc>
          <w:tcPr>
            <w:tcW w:w="0" w:type="auto"/>
          </w:tcPr>
          <w:p w14:paraId="79969B21" w14:textId="2CC4E67C" w:rsidR="003A4E3B" w:rsidRPr="008936B7" w:rsidRDefault="004347EC" w:rsidP="00B915B4">
            <w:pPr>
              <w:jc w:val="center"/>
            </w:pPr>
            <w:r>
              <w:t>Chemical 1 peristaltic dispensing control</w:t>
            </w:r>
          </w:p>
        </w:tc>
      </w:tr>
      <w:tr w:rsidR="003A4E3B" w:rsidRPr="008936B7" w14:paraId="44912A8D" w14:textId="77777777" w:rsidTr="004E4A94">
        <w:tc>
          <w:tcPr>
            <w:tcW w:w="0" w:type="auto"/>
          </w:tcPr>
          <w:p w14:paraId="1B1B52EE" w14:textId="0B3FC6B0" w:rsidR="003A4E3B" w:rsidRDefault="003A4E3B" w:rsidP="00B915B4">
            <w:pPr>
              <w:jc w:val="center"/>
            </w:pPr>
            <w:r>
              <w:t>Chemical 2 Pump</w:t>
            </w:r>
          </w:p>
        </w:tc>
        <w:tc>
          <w:tcPr>
            <w:tcW w:w="0" w:type="auto"/>
          </w:tcPr>
          <w:p w14:paraId="024939C6" w14:textId="3E07EACD" w:rsidR="003A4E3B" w:rsidRDefault="003A4E3B" w:rsidP="008676B0">
            <w:pPr>
              <w:jc w:val="center"/>
            </w:pPr>
            <w:r>
              <w:t>Chem2Pmp</w:t>
            </w:r>
          </w:p>
        </w:tc>
        <w:tc>
          <w:tcPr>
            <w:tcW w:w="0" w:type="auto"/>
          </w:tcPr>
          <w:p w14:paraId="4E3A1514" w14:textId="4AFFFBBB" w:rsidR="003A4E3B" w:rsidRPr="008936B7" w:rsidRDefault="004347EC" w:rsidP="00B915B4">
            <w:pPr>
              <w:jc w:val="center"/>
            </w:pPr>
            <w:r>
              <w:t>Chemical 2 peristaltic dispensing control</w:t>
            </w:r>
          </w:p>
        </w:tc>
      </w:tr>
      <w:tr w:rsidR="003A4E3B" w:rsidRPr="008936B7" w14:paraId="48E1ADEA" w14:textId="77777777" w:rsidTr="004E4A94">
        <w:tc>
          <w:tcPr>
            <w:tcW w:w="0" w:type="auto"/>
          </w:tcPr>
          <w:p w14:paraId="5103391D" w14:textId="14B5CFBF" w:rsidR="003A4E3B" w:rsidRDefault="003A4E3B" w:rsidP="00B915B4">
            <w:pPr>
              <w:jc w:val="center"/>
            </w:pPr>
            <w:r>
              <w:t>Chemical 3 Pump</w:t>
            </w:r>
          </w:p>
        </w:tc>
        <w:tc>
          <w:tcPr>
            <w:tcW w:w="0" w:type="auto"/>
          </w:tcPr>
          <w:p w14:paraId="03B2FE15" w14:textId="11051018" w:rsidR="003A4E3B" w:rsidRDefault="003A4E3B" w:rsidP="008676B0">
            <w:pPr>
              <w:jc w:val="center"/>
            </w:pPr>
            <w:r>
              <w:t>Chem3Pmp</w:t>
            </w:r>
          </w:p>
        </w:tc>
        <w:tc>
          <w:tcPr>
            <w:tcW w:w="0" w:type="auto"/>
          </w:tcPr>
          <w:p w14:paraId="04CA185D" w14:textId="467742AB" w:rsidR="003A4E3B" w:rsidRPr="008936B7" w:rsidRDefault="004347EC" w:rsidP="00B915B4">
            <w:pPr>
              <w:jc w:val="center"/>
            </w:pPr>
            <w:r>
              <w:t>Chemical 3 peristaltic dispensing control</w:t>
            </w:r>
          </w:p>
        </w:tc>
      </w:tr>
      <w:tr w:rsidR="003A4E3B" w:rsidRPr="008936B7" w14:paraId="4AB89FE9" w14:textId="77777777" w:rsidTr="004E4A94">
        <w:tc>
          <w:tcPr>
            <w:tcW w:w="0" w:type="auto"/>
          </w:tcPr>
          <w:p w14:paraId="11AA35BE" w14:textId="07EF6C79" w:rsidR="003A4E3B" w:rsidRDefault="003A4E3B" w:rsidP="00B915B4">
            <w:pPr>
              <w:jc w:val="center"/>
            </w:pPr>
            <w:r>
              <w:t>Chemical 4 Pump</w:t>
            </w:r>
          </w:p>
        </w:tc>
        <w:tc>
          <w:tcPr>
            <w:tcW w:w="0" w:type="auto"/>
          </w:tcPr>
          <w:p w14:paraId="49DC6DCC" w14:textId="67368322" w:rsidR="003A4E3B" w:rsidRDefault="003A4E3B" w:rsidP="008676B0">
            <w:pPr>
              <w:jc w:val="center"/>
            </w:pPr>
            <w:r>
              <w:t>Chem4Pmp</w:t>
            </w:r>
          </w:p>
        </w:tc>
        <w:tc>
          <w:tcPr>
            <w:tcW w:w="0" w:type="auto"/>
          </w:tcPr>
          <w:p w14:paraId="286D18A8" w14:textId="62804C4A" w:rsidR="003A4E3B" w:rsidRPr="008936B7" w:rsidRDefault="004347EC" w:rsidP="00B915B4">
            <w:pPr>
              <w:jc w:val="center"/>
            </w:pPr>
            <w:r>
              <w:t>Chemical 4 peristaltic dispensing control</w:t>
            </w:r>
          </w:p>
        </w:tc>
      </w:tr>
      <w:tr w:rsidR="003A4E3B" w:rsidRPr="008936B7" w14:paraId="26C4A203" w14:textId="77777777" w:rsidTr="004E4A94">
        <w:tc>
          <w:tcPr>
            <w:tcW w:w="0" w:type="auto"/>
          </w:tcPr>
          <w:p w14:paraId="0FCC4251" w14:textId="180E9EE0" w:rsidR="003A4E3B" w:rsidRDefault="003A4E3B" w:rsidP="00B915B4">
            <w:pPr>
              <w:jc w:val="center"/>
            </w:pPr>
            <w:r>
              <w:t>Chemical 5 Pump</w:t>
            </w:r>
          </w:p>
        </w:tc>
        <w:tc>
          <w:tcPr>
            <w:tcW w:w="0" w:type="auto"/>
          </w:tcPr>
          <w:p w14:paraId="2A18C8BC" w14:textId="22BDAF4F" w:rsidR="003A4E3B" w:rsidRDefault="003A4E3B" w:rsidP="008676B0">
            <w:pPr>
              <w:jc w:val="center"/>
            </w:pPr>
            <w:r>
              <w:t>Chem5Pmp</w:t>
            </w:r>
          </w:p>
        </w:tc>
        <w:tc>
          <w:tcPr>
            <w:tcW w:w="0" w:type="auto"/>
          </w:tcPr>
          <w:p w14:paraId="13D9ADB0" w14:textId="19909103" w:rsidR="003A4E3B" w:rsidRPr="008936B7" w:rsidRDefault="004347EC" w:rsidP="00B915B4">
            <w:pPr>
              <w:jc w:val="center"/>
            </w:pPr>
            <w:r>
              <w:t>Chemical 5 peristaltic dispensing control</w:t>
            </w:r>
          </w:p>
        </w:tc>
      </w:tr>
      <w:tr w:rsidR="003A4E3B" w:rsidRPr="008936B7" w14:paraId="17C3B063" w14:textId="77777777" w:rsidTr="004E4A94">
        <w:tc>
          <w:tcPr>
            <w:tcW w:w="0" w:type="auto"/>
          </w:tcPr>
          <w:p w14:paraId="1E511D51" w14:textId="77777777" w:rsidR="003A4E3B" w:rsidRDefault="003A4E3B" w:rsidP="00B915B4">
            <w:pPr>
              <w:jc w:val="center"/>
            </w:pPr>
          </w:p>
        </w:tc>
        <w:tc>
          <w:tcPr>
            <w:tcW w:w="0" w:type="auto"/>
          </w:tcPr>
          <w:p w14:paraId="28DE6AB1" w14:textId="77777777" w:rsidR="003A4E3B" w:rsidRDefault="003A4E3B" w:rsidP="008676B0">
            <w:pPr>
              <w:jc w:val="center"/>
            </w:pPr>
          </w:p>
        </w:tc>
        <w:tc>
          <w:tcPr>
            <w:tcW w:w="0" w:type="auto"/>
          </w:tcPr>
          <w:p w14:paraId="77AFDFF7" w14:textId="77777777" w:rsidR="003A4E3B" w:rsidRPr="008936B7" w:rsidRDefault="003A4E3B" w:rsidP="00B915B4">
            <w:pPr>
              <w:jc w:val="center"/>
            </w:pPr>
          </w:p>
        </w:tc>
      </w:tr>
      <w:tr w:rsidR="003A4E3B" w:rsidRPr="008936B7" w14:paraId="74845BC0" w14:textId="77777777" w:rsidTr="004E4A94">
        <w:tc>
          <w:tcPr>
            <w:tcW w:w="0" w:type="auto"/>
          </w:tcPr>
          <w:p w14:paraId="1202A03B" w14:textId="77777777" w:rsidR="003A4E3B" w:rsidRDefault="003A4E3B" w:rsidP="00B915B4">
            <w:pPr>
              <w:jc w:val="center"/>
            </w:pPr>
          </w:p>
        </w:tc>
        <w:tc>
          <w:tcPr>
            <w:tcW w:w="0" w:type="auto"/>
          </w:tcPr>
          <w:p w14:paraId="09C9A598" w14:textId="77777777" w:rsidR="003A4E3B" w:rsidRDefault="003A4E3B" w:rsidP="008676B0">
            <w:pPr>
              <w:jc w:val="center"/>
            </w:pPr>
          </w:p>
        </w:tc>
        <w:tc>
          <w:tcPr>
            <w:tcW w:w="0" w:type="auto"/>
          </w:tcPr>
          <w:p w14:paraId="17E26780" w14:textId="77777777" w:rsidR="003A4E3B" w:rsidRPr="008936B7" w:rsidRDefault="003A4E3B" w:rsidP="00B915B4">
            <w:pPr>
              <w:jc w:val="center"/>
            </w:pPr>
          </w:p>
        </w:tc>
      </w:tr>
      <w:tr w:rsidR="003A4E3B" w:rsidRPr="008936B7" w14:paraId="3DE099B1" w14:textId="77777777" w:rsidTr="004E4A94">
        <w:tc>
          <w:tcPr>
            <w:tcW w:w="0" w:type="auto"/>
          </w:tcPr>
          <w:p w14:paraId="04ECC97F" w14:textId="77777777" w:rsidR="003A4E3B" w:rsidRPr="008936B7" w:rsidRDefault="003A4E3B" w:rsidP="00B915B4">
            <w:pPr>
              <w:jc w:val="center"/>
            </w:pPr>
          </w:p>
        </w:tc>
        <w:tc>
          <w:tcPr>
            <w:tcW w:w="0" w:type="auto"/>
          </w:tcPr>
          <w:p w14:paraId="0AFABBD2" w14:textId="77777777" w:rsidR="003A4E3B" w:rsidRPr="008936B7" w:rsidRDefault="003A4E3B" w:rsidP="00B915B4">
            <w:pPr>
              <w:jc w:val="center"/>
            </w:pPr>
          </w:p>
        </w:tc>
        <w:tc>
          <w:tcPr>
            <w:tcW w:w="0" w:type="auto"/>
          </w:tcPr>
          <w:p w14:paraId="500420FC" w14:textId="77777777" w:rsidR="003A4E3B" w:rsidRPr="008936B7" w:rsidRDefault="003A4E3B" w:rsidP="00B915B4">
            <w:pPr>
              <w:jc w:val="center"/>
            </w:pPr>
          </w:p>
        </w:tc>
      </w:tr>
    </w:tbl>
    <w:p w14:paraId="66B41715" w14:textId="37534005" w:rsidR="00D63971" w:rsidRPr="008936B7" w:rsidRDefault="00D63971" w:rsidP="00D63971">
      <w:pPr>
        <w:pStyle w:val="Heading2"/>
      </w:pPr>
      <w:r>
        <w:t>Output</w:t>
      </w:r>
      <w:r w:rsidRPr="008936B7">
        <w:t xml:space="preserve"> Processing</w:t>
      </w:r>
    </w:p>
    <w:p w14:paraId="7B3E4408" w14:textId="77777777" w:rsidR="00F4086D" w:rsidRPr="00DE3580" w:rsidRDefault="00F4086D" w:rsidP="00F4086D">
      <w:pPr>
        <w:ind w:left="1080"/>
        <w:rPr>
          <w:i/>
        </w:rPr>
      </w:pPr>
      <w:bookmarkStart w:id="12" w:name="_Toc141023243"/>
      <w:r w:rsidRPr="00DE3580">
        <w:rPr>
          <w:i/>
        </w:rPr>
        <w:t>This section should be used if there are outputs to be processed by the control system.</w:t>
      </w:r>
    </w:p>
    <w:p w14:paraId="77C642CC" w14:textId="77777777" w:rsidR="00D63971" w:rsidRPr="0034689A" w:rsidRDefault="00D63971" w:rsidP="00D63971">
      <w:pPr>
        <w:pStyle w:val="TOCHeading"/>
        <w:rPr>
          <w:rFonts w:cs="Times New Roman"/>
        </w:rPr>
      </w:pPr>
      <w:r>
        <w:lastRenderedPageBreak/>
        <w:t>High Current Load FET</w:t>
      </w:r>
    </w:p>
    <w:p w14:paraId="0BFD8AE4" w14:textId="77777777" w:rsidR="00D63971" w:rsidRPr="00FE02CB" w:rsidRDefault="00D63971" w:rsidP="00D63971">
      <w:pPr>
        <w:pStyle w:val="TOCHeading"/>
        <w:rPr>
          <w:rFonts w:cs="Times New Roman"/>
        </w:rPr>
      </w:pPr>
      <w:r>
        <w:t>Flyback Protection</w:t>
      </w:r>
    </w:p>
    <w:p w14:paraId="21FB06BA" w14:textId="77777777" w:rsidR="00D63971" w:rsidRDefault="00D63971" w:rsidP="00D63971">
      <w:pPr>
        <w:pStyle w:val="Heading1"/>
      </w:pPr>
    </w:p>
    <w:p w14:paraId="5A48F29E" w14:textId="10157375" w:rsidR="00D63971" w:rsidRDefault="00D63971" w:rsidP="00D63971">
      <w:pPr>
        <w:pStyle w:val="Heading1"/>
      </w:pPr>
      <w:r>
        <w:t>Power Management Controller</w:t>
      </w:r>
      <w:bookmarkEnd w:id="12"/>
    </w:p>
    <w:p w14:paraId="263EB62F" w14:textId="07D658BD" w:rsidR="00D63971" w:rsidRDefault="00DB2175" w:rsidP="00D63971">
      <w:r>
        <w:t xml:space="preserve">The Arduino Due board requires 7 VDC to 12 VDC. </w:t>
      </w:r>
      <w:r w:rsidR="00D63971">
        <w:t>The water pump(s) and reservoir heater activation use a FET to provide medium to high power to AC relays. Flyback protection should be used.</w:t>
      </w:r>
      <w:r>
        <w:t xml:space="preserve"> </w:t>
      </w:r>
      <w:r w:rsidR="00D63971">
        <w:t>The chemical peristaltic pumps and grow lights operate between 12 and 24 volts.</w:t>
      </w:r>
    </w:p>
    <w:p w14:paraId="4EDFDD26" w14:textId="77777777" w:rsidR="00D63971" w:rsidRDefault="00D63971" w:rsidP="00D63971"/>
    <w:p w14:paraId="7D33DDDB" w14:textId="77777777" w:rsidR="00D63971" w:rsidRDefault="00D63971" w:rsidP="00D63971">
      <w:r>
        <w:t>Power regulation is required for the board. Power management will consist of voltage regulation for the board’s controller, sensors, and other low power accessories. Four high side drivers will be used to power larger loads, such as peristaltic pumps, grow lights, and water pump relay coil activation.</w:t>
      </w:r>
    </w:p>
    <w:p w14:paraId="2FA34D5D" w14:textId="77777777" w:rsidR="00392E44" w:rsidRDefault="00392E44" w:rsidP="00D63971"/>
    <w:p w14:paraId="66B94AB4" w14:textId="08AE4264" w:rsidR="00212111" w:rsidRDefault="00212111" w:rsidP="00D63971">
      <w:r>
        <w:t>The board must have an input voltage of 12 to 24 volts DC. Circuit protections must be used to protect the board from reverse polarity, overvoltage, and overcurrent.</w:t>
      </w:r>
    </w:p>
    <w:p w14:paraId="19CD838C" w14:textId="77777777" w:rsidR="00212111" w:rsidRDefault="00212111" w:rsidP="00D63971"/>
    <w:p w14:paraId="5BFDB3A2" w14:textId="7A89D2DD" w:rsidR="00D63971" w:rsidRDefault="00212111" w:rsidP="00D63971">
      <w:r>
        <w:t>The board must output voltages at 3.3 VDC, 9 VDC, and input voltage ranges. Each power source shall be protected by circuit protection devices. Fuses should be used for each device powered and located as close to the source as possible.</w:t>
      </w:r>
    </w:p>
    <w:p w14:paraId="0CA8D0AE" w14:textId="77777777" w:rsidR="009F2350" w:rsidRDefault="009F2350" w:rsidP="00D63971"/>
    <w:p w14:paraId="7EFB2A3B" w14:textId="271180FC" w:rsidR="009F2350" w:rsidRDefault="009F2350" w:rsidP="00D63971">
      <w:r>
        <w:t>[need to specify what devices are powered by which bus]</w:t>
      </w:r>
    </w:p>
    <w:p w14:paraId="14051EF0" w14:textId="6D84CDE5" w:rsidR="009F2350" w:rsidRDefault="009F2350" w:rsidP="00D63971">
      <w:r>
        <w:t>[insert the power management calculation tables here]</w:t>
      </w:r>
    </w:p>
    <w:p w14:paraId="7997BCF9" w14:textId="7FB68B01" w:rsidR="009F2350" w:rsidRDefault="009F2350" w:rsidP="00D63971">
      <w:r>
        <w:t>[Specify the current limits for each power rail]</w:t>
      </w:r>
    </w:p>
    <w:p w14:paraId="54F433B0" w14:textId="77777777" w:rsidR="00AC3654" w:rsidRPr="008936B7" w:rsidRDefault="00AC3654" w:rsidP="00324ECA">
      <w:pPr>
        <w:pStyle w:val="TOCHeading"/>
      </w:pPr>
    </w:p>
    <w:p w14:paraId="4D160C85" w14:textId="5B34854C" w:rsidR="004439FB" w:rsidRPr="008936B7" w:rsidRDefault="00D63971" w:rsidP="00324ECA">
      <w:pPr>
        <w:pStyle w:val="Heading1"/>
      </w:pPr>
      <w:r>
        <w:t>Subsystems</w:t>
      </w:r>
    </w:p>
    <w:p w14:paraId="645E1CEA" w14:textId="69496A65" w:rsidR="00A07D1D" w:rsidRDefault="00A365C6" w:rsidP="00DE3580">
      <w:pPr>
        <w:pStyle w:val="Heading2"/>
      </w:pPr>
      <w:bookmarkStart w:id="13" w:name="_Toc141023246"/>
      <w:r>
        <w:t>Two-Wire Interface Bus Isolator</w:t>
      </w:r>
      <w:bookmarkEnd w:id="13"/>
    </w:p>
    <w:p w14:paraId="080C306B" w14:textId="02669604" w:rsidR="009468D3" w:rsidRDefault="009468D3" w:rsidP="001E61E3">
      <w:pPr>
        <w:rPr>
          <w:rFonts w:cs="Times New Roman"/>
        </w:rPr>
      </w:pPr>
      <w:r>
        <w:rPr>
          <w:rFonts w:cs="Times New Roman"/>
        </w:rPr>
        <w:t>The Atlas Scientific EZO boards require voltage isolation if multiple boards are used on the same two-wire bus. Each EZO board will have a voltage and communication isolator circuit. It uses a two-wire interface digital isolator along with an isolated DC-DC converter.</w:t>
      </w:r>
    </w:p>
    <w:p w14:paraId="7160902D" w14:textId="77777777" w:rsidR="004E4A94" w:rsidRDefault="004E4A94" w:rsidP="001E61E3">
      <w:pPr>
        <w:rPr>
          <w:rFonts w:cs="Times New Roman"/>
        </w:rPr>
      </w:pPr>
    </w:p>
    <w:p w14:paraId="3495D87E" w14:textId="15F4DBFD" w:rsidR="009468D3" w:rsidRPr="00F8039B" w:rsidRDefault="009468D3" w:rsidP="001E61E3">
      <w:pPr>
        <w:rPr>
          <w:rFonts w:cs="Times New Roman"/>
        </w:rPr>
      </w:pPr>
      <w:r>
        <w:rPr>
          <w:rFonts w:cs="Times New Roman"/>
        </w:rPr>
        <w:t xml:space="preserve">The isolated busses </w:t>
      </w:r>
      <w:r w:rsidR="004E4A94">
        <w:rPr>
          <w:rFonts w:cs="Times New Roman"/>
        </w:rPr>
        <w:t>require termination resistors.</w:t>
      </w:r>
    </w:p>
    <w:p w14:paraId="76049539" w14:textId="6CA21A08" w:rsidR="00A365C6" w:rsidRDefault="00A365C6" w:rsidP="00DE3580">
      <w:pPr>
        <w:pStyle w:val="Heading2"/>
      </w:pPr>
      <w:bookmarkStart w:id="14" w:name="_Toc141023247"/>
      <w:r>
        <w:t>GPIO</w:t>
      </w:r>
      <w:bookmarkEnd w:id="14"/>
    </w:p>
    <w:p w14:paraId="21CD9214" w14:textId="2E1C7BBD" w:rsidR="00C87E0E" w:rsidRDefault="00B960C5" w:rsidP="001E61E3">
      <w:pPr>
        <w:rPr>
          <w:rFonts w:cs="Times New Roman"/>
        </w:rPr>
      </w:pPr>
      <w:r>
        <w:rPr>
          <w:rFonts w:cs="Times New Roman"/>
        </w:rPr>
        <w:t>10 digital input/outputs and 5 analog inputs are available as general purpose input/outputs. These are available to the end user for additional sensors and system input/outputs.</w:t>
      </w:r>
    </w:p>
    <w:p w14:paraId="15C3BBA8" w14:textId="6AED4CFF" w:rsidR="00B960C5" w:rsidRDefault="00B960C5" w:rsidP="001E61E3">
      <w:pPr>
        <w:rPr>
          <w:rFonts w:cs="Times New Roman"/>
        </w:rPr>
      </w:pPr>
      <w:r>
        <w:rPr>
          <w:rFonts w:cs="Times New Roman"/>
        </w:rPr>
        <w:t>Digital input/outputs should be protected against short to battery and short to ground</w:t>
      </w:r>
    </w:p>
    <w:p w14:paraId="2CAFC61A" w14:textId="037E056E" w:rsidR="00B960C5" w:rsidRPr="00C87E0E" w:rsidRDefault="00B960C5" w:rsidP="001E61E3">
      <w:pPr>
        <w:rPr>
          <w:rFonts w:cs="Times New Roman"/>
        </w:rPr>
      </w:pPr>
      <w:r>
        <w:rPr>
          <w:rFonts w:cs="Times New Roman"/>
        </w:rPr>
        <w:t>Overvoltage protection, overcurrent protection, back EMF protection, current limiting, basic filtering, external clipping diodes</w:t>
      </w:r>
    </w:p>
    <w:p w14:paraId="2B43405C" w14:textId="37B15FC1" w:rsidR="00A365C6" w:rsidRDefault="00A365C6" w:rsidP="00DE3580">
      <w:pPr>
        <w:pStyle w:val="Heading2"/>
      </w:pPr>
      <w:bookmarkStart w:id="15" w:name="_Toc141023248"/>
      <w:r>
        <w:t>Pulse Width Modulation Controller</w:t>
      </w:r>
      <w:bookmarkEnd w:id="15"/>
    </w:p>
    <w:p w14:paraId="2AB34176" w14:textId="1D867E6B" w:rsidR="009468D3" w:rsidRDefault="009468D3" w:rsidP="001E61E3">
      <w:pPr>
        <w:rPr>
          <w:rFonts w:cs="Times New Roman"/>
        </w:rPr>
      </w:pPr>
      <w:r>
        <w:rPr>
          <w:rFonts w:cs="Times New Roman"/>
        </w:rPr>
        <w:t xml:space="preserve">The grow lights used will be 3-wire RGB LED lights requiring brightness and color control. An RGB PWM LED driver will be used to drive at least 2 channels of grow lights. Additional channels may be add if space </w:t>
      </w:r>
      <w:r w:rsidR="00240660">
        <w:rPr>
          <w:rFonts w:cs="Times New Roman"/>
        </w:rPr>
        <w:t>and circuitry constraints allow. Red and blue will be the main colors used.</w:t>
      </w:r>
    </w:p>
    <w:p w14:paraId="0BBF9190" w14:textId="246E6191" w:rsidR="00240660" w:rsidRDefault="00240660" w:rsidP="001E61E3">
      <w:pPr>
        <w:rPr>
          <w:rFonts w:cs="Times New Roman"/>
        </w:rPr>
      </w:pPr>
      <w:r>
        <w:rPr>
          <w:rFonts w:cs="Times New Roman"/>
        </w:rPr>
        <w:t>PWM control will be used to control the brightness of the LEDs. This simulates the rising and setting of the sun.</w:t>
      </w:r>
    </w:p>
    <w:p w14:paraId="39A1C993" w14:textId="548512AA" w:rsidR="00240660" w:rsidRPr="009468D3" w:rsidRDefault="00240660" w:rsidP="001E61E3">
      <w:pPr>
        <w:rPr>
          <w:rFonts w:cs="Times New Roman"/>
        </w:rPr>
      </w:pPr>
      <w:r>
        <w:rPr>
          <w:rFonts w:cs="Times New Roman"/>
        </w:rPr>
        <w:lastRenderedPageBreak/>
        <w:t>Optional feature would be a way to create sectors of addressable LEDs. This would allow for simulating the sun moving east to west in the sky.</w:t>
      </w:r>
    </w:p>
    <w:p w14:paraId="2E96CD23" w14:textId="1029E65E" w:rsidR="00A365C6" w:rsidRDefault="00A365C6" w:rsidP="00DE3580">
      <w:pPr>
        <w:pStyle w:val="Heading2"/>
      </w:pPr>
      <w:bookmarkStart w:id="16" w:name="_Toc141023249"/>
      <w:r>
        <w:t>Real-time Clock</w:t>
      </w:r>
      <w:bookmarkEnd w:id="16"/>
    </w:p>
    <w:p w14:paraId="32775920" w14:textId="442DA06B" w:rsidR="00240660" w:rsidRPr="00240660" w:rsidRDefault="00240660" w:rsidP="001E61E3">
      <w:pPr>
        <w:rPr>
          <w:rFonts w:cs="Times New Roman"/>
        </w:rPr>
      </w:pPr>
      <w:r>
        <w:rPr>
          <w:rFonts w:cs="Times New Roman"/>
        </w:rPr>
        <w:t>This optional feature would be nice to have for data logging and future product improvements.</w:t>
      </w:r>
      <w:r w:rsidR="005824B4">
        <w:rPr>
          <w:rFonts w:cs="Times New Roman"/>
        </w:rPr>
        <w:t xml:space="preserve"> </w:t>
      </w:r>
    </w:p>
    <w:p w14:paraId="27DE4CD2" w14:textId="13AE46F6" w:rsidR="00240660" w:rsidRDefault="00A365C6" w:rsidP="00DE3580">
      <w:pPr>
        <w:pStyle w:val="Heading2"/>
      </w:pPr>
      <w:bookmarkStart w:id="17" w:name="_Toc141023250"/>
      <w:r>
        <w:t>Temperature Sensor</w:t>
      </w:r>
      <w:bookmarkEnd w:id="17"/>
    </w:p>
    <w:p w14:paraId="1FE50DE8" w14:textId="5B1A50F7" w:rsidR="00240660" w:rsidRDefault="00240660" w:rsidP="00AD74D0">
      <w:pPr>
        <w:rPr>
          <w:rFonts w:cs="Times New Roman"/>
        </w:rPr>
      </w:pPr>
      <w:r>
        <w:rPr>
          <w:rFonts w:cs="Times New Roman"/>
        </w:rPr>
        <w:t>For the first design iteration, digital 1-wire temperature sensors, Maxim DS18B20, are acceptable. They require no additional hardware or circuitry to integrate. The digital communication bus must be scanned on start up to search for all available sensors.</w:t>
      </w:r>
    </w:p>
    <w:p w14:paraId="1BA101CD" w14:textId="2372227F" w:rsidR="00C87E0E" w:rsidRDefault="00C87E0E" w:rsidP="001E61E3">
      <w:pPr>
        <w:rPr>
          <w:rFonts w:cs="Times New Roman"/>
        </w:rPr>
      </w:pPr>
      <w:r>
        <w:rPr>
          <w:rFonts w:cs="Times New Roman"/>
        </w:rPr>
        <w:t>5 temperature sensor channels are available.</w:t>
      </w:r>
    </w:p>
    <w:p w14:paraId="518F37C0" w14:textId="392FA3CD" w:rsidR="00240660" w:rsidRPr="00240660" w:rsidRDefault="00240660" w:rsidP="001E61E3">
      <w:pPr>
        <w:rPr>
          <w:rFonts w:cs="Times New Roman"/>
        </w:rPr>
      </w:pPr>
      <w:r>
        <w:rPr>
          <w:rFonts w:cs="Times New Roman"/>
        </w:rPr>
        <w:t>There is no requirement for PCBA temperature sensors.</w:t>
      </w:r>
      <w:r w:rsidR="005824B4">
        <w:rPr>
          <w:rFonts w:cs="Times New Roman"/>
        </w:rPr>
        <w:t xml:space="preserve"> The circuit board should have at least 1 temperature sensor installed for board diagnostics and ambient redundancy.</w:t>
      </w:r>
    </w:p>
    <w:p w14:paraId="79913BD9" w14:textId="2B5913FB" w:rsidR="00A365C6" w:rsidRDefault="00A365C6" w:rsidP="00DE3580">
      <w:pPr>
        <w:pStyle w:val="Heading2"/>
      </w:pPr>
      <w:bookmarkStart w:id="18" w:name="_Toc141023251"/>
      <w:r>
        <w:t>CAN Bus</w:t>
      </w:r>
      <w:bookmarkEnd w:id="18"/>
    </w:p>
    <w:p w14:paraId="13604C58" w14:textId="170BF5AA" w:rsidR="00A774A5" w:rsidRDefault="00A774A5" w:rsidP="001E61E3">
      <w:pPr>
        <w:rPr>
          <w:rFonts w:cs="Times New Roman"/>
        </w:rPr>
      </w:pPr>
      <w:r>
        <w:rPr>
          <w:rFonts w:cs="Times New Roman"/>
        </w:rPr>
        <w:t>The microcontroller has CAN bus communication available. A CAN bus transceiver will be implemented into the PDB. CAN high and low will be externally available to the end user for additional functionality.</w:t>
      </w:r>
    </w:p>
    <w:p w14:paraId="40DC3A4C" w14:textId="6DA8458F" w:rsidR="00A774A5" w:rsidRDefault="00A774A5" w:rsidP="001E61E3">
      <w:pPr>
        <w:rPr>
          <w:rFonts w:cs="Times New Roman"/>
        </w:rPr>
      </w:pPr>
      <w:r>
        <w:rPr>
          <w:rFonts w:cs="Times New Roman"/>
        </w:rPr>
        <w:t>CAN high, low, 12 volt power, and 12 volt ground will be available in a four pin terminal block.</w:t>
      </w:r>
    </w:p>
    <w:p w14:paraId="6B81782E" w14:textId="60EC7904" w:rsidR="004E4A94" w:rsidRDefault="004E4A94" w:rsidP="001E61E3">
      <w:pPr>
        <w:rPr>
          <w:rFonts w:cs="Times New Roman"/>
        </w:rPr>
      </w:pPr>
    </w:p>
    <w:p w14:paraId="6AEB757A" w14:textId="71E22000" w:rsidR="004E4A94" w:rsidRPr="00A774A5" w:rsidRDefault="004E4A94" w:rsidP="001E61E3">
      <w:pPr>
        <w:rPr>
          <w:rFonts w:cs="Times New Roman"/>
        </w:rPr>
      </w:pPr>
      <w:r>
        <w:rPr>
          <w:rFonts w:cs="Times New Roman"/>
        </w:rPr>
        <w:t>The CAN bus has selectable termination</w:t>
      </w:r>
      <w:r w:rsidR="002E5778">
        <w:rPr>
          <w:rFonts w:cs="Times New Roman"/>
        </w:rPr>
        <w:t xml:space="preserve"> using a selector switch.</w:t>
      </w:r>
    </w:p>
    <w:p w14:paraId="0D3FC45B" w14:textId="10F2E945" w:rsidR="00A365C6" w:rsidRDefault="00A365C6" w:rsidP="00DE3580">
      <w:pPr>
        <w:pStyle w:val="Heading2"/>
      </w:pPr>
      <w:bookmarkStart w:id="19" w:name="_Toc141023252"/>
      <w:commentRangeStart w:id="20"/>
      <w:r>
        <w:t>EZO Board</w:t>
      </w:r>
      <w:commentRangeEnd w:id="20"/>
      <w:r w:rsidR="00C87E0E">
        <w:rPr>
          <w:rStyle w:val="CommentReference"/>
        </w:rPr>
        <w:commentReference w:id="20"/>
      </w:r>
      <w:bookmarkEnd w:id="19"/>
    </w:p>
    <w:p w14:paraId="51EBA3B4" w14:textId="52CC813C" w:rsidR="00240660" w:rsidRDefault="00240660" w:rsidP="001E61E3">
      <w:pPr>
        <w:rPr>
          <w:rFonts w:cs="Times New Roman"/>
        </w:rPr>
      </w:pPr>
      <w:r>
        <w:rPr>
          <w:rFonts w:cs="Times New Roman"/>
        </w:rPr>
        <w:t>The motherboard will allow for at least 4 Atlas Scientific EZO sensor boards. They use 2-three pin headers in a daughterboard configuration. Any EZO board must be compatible in any of the four spots.</w:t>
      </w:r>
    </w:p>
    <w:p w14:paraId="0A86ABDF" w14:textId="52BA6BF7" w:rsidR="00240660" w:rsidRPr="00240660" w:rsidRDefault="00240660" w:rsidP="001E61E3">
      <w:pPr>
        <w:rPr>
          <w:rFonts w:cs="Times New Roman"/>
        </w:rPr>
      </w:pPr>
      <w:r>
        <w:rPr>
          <w:rFonts w:cs="Times New Roman"/>
        </w:rPr>
        <w:t>A BNC or three pin terminal block will be used to connect the EZO sensor to the power distribution board.</w:t>
      </w:r>
    </w:p>
    <w:p w14:paraId="4E551B94" w14:textId="54CCB1DB" w:rsidR="00A365C6" w:rsidRDefault="00A365C6" w:rsidP="00DE3580">
      <w:pPr>
        <w:pStyle w:val="Heading2"/>
      </w:pPr>
      <w:bookmarkStart w:id="21" w:name="_Toc141023253"/>
      <w:commentRangeStart w:id="22"/>
      <w:r w:rsidRPr="00A365C6">
        <w:t>Peristaltic Pump</w:t>
      </w:r>
      <w:commentRangeEnd w:id="22"/>
      <w:r w:rsidR="005824B4">
        <w:rPr>
          <w:rStyle w:val="CommentReference"/>
        </w:rPr>
        <w:commentReference w:id="22"/>
      </w:r>
      <w:bookmarkEnd w:id="21"/>
    </w:p>
    <w:p w14:paraId="4BCFF134" w14:textId="2276584B" w:rsidR="00240660" w:rsidRDefault="00240660" w:rsidP="001E61E3">
      <w:pPr>
        <w:rPr>
          <w:rFonts w:cs="Times New Roman"/>
        </w:rPr>
      </w:pPr>
      <w:r>
        <w:rPr>
          <w:rFonts w:cs="Times New Roman"/>
        </w:rPr>
        <w:t xml:space="preserve">The Atlas Scientific peristaltic pumps will be used. These require 12 to 24 volt power for the motor and 3.3 to 5 volt power for the control section. Motor power is supplied through a </w:t>
      </w:r>
      <w:r w:rsidR="00AC4E09">
        <w:rPr>
          <w:rFonts w:cs="Times New Roman"/>
        </w:rPr>
        <w:t xml:space="preserve">two pin terminal block on the PDB and pump. The control section uses a </w:t>
      </w:r>
      <w:commentRangeStart w:id="23"/>
      <w:r w:rsidR="00AC4E09">
        <w:rPr>
          <w:rFonts w:cs="Times New Roman"/>
        </w:rPr>
        <w:t>Molex connection</w:t>
      </w:r>
      <w:commentRangeEnd w:id="23"/>
      <w:r w:rsidR="005824B4">
        <w:rPr>
          <w:rStyle w:val="CommentReference"/>
        </w:rPr>
        <w:commentReference w:id="23"/>
      </w:r>
      <w:r w:rsidR="00AC4E09">
        <w:rPr>
          <w:rFonts w:cs="Times New Roman"/>
        </w:rPr>
        <w:t>.</w:t>
      </w:r>
    </w:p>
    <w:p w14:paraId="19B0B45D" w14:textId="77777777" w:rsidR="002E5778" w:rsidRDefault="002E5778" w:rsidP="001E61E3">
      <w:pPr>
        <w:rPr>
          <w:rFonts w:cs="Times New Roman"/>
        </w:rPr>
      </w:pPr>
    </w:p>
    <w:p w14:paraId="3125F862" w14:textId="0AF2A500" w:rsidR="005824B4" w:rsidRPr="00240660" w:rsidRDefault="005824B4" w:rsidP="001E61E3">
      <w:pPr>
        <w:rPr>
          <w:rFonts w:cs="Times New Roman"/>
        </w:rPr>
      </w:pPr>
      <w:r>
        <w:rPr>
          <w:rFonts w:cs="Times New Roman"/>
        </w:rPr>
        <w:t>The circuit board must accommodate at least 5 peristaltic pumps.</w:t>
      </w:r>
    </w:p>
    <w:p w14:paraId="2767EA99" w14:textId="0A967F2E" w:rsidR="00AC3654" w:rsidRDefault="00AC3654" w:rsidP="00DE3580">
      <w:pPr>
        <w:pStyle w:val="Heading2"/>
      </w:pPr>
      <w:bookmarkStart w:id="24" w:name="_Toc141023254"/>
      <w:r>
        <w:t>Water Pump</w:t>
      </w:r>
      <w:bookmarkEnd w:id="24"/>
    </w:p>
    <w:p w14:paraId="4A99B75D" w14:textId="3D0D917D" w:rsidR="00C87E0E" w:rsidRPr="00C87E0E" w:rsidRDefault="00C87E0E" w:rsidP="001E61E3">
      <w:pPr>
        <w:rPr>
          <w:rFonts w:cs="Times New Roman"/>
        </w:rPr>
      </w:pPr>
      <w:r>
        <w:rPr>
          <w:rFonts w:cs="Times New Roman"/>
        </w:rPr>
        <w:t>The PDB must be able to drive 2 AC relays. These will activate the reservoir and nutrient control system pumps. Each pump output will have its own two position terminal block, a positive and negative.</w:t>
      </w:r>
    </w:p>
    <w:p w14:paraId="0404FBBB" w14:textId="20201898" w:rsidR="00C87E0E" w:rsidRDefault="00C87E0E" w:rsidP="00DE3580">
      <w:pPr>
        <w:pStyle w:val="Heading2"/>
      </w:pPr>
      <w:bookmarkStart w:id="25" w:name="_Toc141023255"/>
      <w:r>
        <w:t>Water Heater</w:t>
      </w:r>
      <w:bookmarkEnd w:id="25"/>
    </w:p>
    <w:p w14:paraId="0A5C3E63" w14:textId="5DBE5F0C" w:rsidR="00C87E0E" w:rsidRPr="00C87E0E" w:rsidRDefault="00C87E0E" w:rsidP="001E61E3">
      <w:pPr>
        <w:rPr>
          <w:rFonts w:cs="Times New Roman"/>
        </w:rPr>
      </w:pPr>
      <w:r>
        <w:rPr>
          <w:rFonts w:cs="Times New Roman"/>
        </w:rPr>
        <w:t>The PDB must be able to drive an AC relay that provides power to the reservoir heater.</w:t>
      </w:r>
    </w:p>
    <w:p w14:paraId="6B1A00B2" w14:textId="70A6D133" w:rsidR="00C87E0E" w:rsidRDefault="00C87E0E" w:rsidP="00DE3580">
      <w:pPr>
        <w:pStyle w:val="Heading2"/>
      </w:pPr>
      <w:bookmarkStart w:id="26" w:name="_Toc141023256"/>
      <w:r>
        <w:t>Air Pump</w:t>
      </w:r>
      <w:bookmarkEnd w:id="26"/>
    </w:p>
    <w:p w14:paraId="4AB47BC6" w14:textId="0EF1536E" w:rsidR="00C87E0E" w:rsidRPr="00C87E0E" w:rsidRDefault="00C87E0E" w:rsidP="001E61E3">
      <w:pPr>
        <w:rPr>
          <w:rFonts w:cs="Times New Roman"/>
        </w:rPr>
      </w:pPr>
      <w:r w:rsidRPr="00C87E0E">
        <w:rPr>
          <w:rFonts w:cs="Times New Roman"/>
        </w:rPr>
        <w:t xml:space="preserve">The PDB must be able to drive an AC relay that provides power to the reservoir </w:t>
      </w:r>
      <w:r>
        <w:rPr>
          <w:rFonts w:cs="Times New Roman"/>
        </w:rPr>
        <w:t>air pump</w:t>
      </w:r>
      <w:r w:rsidRPr="00C87E0E">
        <w:rPr>
          <w:rFonts w:cs="Times New Roman"/>
        </w:rPr>
        <w:t>.</w:t>
      </w:r>
    </w:p>
    <w:p w14:paraId="098827EF" w14:textId="77777777" w:rsidR="00996054" w:rsidRPr="008936B7" w:rsidRDefault="002901DF" w:rsidP="00324ECA">
      <w:pPr>
        <w:pStyle w:val="Heading1"/>
      </w:pPr>
      <w:bookmarkStart w:id="27" w:name="_Toc141023257"/>
      <w:r w:rsidRPr="00DE3580">
        <w:t>Operating</w:t>
      </w:r>
      <w:r w:rsidRPr="008936B7">
        <w:t xml:space="preserve"> Mode</w:t>
      </w:r>
      <w:bookmarkEnd w:id="27"/>
    </w:p>
    <w:p w14:paraId="4770B704" w14:textId="77777777" w:rsidR="004743F2" w:rsidRPr="00DE3580" w:rsidRDefault="004743F2" w:rsidP="00DE3580">
      <w:pPr>
        <w:ind w:left="1080"/>
        <w:rPr>
          <w:i/>
        </w:rPr>
      </w:pPr>
      <w:r w:rsidRPr="00DE3580">
        <w:rPr>
          <w:i/>
        </w:rPr>
        <w:t>This section should define conditional operating modes of the system for expected use.</w:t>
      </w:r>
    </w:p>
    <w:p w14:paraId="4A2A0153" w14:textId="66BE7C8E" w:rsidR="00A07D1D" w:rsidRPr="008936B7" w:rsidRDefault="00A365C6" w:rsidP="00324ECA">
      <w:pPr>
        <w:pStyle w:val="TOCHeading"/>
      </w:pPr>
      <w:r>
        <w:lastRenderedPageBreak/>
        <w:t>Start-up/Initialization</w:t>
      </w:r>
    </w:p>
    <w:p w14:paraId="4881A412" w14:textId="53FDE332" w:rsidR="00A07D1D" w:rsidRPr="008936B7" w:rsidRDefault="00A365C6" w:rsidP="00324ECA">
      <w:pPr>
        <w:pStyle w:val="TOCHeading"/>
      </w:pPr>
      <w:r>
        <w:t>Normal Operation</w:t>
      </w:r>
    </w:p>
    <w:p w14:paraId="308014FE" w14:textId="2955CC09" w:rsidR="00A07D1D" w:rsidRPr="008936B7" w:rsidRDefault="00A365C6" w:rsidP="00324ECA">
      <w:pPr>
        <w:pStyle w:val="TOCHeading"/>
      </w:pPr>
      <w:r>
        <w:t>Fault Detection</w:t>
      </w:r>
    </w:p>
    <w:p w14:paraId="3CB20E91" w14:textId="77777777" w:rsidR="004439FB" w:rsidRPr="008936B7" w:rsidRDefault="002901DF" w:rsidP="00324ECA">
      <w:pPr>
        <w:pStyle w:val="Heading1"/>
      </w:pPr>
      <w:bookmarkStart w:id="28" w:name="_Toc141023258"/>
      <w:r w:rsidRPr="008936B7">
        <w:t>Failure Modes</w:t>
      </w:r>
      <w:bookmarkEnd w:id="28"/>
    </w:p>
    <w:p w14:paraId="15E5B6A8" w14:textId="77777777" w:rsidR="00A07D1D" w:rsidRPr="00DE3580" w:rsidRDefault="004743F2" w:rsidP="00DE3580">
      <w:pPr>
        <w:ind w:left="1080"/>
        <w:rPr>
          <w:i/>
        </w:rPr>
      </w:pPr>
      <w:r w:rsidRPr="00DE3580">
        <w:rPr>
          <w:rFonts w:ascii="Segoe UI" w:hAnsi="Segoe UI" w:cs="Segoe UI"/>
          <w:i/>
          <w:sz w:val="21"/>
          <w:szCs w:val="21"/>
          <w:shd w:val="clear" w:color="auto" w:fill="FFFFFF"/>
        </w:rPr>
        <w:t>A failure mode is a mode that the system may enter into automatically upon a system fault. The most common system faults occur at an input or an output. This section should list potential input/output/communication faults and system responses. </w:t>
      </w:r>
    </w:p>
    <w:p w14:paraId="289D06AD" w14:textId="59357F2C" w:rsidR="002901DF" w:rsidRPr="008936B7" w:rsidRDefault="00D81A1E" w:rsidP="00324ECA">
      <w:pPr>
        <w:pStyle w:val="TOCHeading"/>
      </w:pPr>
      <w:r>
        <w:t>PMC failure</w:t>
      </w:r>
    </w:p>
    <w:p w14:paraId="2B15E4CE" w14:textId="1E76C0FE" w:rsidR="00A07D1D" w:rsidRPr="008936B7" w:rsidRDefault="00D81A1E" w:rsidP="00324ECA">
      <w:pPr>
        <w:pStyle w:val="TOCHeading"/>
      </w:pPr>
      <w:r>
        <w:t>Sensor failure</w:t>
      </w:r>
    </w:p>
    <w:p w14:paraId="01F77108" w14:textId="77777777" w:rsidR="00A07D1D" w:rsidRPr="008936B7" w:rsidRDefault="00A07D1D" w:rsidP="00324ECA">
      <w:pPr>
        <w:pStyle w:val="TOCHeading"/>
      </w:pPr>
      <w:r w:rsidRPr="008936B7">
        <w:t>Failure Mode 3</w:t>
      </w:r>
    </w:p>
    <w:p w14:paraId="0CB7EA3F" w14:textId="77777777" w:rsidR="004439FB" w:rsidRPr="008936B7" w:rsidRDefault="002901DF" w:rsidP="00324ECA">
      <w:pPr>
        <w:pStyle w:val="Heading1"/>
      </w:pPr>
      <w:bookmarkStart w:id="29" w:name="_Toc141023259"/>
      <w:r w:rsidRPr="008936B7">
        <w:t>Communications</w:t>
      </w:r>
      <w:bookmarkEnd w:id="29"/>
    </w:p>
    <w:p w14:paraId="06A2180F" w14:textId="0655558E" w:rsidR="004743F2" w:rsidRPr="00DE3580" w:rsidRDefault="004743F2" w:rsidP="00DE3580">
      <w:pPr>
        <w:ind w:left="1080"/>
        <w:rPr>
          <w:rFonts w:ascii="Segoe UI" w:hAnsi="Segoe UI" w:cs="Segoe UI"/>
          <w:i/>
          <w:sz w:val="21"/>
          <w:szCs w:val="21"/>
          <w:shd w:val="clear" w:color="auto" w:fill="FFFFFF"/>
        </w:rPr>
      </w:pPr>
      <w:r w:rsidRPr="00DE3580">
        <w:rPr>
          <w:rFonts w:ascii="Segoe UI" w:hAnsi="Segoe UI" w:cs="Segoe UI"/>
          <w:i/>
          <w:sz w:val="21"/>
          <w:szCs w:val="21"/>
          <w:shd w:val="clear" w:color="auto" w:fill="FFFFFF"/>
        </w:rPr>
        <w:t>This section should describe the modes of communication used on the project, examples including CAN, Radio, Ethernet, Multiplex, etc.</w:t>
      </w:r>
    </w:p>
    <w:p w14:paraId="12BFE85A" w14:textId="39A30B52" w:rsidR="006536C9" w:rsidRPr="00DE3580" w:rsidRDefault="006536C9" w:rsidP="00DE3580">
      <w:pPr>
        <w:ind w:left="1080"/>
        <w:rPr>
          <w:rFonts w:ascii="Segoe UI" w:hAnsi="Segoe UI" w:cs="Segoe UI"/>
          <w:iCs/>
          <w:sz w:val="21"/>
          <w:szCs w:val="21"/>
          <w:shd w:val="clear" w:color="auto" w:fill="FFFFFF"/>
        </w:rPr>
      </w:pPr>
      <w:r w:rsidRPr="00DE3580">
        <w:rPr>
          <w:rFonts w:ascii="Segoe UI" w:hAnsi="Segoe UI" w:cs="Segoe UI"/>
          <w:iCs/>
          <w:sz w:val="21"/>
          <w:szCs w:val="21"/>
          <w:shd w:val="clear" w:color="auto" w:fill="FFFFFF"/>
        </w:rPr>
        <w:t>The circuit board will be a flexible design for the end user. Some or all of the inputs, outputs, and sensors may be used. Internal communication must be flexible. A two-wire interface bus will be used for internal board communication. The EC, pH, flow meter, and peristaltic pumps specified for this project are TWI and UART compatible. UART is simpler in its design but does not allow for the flexibility  that a TWI bus has.</w:t>
      </w:r>
    </w:p>
    <w:p w14:paraId="5649737C" w14:textId="77777777" w:rsidR="002E5778" w:rsidRDefault="002E5778" w:rsidP="00DE3580">
      <w:pPr>
        <w:ind w:left="720"/>
        <w:rPr>
          <w:rFonts w:ascii="Segoe UI" w:hAnsi="Segoe UI" w:cs="Segoe UI"/>
          <w:iCs/>
          <w:sz w:val="21"/>
          <w:szCs w:val="21"/>
          <w:shd w:val="clear" w:color="auto" w:fill="FFFFFF"/>
        </w:rPr>
      </w:pPr>
    </w:p>
    <w:p w14:paraId="3EF60E66" w14:textId="2B041294" w:rsidR="006536C9" w:rsidRPr="00DE3580" w:rsidRDefault="006536C9" w:rsidP="00DE3580">
      <w:pPr>
        <w:ind w:left="1080"/>
        <w:rPr>
          <w:rFonts w:ascii="Segoe UI" w:hAnsi="Segoe UI" w:cs="Segoe UI"/>
          <w:iCs/>
          <w:sz w:val="21"/>
          <w:szCs w:val="21"/>
          <w:shd w:val="clear" w:color="auto" w:fill="FFFFFF"/>
        </w:rPr>
      </w:pPr>
      <w:r w:rsidRPr="00DE3580">
        <w:rPr>
          <w:rFonts w:ascii="Segoe UI" w:hAnsi="Segoe UI" w:cs="Segoe UI"/>
          <w:iCs/>
          <w:sz w:val="21"/>
          <w:szCs w:val="21"/>
          <w:shd w:val="clear" w:color="auto" w:fill="FFFFFF"/>
        </w:rPr>
        <w:t>All communication busses will have selectable termination resistors at various points to allow the end user to select where the bus is terminated.</w:t>
      </w:r>
    </w:p>
    <w:p w14:paraId="652A0686" w14:textId="77777777" w:rsidR="002E5778" w:rsidRDefault="002E5778" w:rsidP="00DE3580">
      <w:pPr>
        <w:ind w:left="720"/>
        <w:rPr>
          <w:rFonts w:ascii="Segoe UI" w:hAnsi="Segoe UI" w:cs="Segoe UI"/>
          <w:iCs/>
          <w:sz w:val="21"/>
          <w:szCs w:val="21"/>
          <w:shd w:val="clear" w:color="auto" w:fill="FFFFFF"/>
        </w:rPr>
      </w:pPr>
    </w:p>
    <w:p w14:paraId="6AAFB11B" w14:textId="5AE02CF8" w:rsidR="006536C9" w:rsidRPr="00DE3580" w:rsidRDefault="006536C9" w:rsidP="00DE3580">
      <w:pPr>
        <w:ind w:left="1080"/>
        <w:rPr>
          <w:iCs/>
        </w:rPr>
      </w:pPr>
      <w:r w:rsidRPr="00DE3580">
        <w:rPr>
          <w:rFonts w:ascii="Segoe UI" w:hAnsi="Segoe UI" w:cs="Segoe UI"/>
          <w:iCs/>
          <w:sz w:val="21"/>
          <w:szCs w:val="21"/>
          <w:shd w:val="clear" w:color="auto" w:fill="FFFFFF"/>
        </w:rPr>
        <w:t>An external connector will be provided for TWI communication to an external board should once be added.</w:t>
      </w:r>
    </w:p>
    <w:p w14:paraId="13819F28" w14:textId="5C9854B7" w:rsidR="00A07D1D" w:rsidRDefault="00AC3654" w:rsidP="00324ECA">
      <w:pPr>
        <w:pStyle w:val="TOCHeading"/>
      </w:pPr>
      <w:commentRangeStart w:id="30"/>
      <w:r>
        <w:lastRenderedPageBreak/>
        <w:t>TWI</w:t>
      </w:r>
      <w:r w:rsidR="006536C9">
        <w:t>-1</w:t>
      </w:r>
      <w:commentRangeEnd w:id="30"/>
      <w:r w:rsidR="006536C9">
        <w:rPr>
          <w:rStyle w:val="CommentReference"/>
        </w:rPr>
        <w:commentReference w:id="30"/>
      </w:r>
    </w:p>
    <w:p w14:paraId="10DCB5CE" w14:textId="6E4B00C2" w:rsidR="00D75692" w:rsidRDefault="00D75692" w:rsidP="00324ECA">
      <w:pPr>
        <w:pStyle w:val="TOCHeading"/>
      </w:pPr>
      <w:commentRangeStart w:id="31"/>
      <w:r>
        <w:t>Topology</w:t>
      </w:r>
      <w:commentRangeEnd w:id="31"/>
      <w:r w:rsidR="008A20BC">
        <w:rPr>
          <w:rStyle w:val="CommentReference"/>
        </w:rPr>
        <w:commentReference w:id="31"/>
      </w:r>
    </w:p>
    <w:p w14:paraId="4E691573" w14:textId="5A291FEC" w:rsidR="00D75692" w:rsidRDefault="00D75692" w:rsidP="00324ECA">
      <w:pPr>
        <w:pStyle w:val="TOCHeading"/>
      </w:pPr>
      <w:r>
        <w:t>Message IDs</w:t>
      </w:r>
    </w:p>
    <w:p w14:paraId="3CAF29F1" w14:textId="1569DE4A" w:rsidR="006536C9" w:rsidRDefault="006536C9" w:rsidP="00324ECA">
      <w:pPr>
        <w:pStyle w:val="TOCHeading"/>
      </w:pPr>
      <w:commentRangeStart w:id="32"/>
      <w:r>
        <w:t>TWI-2</w:t>
      </w:r>
      <w:commentRangeEnd w:id="32"/>
      <w:r>
        <w:rPr>
          <w:rStyle w:val="CommentReference"/>
        </w:rPr>
        <w:commentReference w:id="32"/>
      </w:r>
    </w:p>
    <w:p w14:paraId="42D6B5F2" w14:textId="3F2555C2" w:rsidR="00D75692" w:rsidRDefault="00D75692" w:rsidP="00324ECA">
      <w:pPr>
        <w:pStyle w:val="TOCHeading"/>
      </w:pPr>
      <w:r>
        <w:t>UART</w:t>
      </w:r>
    </w:p>
    <w:p w14:paraId="220EDC91" w14:textId="03B7F689" w:rsidR="00D75692" w:rsidRDefault="00D75692" w:rsidP="00324ECA">
      <w:pPr>
        <w:pStyle w:val="TOCHeading"/>
      </w:pPr>
      <w:r>
        <w:t>C</w:t>
      </w:r>
      <w:r w:rsidR="00AC3654">
        <w:t>AN</w:t>
      </w:r>
    </w:p>
    <w:p w14:paraId="6AA6EEF4" w14:textId="799A618B" w:rsidR="00D75692" w:rsidRDefault="00D75692" w:rsidP="00324ECA">
      <w:pPr>
        <w:pStyle w:val="TOCHeading"/>
      </w:pPr>
      <w:r>
        <w:t>Topology</w:t>
      </w:r>
    </w:p>
    <w:p w14:paraId="5AAFFBE5" w14:textId="2FD2A589" w:rsidR="00A07D1D" w:rsidRPr="006536C9" w:rsidRDefault="00D75692" w:rsidP="00324ECA">
      <w:pPr>
        <w:pStyle w:val="TOCHeading"/>
      </w:pPr>
      <w:r>
        <w:t>Message IDs</w:t>
      </w:r>
    </w:p>
    <w:p w14:paraId="37A95E66" w14:textId="1657B6EA" w:rsidR="008A20BC" w:rsidRDefault="008A20BC" w:rsidP="00324ECA">
      <w:pPr>
        <w:pStyle w:val="TOCHeading"/>
      </w:pPr>
      <w:r>
        <w:t>1-Wire</w:t>
      </w:r>
    </w:p>
    <w:p w14:paraId="3E10F4C4" w14:textId="64A96F39" w:rsidR="006536C9" w:rsidRDefault="006536C9" w:rsidP="00324ECA">
      <w:pPr>
        <w:pStyle w:val="TOCHeading"/>
      </w:pPr>
      <w:r>
        <w:t>Topology</w:t>
      </w:r>
    </w:p>
    <w:p w14:paraId="531CB932" w14:textId="6C0382CB" w:rsidR="006536C9" w:rsidRPr="00AC3654" w:rsidRDefault="006536C9" w:rsidP="00324ECA">
      <w:pPr>
        <w:pStyle w:val="TOCHeading"/>
      </w:pPr>
      <w:r>
        <w:t>Message IDs</w:t>
      </w:r>
    </w:p>
    <w:p w14:paraId="2C5F5C6E" w14:textId="77777777" w:rsidR="002901DF" w:rsidRPr="008936B7" w:rsidRDefault="002901DF" w:rsidP="00324ECA">
      <w:pPr>
        <w:pStyle w:val="TOCHeading"/>
      </w:pPr>
    </w:p>
    <w:p w14:paraId="6169B270" w14:textId="77777777" w:rsidR="004439FB" w:rsidRPr="008936B7" w:rsidRDefault="002901DF" w:rsidP="00324ECA">
      <w:pPr>
        <w:pStyle w:val="Heading1"/>
      </w:pPr>
      <w:bookmarkStart w:id="33" w:name="_Toc141023260"/>
      <w:r w:rsidRPr="008936B7">
        <w:t>Limiting and Interlock</w:t>
      </w:r>
      <w:bookmarkEnd w:id="33"/>
    </w:p>
    <w:p w14:paraId="2EEF61A8" w14:textId="77777777" w:rsidR="004743F2" w:rsidRPr="00DE3580" w:rsidRDefault="004743F2" w:rsidP="00DE3580">
      <w:pPr>
        <w:ind w:left="1080"/>
        <w:rPr>
          <w:i/>
        </w:rPr>
      </w:pPr>
      <w:r w:rsidRPr="00DE3580">
        <w:rPr>
          <w:rFonts w:ascii="Segoe UI" w:hAnsi="Segoe UI" w:cs="Segoe UI"/>
          <w:i/>
          <w:sz w:val="21"/>
          <w:szCs w:val="21"/>
          <w:shd w:val="clear" w:color="auto" w:fill="FFFFFF"/>
        </w:rPr>
        <w:t>This section should describe the components/devices/functionality which will limit functionality or provide interlock signals for the device. This section should describe what components allow for expected functional use. </w:t>
      </w:r>
    </w:p>
    <w:p w14:paraId="3082443F" w14:textId="2B96F7DB" w:rsidR="00CA6FC3" w:rsidRPr="008936B7" w:rsidRDefault="00D81A1E" w:rsidP="00DE3580">
      <w:pPr>
        <w:pStyle w:val="Heading2"/>
        <w:ind w:left="360"/>
        <w:rPr>
          <w:rFonts w:cs="Times New Roman"/>
        </w:rPr>
      </w:pPr>
      <w:bookmarkStart w:id="34" w:name="_Toc141023261"/>
      <w:r>
        <w:t>Emergency Stop Device Interlock</w:t>
      </w:r>
      <w:bookmarkEnd w:id="34"/>
    </w:p>
    <w:p w14:paraId="1080F30A" w14:textId="36EF34D9" w:rsidR="002901DF" w:rsidRPr="00DE3580" w:rsidRDefault="002E5778" w:rsidP="00DE3580">
      <w:pPr>
        <w:ind w:left="360"/>
        <w:rPr>
          <w:rFonts w:cs="Times New Roman"/>
        </w:rPr>
      </w:pPr>
      <w:r w:rsidRPr="00DE3580">
        <w:rPr>
          <w:rFonts w:cs="Times New Roman"/>
        </w:rPr>
        <w:t>The emergency stop device interlock consists of two circuits: a hardwired loop and feedback signal.</w:t>
      </w:r>
    </w:p>
    <w:p w14:paraId="11CB3A95" w14:textId="77777777" w:rsidR="002E5778" w:rsidRDefault="002E5778" w:rsidP="00DE3580">
      <w:pPr>
        <w:rPr>
          <w:rFonts w:cs="Times New Roman"/>
        </w:rPr>
      </w:pPr>
    </w:p>
    <w:p w14:paraId="45921A33" w14:textId="3AADE75A" w:rsidR="002E5778" w:rsidRPr="00DE3580" w:rsidRDefault="002E5778" w:rsidP="00DE3580">
      <w:pPr>
        <w:ind w:left="360"/>
        <w:rPr>
          <w:rFonts w:cs="Times New Roman"/>
        </w:rPr>
      </w:pPr>
      <w:r w:rsidRPr="00DE3580">
        <w:rPr>
          <w:rFonts w:cs="Times New Roman"/>
        </w:rPr>
        <w:t>The feedback signal provides confirmation to the control system to prevent false errors.</w:t>
      </w:r>
    </w:p>
    <w:p w14:paraId="3C913279" w14:textId="294A3070" w:rsidR="002E5778" w:rsidRDefault="002E5778" w:rsidP="00DE3580">
      <w:pPr>
        <w:rPr>
          <w:rFonts w:cs="Times New Roman"/>
        </w:rPr>
      </w:pPr>
    </w:p>
    <w:p w14:paraId="1E31026B" w14:textId="08BF351A" w:rsidR="002E5778" w:rsidRPr="00DE3580" w:rsidRDefault="002E5778" w:rsidP="00DE3580">
      <w:pPr>
        <w:ind w:left="360"/>
        <w:rPr>
          <w:rFonts w:cs="Times New Roman"/>
        </w:rPr>
      </w:pPr>
      <w:r w:rsidRPr="00DE3580">
        <w:rPr>
          <w:rFonts w:cs="Times New Roman"/>
        </w:rPr>
        <w:t xml:space="preserve">The hardwired loop </w:t>
      </w:r>
      <w:r w:rsidR="001E1269" w:rsidRPr="00DE3580">
        <w:rPr>
          <w:rFonts w:cs="Times New Roman"/>
        </w:rPr>
        <w:t>runs through various connectors to prevent power from being delivered to various components.</w:t>
      </w:r>
    </w:p>
    <w:p w14:paraId="1A5DDCFE" w14:textId="39F80756" w:rsidR="00CD200F" w:rsidRPr="008936B7" w:rsidRDefault="00CD200F" w:rsidP="00F4086D"/>
    <w:p w14:paraId="1DF3B0CD" w14:textId="77777777" w:rsidR="004439FB" w:rsidRPr="008936B7" w:rsidRDefault="00863D4C" w:rsidP="00324ECA">
      <w:pPr>
        <w:pStyle w:val="Heading1"/>
      </w:pPr>
      <w:bookmarkStart w:id="35" w:name="_Toc141023263"/>
      <w:r w:rsidRPr="008936B7">
        <w:t>Calibration</w:t>
      </w:r>
      <w:r w:rsidR="00AB7598" w:rsidRPr="008936B7">
        <w:t>s</w:t>
      </w:r>
      <w:bookmarkEnd w:id="35"/>
    </w:p>
    <w:p w14:paraId="28D2689D" w14:textId="77777777" w:rsidR="004743F2" w:rsidRPr="00DE3580" w:rsidRDefault="004743F2" w:rsidP="00DE3580">
      <w:pPr>
        <w:ind w:left="1080"/>
        <w:rPr>
          <w:i/>
        </w:rPr>
      </w:pPr>
      <w:r w:rsidRPr="00DE3580">
        <w:rPr>
          <w:rFonts w:ascii="Segoe UI" w:hAnsi="Segoe UI" w:cs="Segoe UI"/>
          <w:i/>
          <w:sz w:val="21"/>
          <w:szCs w:val="21"/>
          <w:shd w:val="clear" w:color="auto" w:fill="FFFFFF"/>
        </w:rPr>
        <w:t>This section should list the expected calibrated inputs to the system.</w:t>
      </w:r>
    </w:p>
    <w:p w14:paraId="2B041518" w14:textId="76B82A47" w:rsidR="00CD200F" w:rsidRPr="00843B2B" w:rsidRDefault="00843B2B" w:rsidP="00324ECA">
      <w:pPr>
        <w:pStyle w:val="TOCHeading"/>
        <w:rPr>
          <w:rFonts w:cs="Times New Roman"/>
        </w:rPr>
      </w:pPr>
      <w:r>
        <w:t>pH Sensor</w:t>
      </w:r>
    </w:p>
    <w:p w14:paraId="123AD4EA" w14:textId="241EEA0B" w:rsidR="00843B2B" w:rsidRPr="00843B2B" w:rsidRDefault="00843B2B" w:rsidP="00324ECA">
      <w:pPr>
        <w:pStyle w:val="TOCHeading"/>
        <w:rPr>
          <w:rFonts w:cs="Times New Roman"/>
        </w:rPr>
      </w:pPr>
      <w:r>
        <w:t>EC Sensor</w:t>
      </w:r>
    </w:p>
    <w:p w14:paraId="51057FA9" w14:textId="18A63A2C" w:rsidR="00843B2B" w:rsidRPr="008936B7" w:rsidRDefault="00843B2B" w:rsidP="00324ECA">
      <w:pPr>
        <w:pStyle w:val="TOCHeading"/>
        <w:rPr>
          <w:rFonts w:cs="Times New Roman"/>
        </w:rPr>
      </w:pPr>
      <w:r>
        <w:t>Peristaltic Pump</w:t>
      </w:r>
    </w:p>
    <w:p w14:paraId="56AA0D30" w14:textId="77777777" w:rsidR="004439FB" w:rsidRPr="008936B7" w:rsidRDefault="00C10AFF" w:rsidP="00324ECA">
      <w:pPr>
        <w:pStyle w:val="Heading1"/>
      </w:pPr>
      <w:r w:rsidRPr="008936B7">
        <w:t xml:space="preserve"> </w:t>
      </w:r>
      <w:bookmarkStart w:id="36" w:name="_Toc141023264"/>
      <w:r w:rsidRPr="008936B7">
        <w:t>Diagnostics</w:t>
      </w:r>
      <w:bookmarkEnd w:id="36"/>
    </w:p>
    <w:p w14:paraId="54C8D19D" w14:textId="77777777" w:rsidR="004743F2" w:rsidRPr="008936B7" w:rsidRDefault="004743F2" w:rsidP="004743F2">
      <w:pPr>
        <w:ind w:left="720"/>
        <w:rPr>
          <w:i/>
        </w:rPr>
      </w:pPr>
      <w:r w:rsidRPr="008936B7">
        <w:rPr>
          <w:rFonts w:ascii="Segoe UI" w:hAnsi="Segoe UI" w:cs="Segoe UI"/>
          <w:i/>
          <w:sz w:val="21"/>
          <w:szCs w:val="21"/>
          <w:shd w:val="clear" w:color="auto" w:fill="FFFFFF"/>
        </w:rPr>
        <w:t>This section should list the planned diagnostic/health information that is intended.</w:t>
      </w:r>
    </w:p>
    <w:p w14:paraId="371E5272" w14:textId="3B4D5808" w:rsidR="00CD200F" w:rsidRDefault="001E652C" w:rsidP="00F4086D">
      <w:pPr>
        <w:pStyle w:val="Heading2"/>
      </w:pPr>
      <w:r>
        <w:t>LED Indication</w:t>
      </w:r>
    </w:p>
    <w:p w14:paraId="2136F41D" w14:textId="3DE6DFD4" w:rsidR="007C78B3" w:rsidRDefault="007C78B3" w:rsidP="007C78B3">
      <w:r>
        <w:t>LED indication will be provided for all major functions of the board.</w:t>
      </w:r>
    </w:p>
    <w:p w14:paraId="5D25AFB7" w14:textId="146E637C" w:rsidR="007C78B3" w:rsidRDefault="007C78B3" w:rsidP="007C78B3"/>
    <w:tbl>
      <w:tblPr>
        <w:tblStyle w:val="TableGrid"/>
        <w:tblW w:w="0" w:type="auto"/>
        <w:tblLook w:val="04A0" w:firstRow="1" w:lastRow="0" w:firstColumn="1" w:lastColumn="0" w:noHBand="0" w:noVBand="1"/>
      </w:tblPr>
      <w:tblGrid>
        <w:gridCol w:w="4675"/>
        <w:gridCol w:w="4675"/>
      </w:tblGrid>
      <w:tr w:rsidR="007C78B3" w14:paraId="13FF57C5" w14:textId="77777777" w:rsidTr="007C78B3">
        <w:tc>
          <w:tcPr>
            <w:tcW w:w="4675" w:type="dxa"/>
          </w:tcPr>
          <w:p w14:paraId="22CEACDF" w14:textId="04BE00D0" w:rsidR="007C78B3" w:rsidRDefault="007C78B3" w:rsidP="007C78B3">
            <w:r>
              <w:t>Indicat</w:t>
            </w:r>
            <w:r w:rsidR="00E10564">
              <w:t>ion Color</w:t>
            </w:r>
          </w:p>
        </w:tc>
        <w:tc>
          <w:tcPr>
            <w:tcW w:w="4675" w:type="dxa"/>
          </w:tcPr>
          <w:p w14:paraId="6DCAB143" w14:textId="4D48E522" w:rsidR="007C78B3" w:rsidRDefault="007C78B3" w:rsidP="007C78B3">
            <w:r>
              <w:t>Function</w:t>
            </w:r>
          </w:p>
        </w:tc>
      </w:tr>
      <w:tr w:rsidR="007C78B3" w14:paraId="48914DB4" w14:textId="77777777" w:rsidTr="007C78B3">
        <w:tc>
          <w:tcPr>
            <w:tcW w:w="4675" w:type="dxa"/>
          </w:tcPr>
          <w:p w14:paraId="45D6E0EE" w14:textId="2CEEE9A7" w:rsidR="007C78B3" w:rsidRDefault="007C78B3" w:rsidP="007C78B3">
            <w:r>
              <w:lastRenderedPageBreak/>
              <w:t>Green</w:t>
            </w:r>
          </w:p>
        </w:tc>
        <w:tc>
          <w:tcPr>
            <w:tcW w:w="4675" w:type="dxa"/>
          </w:tcPr>
          <w:p w14:paraId="5F7FE56C" w14:textId="48EE56FB" w:rsidR="007C78B3" w:rsidRDefault="007C78B3" w:rsidP="007C78B3">
            <w:r>
              <w:t>Device functioning properly</w:t>
            </w:r>
          </w:p>
        </w:tc>
      </w:tr>
      <w:tr w:rsidR="007C78B3" w14:paraId="58254B18" w14:textId="77777777" w:rsidTr="007C78B3">
        <w:tc>
          <w:tcPr>
            <w:tcW w:w="4675" w:type="dxa"/>
          </w:tcPr>
          <w:p w14:paraId="095EDAB2" w14:textId="06CEE7FB" w:rsidR="007C78B3" w:rsidRDefault="007C78B3" w:rsidP="007C78B3">
            <w:r>
              <w:t>Yellow</w:t>
            </w:r>
          </w:p>
        </w:tc>
        <w:tc>
          <w:tcPr>
            <w:tcW w:w="4675" w:type="dxa"/>
          </w:tcPr>
          <w:p w14:paraId="16F88C26" w14:textId="1414ED44" w:rsidR="007C78B3" w:rsidRDefault="007C78B3" w:rsidP="007C78B3">
            <w:r>
              <w:t>Device functionality limited, but not crucial to operation</w:t>
            </w:r>
          </w:p>
        </w:tc>
      </w:tr>
      <w:tr w:rsidR="007C78B3" w14:paraId="084CCC93" w14:textId="77777777" w:rsidTr="007C78B3">
        <w:tc>
          <w:tcPr>
            <w:tcW w:w="4675" w:type="dxa"/>
          </w:tcPr>
          <w:p w14:paraId="29BEC7E3" w14:textId="4F2931B5" w:rsidR="007C78B3" w:rsidRDefault="007C78B3" w:rsidP="007C78B3">
            <w:r>
              <w:t>Red</w:t>
            </w:r>
          </w:p>
        </w:tc>
        <w:tc>
          <w:tcPr>
            <w:tcW w:w="4675" w:type="dxa"/>
          </w:tcPr>
          <w:p w14:paraId="17072616" w14:textId="02C2E3D8" w:rsidR="007C78B3" w:rsidRDefault="007C78B3" w:rsidP="007C78B3">
            <w:r>
              <w:t>Device error occurred. Functionality is disabled.</w:t>
            </w:r>
          </w:p>
        </w:tc>
      </w:tr>
      <w:tr w:rsidR="007C78B3" w14:paraId="52873C83" w14:textId="77777777" w:rsidTr="007C78B3">
        <w:tc>
          <w:tcPr>
            <w:tcW w:w="4675" w:type="dxa"/>
          </w:tcPr>
          <w:p w14:paraId="0550C7D2" w14:textId="5DB5EE60" w:rsidR="007C78B3" w:rsidRDefault="007C78B3" w:rsidP="007C78B3">
            <w:r>
              <w:t>Blue</w:t>
            </w:r>
          </w:p>
        </w:tc>
        <w:tc>
          <w:tcPr>
            <w:tcW w:w="4675" w:type="dxa"/>
          </w:tcPr>
          <w:p w14:paraId="070E8169" w14:textId="77777777" w:rsidR="007C78B3" w:rsidRDefault="007C78B3" w:rsidP="007C78B3"/>
        </w:tc>
      </w:tr>
      <w:tr w:rsidR="007C78B3" w14:paraId="7CA3971C" w14:textId="77777777" w:rsidTr="007C78B3">
        <w:tc>
          <w:tcPr>
            <w:tcW w:w="4675" w:type="dxa"/>
          </w:tcPr>
          <w:p w14:paraId="29293D3E" w14:textId="39E2127A" w:rsidR="007C78B3" w:rsidRDefault="007C78B3" w:rsidP="007C78B3">
            <w:r>
              <w:t>Orange/Amber</w:t>
            </w:r>
          </w:p>
        </w:tc>
        <w:tc>
          <w:tcPr>
            <w:tcW w:w="4675" w:type="dxa"/>
          </w:tcPr>
          <w:p w14:paraId="2E1F2A39" w14:textId="77777777" w:rsidR="007C78B3" w:rsidRDefault="007C78B3" w:rsidP="007C78B3"/>
        </w:tc>
      </w:tr>
    </w:tbl>
    <w:p w14:paraId="69EB534D" w14:textId="20B0B500" w:rsidR="007C78B3" w:rsidRDefault="007C78B3" w:rsidP="007C78B3"/>
    <w:tbl>
      <w:tblPr>
        <w:tblStyle w:val="TableGrid"/>
        <w:tblW w:w="0" w:type="auto"/>
        <w:tblLook w:val="04A0" w:firstRow="1" w:lastRow="0" w:firstColumn="1" w:lastColumn="0" w:noHBand="0" w:noVBand="1"/>
      </w:tblPr>
      <w:tblGrid>
        <w:gridCol w:w="4675"/>
        <w:gridCol w:w="4675"/>
      </w:tblGrid>
      <w:tr w:rsidR="00E10564" w14:paraId="75BCFF45" w14:textId="77777777" w:rsidTr="00E10564">
        <w:tc>
          <w:tcPr>
            <w:tcW w:w="4675" w:type="dxa"/>
          </w:tcPr>
          <w:p w14:paraId="352FCEEF" w14:textId="62F64D92" w:rsidR="00E10564" w:rsidRDefault="00E10564" w:rsidP="007C78B3">
            <w:r>
              <w:t>Indication Pattern</w:t>
            </w:r>
          </w:p>
        </w:tc>
        <w:tc>
          <w:tcPr>
            <w:tcW w:w="4675" w:type="dxa"/>
          </w:tcPr>
          <w:p w14:paraId="062287B6" w14:textId="0407C87B" w:rsidR="00E10564" w:rsidRDefault="00E10564" w:rsidP="007C78B3">
            <w:r>
              <w:t>Function</w:t>
            </w:r>
          </w:p>
        </w:tc>
      </w:tr>
      <w:tr w:rsidR="00E10564" w14:paraId="4D95B41E" w14:textId="77777777" w:rsidTr="00E10564">
        <w:tc>
          <w:tcPr>
            <w:tcW w:w="4675" w:type="dxa"/>
          </w:tcPr>
          <w:p w14:paraId="6E99F612" w14:textId="2A2B1E38" w:rsidR="00E10564" w:rsidRDefault="00E10564" w:rsidP="007C78B3">
            <w:r>
              <w:t>Solid</w:t>
            </w:r>
          </w:p>
        </w:tc>
        <w:tc>
          <w:tcPr>
            <w:tcW w:w="4675" w:type="dxa"/>
          </w:tcPr>
          <w:p w14:paraId="2382020F" w14:textId="77777777" w:rsidR="00E10564" w:rsidRDefault="00E10564" w:rsidP="007C78B3"/>
        </w:tc>
      </w:tr>
      <w:tr w:rsidR="00E10564" w14:paraId="2927D7B3" w14:textId="77777777" w:rsidTr="00E10564">
        <w:tc>
          <w:tcPr>
            <w:tcW w:w="4675" w:type="dxa"/>
          </w:tcPr>
          <w:p w14:paraId="032BC55C" w14:textId="045BBBC9" w:rsidR="00E10564" w:rsidRDefault="00E10564" w:rsidP="007C78B3">
            <w:r>
              <w:t>Flashing</w:t>
            </w:r>
          </w:p>
        </w:tc>
        <w:tc>
          <w:tcPr>
            <w:tcW w:w="4675" w:type="dxa"/>
          </w:tcPr>
          <w:p w14:paraId="413F0176" w14:textId="77777777" w:rsidR="00E10564" w:rsidRDefault="00E10564" w:rsidP="007C78B3"/>
        </w:tc>
      </w:tr>
      <w:tr w:rsidR="00E10564" w14:paraId="754B86B9" w14:textId="77777777" w:rsidTr="00E10564">
        <w:tc>
          <w:tcPr>
            <w:tcW w:w="4675" w:type="dxa"/>
          </w:tcPr>
          <w:p w14:paraId="788AB19C" w14:textId="577A0B34" w:rsidR="00E10564" w:rsidRDefault="00E10564" w:rsidP="007C78B3">
            <w:r>
              <w:t>Flashing</w:t>
            </w:r>
          </w:p>
        </w:tc>
        <w:tc>
          <w:tcPr>
            <w:tcW w:w="4675" w:type="dxa"/>
          </w:tcPr>
          <w:p w14:paraId="7BCCA7BA" w14:textId="77777777" w:rsidR="00E10564" w:rsidRDefault="00E10564" w:rsidP="007C78B3"/>
        </w:tc>
      </w:tr>
    </w:tbl>
    <w:p w14:paraId="3F6B5A27" w14:textId="77777777" w:rsidR="007C78B3" w:rsidRDefault="007C78B3" w:rsidP="007C78B3"/>
    <w:tbl>
      <w:tblPr>
        <w:tblStyle w:val="TableGrid"/>
        <w:tblW w:w="0" w:type="auto"/>
        <w:tblLook w:val="04A0" w:firstRow="1" w:lastRow="0" w:firstColumn="1" w:lastColumn="0" w:noHBand="0" w:noVBand="1"/>
      </w:tblPr>
      <w:tblGrid>
        <w:gridCol w:w="2337"/>
        <w:gridCol w:w="2337"/>
        <w:gridCol w:w="2338"/>
        <w:gridCol w:w="2338"/>
      </w:tblGrid>
      <w:tr w:rsidR="00E10564" w14:paraId="7AD003B9" w14:textId="77777777" w:rsidTr="00E10564">
        <w:tc>
          <w:tcPr>
            <w:tcW w:w="2337" w:type="dxa"/>
          </w:tcPr>
          <w:p w14:paraId="41ECA0C3" w14:textId="7C4967F1" w:rsidR="00E10564" w:rsidRDefault="00E10564" w:rsidP="007C78B3">
            <w:r>
              <w:t>Component</w:t>
            </w:r>
          </w:p>
        </w:tc>
        <w:tc>
          <w:tcPr>
            <w:tcW w:w="2337" w:type="dxa"/>
          </w:tcPr>
          <w:p w14:paraId="2DE030BB" w14:textId="6FE6448F" w:rsidR="00E10564" w:rsidRDefault="00E10564" w:rsidP="007C78B3">
            <w:r>
              <w:t>Component Signal</w:t>
            </w:r>
          </w:p>
        </w:tc>
        <w:tc>
          <w:tcPr>
            <w:tcW w:w="2338" w:type="dxa"/>
          </w:tcPr>
          <w:p w14:paraId="0CBA5240" w14:textId="6BE90385" w:rsidR="00E10564" w:rsidRDefault="00E10564" w:rsidP="007C78B3">
            <w:r>
              <w:t>Color</w:t>
            </w:r>
          </w:p>
        </w:tc>
        <w:tc>
          <w:tcPr>
            <w:tcW w:w="2338" w:type="dxa"/>
          </w:tcPr>
          <w:p w14:paraId="62F20C55" w14:textId="77777777" w:rsidR="00E10564" w:rsidRDefault="00E10564" w:rsidP="007C78B3"/>
        </w:tc>
      </w:tr>
      <w:tr w:rsidR="00E10564" w14:paraId="2D286D51" w14:textId="77777777" w:rsidTr="00E10564">
        <w:tc>
          <w:tcPr>
            <w:tcW w:w="2337" w:type="dxa"/>
          </w:tcPr>
          <w:p w14:paraId="192BD129" w14:textId="7B7FEB39" w:rsidR="00E10564" w:rsidRDefault="00E10564" w:rsidP="007C78B3">
            <w:r>
              <w:t>Input Voltage</w:t>
            </w:r>
          </w:p>
        </w:tc>
        <w:tc>
          <w:tcPr>
            <w:tcW w:w="2337" w:type="dxa"/>
          </w:tcPr>
          <w:p w14:paraId="4103DC99" w14:textId="756FD47A" w:rsidR="00E10564" w:rsidRDefault="00E10564" w:rsidP="007C78B3">
            <w:r>
              <w:t>-</w:t>
            </w:r>
          </w:p>
        </w:tc>
        <w:tc>
          <w:tcPr>
            <w:tcW w:w="2338" w:type="dxa"/>
          </w:tcPr>
          <w:p w14:paraId="4C32B718" w14:textId="6433CCE2" w:rsidR="00E10564" w:rsidRDefault="00E10564" w:rsidP="007C78B3">
            <w:r>
              <w:t>Green</w:t>
            </w:r>
          </w:p>
        </w:tc>
        <w:tc>
          <w:tcPr>
            <w:tcW w:w="2338" w:type="dxa"/>
          </w:tcPr>
          <w:p w14:paraId="50A6E192" w14:textId="77777777" w:rsidR="00E10564" w:rsidRDefault="00E10564" w:rsidP="007C78B3"/>
        </w:tc>
      </w:tr>
      <w:tr w:rsidR="00E10564" w14:paraId="22E9CACC" w14:textId="77777777" w:rsidTr="00E10564">
        <w:tc>
          <w:tcPr>
            <w:tcW w:w="2337" w:type="dxa"/>
          </w:tcPr>
          <w:p w14:paraId="02F676A6" w14:textId="3367FA7B" w:rsidR="00E10564" w:rsidRDefault="00E10564" w:rsidP="007C78B3">
            <w:r>
              <w:t>3.3V Regulator</w:t>
            </w:r>
          </w:p>
        </w:tc>
        <w:tc>
          <w:tcPr>
            <w:tcW w:w="2337" w:type="dxa"/>
          </w:tcPr>
          <w:p w14:paraId="443276F3" w14:textId="76A2961B" w:rsidR="00E10564" w:rsidRDefault="00E10564" w:rsidP="007C78B3">
            <w:r>
              <w:t>Regulator output</w:t>
            </w:r>
          </w:p>
        </w:tc>
        <w:tc>
          <w:tcPr>
            <w:tcW w:w="2338" w:type="dxa"/>
          </w:tcPr>
          <w:p w14:paraId="5F0A2E68" w14:textId="3AE6675C" w:rsidR="00E10564" w:rsidRDefault="00E10564" w:rsidP="007C78B3">
            <w:r>
              <w:t>Green</w:t>
            </w:r>
          </w:p>
        </w:tc>
        <w:tc>
          <w:tcPr>
            <w:tcW w:w="2338" w:type="dxa"/>
          </w:tcPr>
          <w:p w14:paraId="24A32C5E" w14:textId="77777777" w:rsidR="00E10564" w:rsidRDefault="00E10564" w:rsidP="007C78B3"/>
        </w:tc>
      </w:tr>
      <w:tr w:rsidR="00E10564" w14:paraId="2FC6469B" w14:textId="77777777" w:rsidTr="00E10564">
        <w:tc>
          <w:tcPr>
            <w:tcW w:w="2337" w:type="dxa"/>
          </w:tcPr>
          <w:p w14:paraId="7E15B3DF" w14:textId="7CCE6BE3" w:rsidR="00E10564" w:rsidRDefault="00E10564" w:rsidP="007C78B3">
            <w:r>
              <w:t>5.0V Regulator</w:t>
            </w:r>
          </w:p>
        </w:tc>
        <w:tc>
          <w:tcPr>
            <w:tcW w:w="2337" w:type="dxa"/>
          </w:tcPr>
          <w:p w14:paraId="21A261F5" w14:textId="0F13B77B" w:rsidR="00E10564" w:rsidRDefault="00E10564" w:rsidP="007C78B3">
            <w:r>
              <w:t>Regulator output</w:t>
            </w:r>
          </w:p>
        </w:tc>
        <w:tc>
          <w:tcPr>
            <w:tcW w:w="2338" w:type="dxa"/>
          </w:tcPr>
          <w:p w14:paraId="6D94B5DD" w14:textId="419D4248" w:rsidR="00E10564" w:rsidRDefault="00E10564" w:rsidP="007C78B3">
            <w:r>
              <w:t>Green</w:t>
            </w:r>
          </w:p>
        </w:tc>
        <w:tc>
          <w:tcPr>
            <w:tcW w:w="2338" w:type="dxa"/>
          </w:tcPr>
          <w:p w14:paraId="7D11D285" w14:textId="77777777" w:rsidR="00E10564" w:rsidRDefault="00E10564" w:rsidP="007C78B3"/>
        </w:tc>
      </w:tr>
      <w:tr w:rsidR="00E10564" w14:paraId="0A82CDCA" w14:textId="77777777" w:rsidTr="00E10564">
        <w:tc>
          <w:tcPr>
            <w:tcW w:w="2337" w:type="dxa"/>
          </w:tcPr>
          <w:p w14:paraId="648F7FBF" w14:textId="0D1B6813" w:rsidR="00E10564" w:rsidRDefault="00E10564" w:rsidP="007C78B3">
            <w:r>
              <w:t>High Side Drivers</w:t>
            </w:r>
          </w:p>
        </w:tc>
        <w:tc>
          <w:tcPr>
            <w:tcW w:w="2337" w:type="dxa"/>
          </w:tcPr>
          <w:p w14:paraId="7024C19D" w14:textId="408A40C9" w:rsidR="00E10564" w:rsidRDefault="00E10564" w:rsidP="007C78B3">
            <w:r>
              <w:t>Driver output</w:t>
            </w:r>
          </w:p>
        </w:tc>
        <w:tc>
          <w:tcPr>
            <w:tcW w:w="2338" w:type="dxa"/>
          </w:tcPr>
          <w:p w14:paraId="4D248E35" w14:textId="3D194A17" w:rsidR="00E10564" w:rsidRDefault="00E10564" w:rsidP="007C78B3">
            <w:r>
              <w:t>Green</w:t>
            </w:r>
          </w:p>
        </w:tc>
        <w:tc>
          <w:tcPr>
            <w:tcW w:w="2338" w:type="dxa"/>
          </w:tcPr>
          <w:p w14:paraId="0E706FEF" w14:textId="77777777" w:rsidR="00E10564" w:rsidRDefault="00E10564" w:rsidP="007C78B3"/>
        </w:tc>
      </w:tr>
      <w:tr w:rsidR="00E10564" w14:paraId="2734A22C" w14:textId="77777777" w:rsidTr="00E10564">
        <w:tc>
          <w:tcPr>
            <w:tcW w:w="2337" w:type="dxa"/>
          </w:tcPr>
          <w:p w14:paraId="571D6711" w14:textId="5C9FF73E" w:rsidR="00E10564" w:rsidRDefault="00E10564" w:rsidP="007C78B3">
            <w:r>
              <w:t>Chemical Pumps</w:t>
            </w:r>
          </w:p>
        </w:tc>
        <w:tc>
          <w:tcPr>
            <w:tcW w:w="2337" w:type="dxa"/>
          </w:tcPr>
          <w:p w14:paraId="1E07E938" w14:textId="3804ECB5" w:rsidR="00E10564" w:rsidRDefault="00E10564" w:rsidP="007C78B3">
            <w:r>
              <w:t>Pump interrupt</w:t>
            </w:r>
          </w:p>
        </w:tc>
        <w:tc>
          <w:tcPr>
            <w:tcW w:w="2338" w:type="dxa"/>
          </w:tcPr>
          <w:p w14:paraId="308ACE5B" w14:textId="7B7CEB66" w:rsidR="00E10564" w:rsidRDefault="00E10564" w:rsidP="007C78B3">
            <w:r>
              <w:t>Green</w:t>
            </w:r>
          </w:p>
        </w:tc>
        <w:tc>
          <w:tcPr>
            <w:tcW w:w="2338" w:type="dxa"/>
          </w:tcPr>
          <w:p w14:paraId="581B37B3" w14:textId="77777777" w:rsidR="00E10564" w:rsidRDefault="00E10564" w:rsidP="007C78B3"/>
        </w:tc>
      </w:tr>
      <w:tr w:rsidR="00E10564" w14:paraId="16297D61" w14:textId="77777777" w:rsidTr="00E10564">
        <w:tc>
          <w:tcPr>
            <w:tcW w:w="2337" w:type="dxa"/>
          </w:tcPr>
          <w:p w14:paraId="4ECE589B" w14:textId="1FE909E8" w:rsidR="00E10564" w:rsidRDefault="00E10564" w:rsidP="007C78B3">
            <w:r>
              <w:t>NCS Pump</w:t>
            </w:r>
          </w:p>
        </w:tc>
        <w:tc>
          <w:tcPr>
            <w:tcW w:w="2337" w:type="dxa"/>
          </w:tcPr>
          <w:p w14:paraId="5D2A022E" w14:textId="61A39672" w:rsidR="00E10564" w:rsidRDefault="001B02E1" w:rsidP="007C78B3">
            <w:r>
              <w:t>Pump FET activation</w:t>
            </w:r>
          </w:p>
        </w:tc>
        <w:tc>
          <w:tcPr>
            <w:tcW w:w="2338" w:type="dxa"/>
          </w:tcPr>
          <w:p w14:paraId="2FA290AE" w14:textId="40D37436" w:rsidR="001B02E1" w:rsidRDefault="001B02E1" w:rsidP="007C78B3">
            <w:r>
              <w:t>Green</w:t>
            </w:r>
          </w:p>
        </w:tc>
        <w:tc>
          <w:tcPr>
            <w:tcW w:w="2338" w:type="dxa"/>
          </w:tcPr>
          <w:p w14:paraId="0A952141" w14:textId="77777777" w:rsidR="00E10564" w:rsidRDefault="00E10564" w:rsidP="007C78B3"/>
        </w:tc>
      </w:tr>
      <w:tr w:rsidR="00E10564" w14:paraId="52F168DC" w14:textId="77777777" w:rsidTr="00E10564">
        <w:tc>
          <w:tcPr>
            <w:tcW w:w="2337" w:type="dxa"/>
          </w:tcPr>
          <w:p w14:paraId="2E2C6A60" w14:textId="560CE3E4" w:rsidR="00E10564" w:rsidRDefault="001B02E1" w:rsidP="007C78B3">
            <w:r>
              <w:t>Reservoir Pump</w:t>
            </w:r>
          </w:p>
        </w:tc>
        <w:tc>
          <w:tcPr>
            <w:tcW w:w="2337" w:type="dxa"/>
          </w:tcPr>
          <w:p w14:paraId="78F9BD36" w14:textId="50FD40D5" w:rsidR="00E10564" w:rsidRDefault="001B02E1" w:rsidP="007C78B3">
            <w:r>
              <w:t>Pump FET activation</w:t>
            </w:r>
          </w:p>
        </w:tc>
        <w:tc>
          <w:tcPr>
            <w:tcW w:w="2338" w:type="dxa"/>
          </w:tcPr>
          <w:p w14:paraId="1FDCC6BE" w14:textId="2C67750B" w:rsidR="00E10564" w:rsidRDefault="001B02E1" w:rsidP="007C78B3">
            <w:r>
              <w:t>Green</w:t>
            </w:r>
          </w:p>
        </w:tc>
        <w:tc>
          <w:tcPr>
            <w:tcW w:w="2338" w:type="dxa"/>
          </w:tcPr>
          <w:p w14:paraId="73C11FE4" w14:textId="77777777" w:rsidR="00E10564" w:rsidRDefault="00E10564" w:rsidP="007C78B3"/>
        </w:tc>
      </w:tr>
      <w:tr w:rsidR="00E10564" w14:paraId="021A6BFE" w14:textId="77777777" w:rsidTr="00E10564">
        <w:tc>
          <w:tcPr>
            <w:tcW w:w="2337" w:type="dxa"/>
          </w:tcPr>
          <w:p w14:paraId="582B88FB" w14:textId="4386AE0E" w:rsidR="00E10564" w:rsidRDefault="001B02E1" w:rsidP="007C78B3">
            <w:r>
              <w:t>Reservoir Heater</w:t>
            </w:r>
          </w:p>
        </w:tc>
        <w:tc>
          <w:tcPr>
            <w:tcW w:w="2337" w:type="dxa"/>
          </w:tcPr>
          <w:p w14:paraId="1932E0F9" w14:textId="7A17657F" w:rsidR="00E10564" w:rsidRDefault="001B02E1" w:rsidP="007C78B3">
            <w:r>
              <w:t>Heater FET activation</w:t>
            </w:r>
          </w:p>
        </w:tc>
        <w:tc>
          <w:tcPr>
            <w:tcW w:w="2338" w:type="dxa"/>
          </w:tcPr>
          <w:p w14:paraId="4FED777D" w14:textId="1B8C4805" w:rsidR="00E10564" w:rsidRDefault="001B02E1" w:rsidP="007C78B3">
            <w:r>
              <w:t>Green</w:t>
            </w:r>
          </w:p>
        </w:tc>
        <w:tc>
          <w:tcPr>
            <w:tcW w:w="2338" w:type="dxa"/>
          </w:tcPr>
          <w:p w14:paraId="640DD7BD" w14:textId="77777777" w:rsidR="00E10564" w:rsidRDefault="00E10564" w:rsidP="007C78B3"/>
        </w:tc>
      </w:tr>
      <w:tr w:rsidR="00E10564" w14:paraId="37ACCF17" w14:textId="77777777" w:rsidTr="00E10564">
        <w:tc>
          <w:tcPr>
            <w:tcW w:w="2337" w:type="dxa"/>
          </w:tcPr>
          <w:p w14:paraId="1A0C1994" w14:textId="55CEDDC1" w:rsidR="00E10564" w:rsidRDefault="001B02E1" w:rsidP="007C78B3">
            <w:r>
              <w:t>TWI Busses</w:t>
            </w:r>
          </w:p>
        </w:tc>
        <w:tc>
          <w:tcPr>
            <w:tcW w:w="2337" w:type="dxa"/>
          </w:tcPr>
          <w:p w14:paraId="5D3DFDBC" w14:textId="77F6EB5F" w:rsidR="00E10564" w:rsidRDefault="001B02E1" w:rsidP="007C78B3">
            <w:r>
              <w:t>Data FET</w:t>
            </w:r>
          </w:p>
        </w:tc>
        <w:tc>
          <w:tcPr>
            <w:tcW w:w="2338" w:type="dxa"/>
          </w:tcPr>
          <w:p w14:paraId="2E3BED44" w14:textId="3FDA9C6C" w:rsidR="00E10564" w:rsidRDefault="001B02E1" w:rsidP="007C78B3">
            <w:r>
              <w:t>Green</w:t>
            </w:r>
          </w:p>
        </w:tc>
        <w:tc>
          <w:tcPr>
            <w:tcW w:w="2338" w:type="dxa"/>
          </w:tcPr>
          <w:p w14:paraId="4C0A069F" w14:textId="77777777" w:rsidR="00E10564" w:rsidRDefault="00E10564" w:rsidP="007C78B3"/>
        </w:tc>
      </w:tr>
      <w:tr w:rsidR="001B02E1" w14:paraId="010695CC" w14:textId="77777777" w:rsidTr="00E10564">
        <w:tc>
          <w:tcPr>
            <w:tcW w:w="2337" w:type="dxa"/>
          </w:tcPr>
          <w:p w14:paraId="75E5CAA9" w14:textId="03394D63" w:rsidR="001B02E1" w:rsidRDefault="001B02E1" w:rsidP="007C78B3">
            <w:r>
              <w:t>UART Bus</w:t>
            </w:r>
          </w:p>
        </w:tc>
        <w:tc>
          <w:tcPr>
            <w:tcW w:w="2337" w:type="dxa"/>
          </w:tcPr>
          <w:p w14:paraId="0B9CA86A" w14:textId="496CC0DE" w:rsidR="001B02E1" w:rsidRDefault="001B02E1" w:rsidP="007C78B3">
            <w:r>
              <w:t>Data FET</w:t>
            </w:r>
          </w:p>
        </w:tc>
        <w:tc>
          <w:tcPr>
            <w:tcW w:w="2338" w:type="dxa"/>
          </w:tcPr>
          <w:p w14:paraId="13F59718" w14:textId="3F9745E3" w:rsidR="001B02E1" w:rsidRDefault="001B02E1" w:rsidP="007C78B3">
            <w:r>
              <w:t>Green</w:t>
            </w:r>
          </w:p>
        </w:tc>
        <w:tc>
          <w:tcPr>
            <w:tcW w:w="2338" w:type="dxa"/>
          </w:tcPr>
          <w:p w14:paraId="4FB22A1E" w14:textId="77777777" w:rsidR="001B02E1" w:rsidRDefault="001B02E1" w:rsidP="007C78B3"/>
        </w:tc>
      </w:tr>
      <w:tr w:rsidR="001B02E1" w14:paraId="37AFB490" w14:textId="77777777" w:rsidTr="00E10564">
        <w:tc>
          <w:tcPr>
            <w:tcW w:w="2337" w:type="dxa"/>
          </w:tcPr>
          <w:p w14:paraId="3E7CFE41" w14:textId="471E5EDD" w:rsidR="001B02E1" w:rsidRDefault="001B02E1" w:rsidP="007C78B3">
            <w:r>
              <w:t>CAN Bus</w:t>
            </w:r>
          </w:p>
        </w:tc>
        <w:tc>
          <w:tcPr>
            <w:tcW w:w="2337" w:type="dxa"/>
          </w:tcPr>
          <w:p w14:paraId="5C32E578" w14:textId="21B76410" w:rsidR="001B02E1" w:rsidRDefault="001B02E1" w:rsidP="007C78B3">
            <w:r>
              <w:t>Data FET</w:t>
            </w:r>
          </w:p>
        </w:tc>
        <w:tc>
          <w:tcPr>
            <w:tcW w:w="2338" w:type="dxa"/>
          </w:tcPr>
          <w:p w14:paraId="279A0EFA" w14:textId="381E58AA" w:rsidR="001B02E1" w:rsidRDefault="001B02E1" w:rsidP="007C78B3">
            <w:r>
              <w:t>Green</w:t>
            </w:r>
          </w:p>
        </w:tc>
        <w:tc>
          <w:tcPr>
            <w:tcW w:w="2338" w:type="dxa"/>
          </w:tcPr>
          <w:p w14:paraId="5C3D5340" w14:textId="77777777" w:rsidR="001B02E1" w:rsidRDefault="001B02E1" w:rsidP="007C78B3"/>
        </w:tc>
      </w:tr>
      <w:tr w:rsidR="001B02E1" w14:paraId="4750ED1D" w14:textId="77777777" w:rsidTr="00E10564">
        <w:tc>
          <w:tcPr>
            <w:tcW w:w="2337" w:type="dxa"/>
          </w:tcPr>
          <w:p w14:paraId="58171419" w14:textId="77777777" w:rsidR="001B02E1" w:rsidRDefault="001B02E1" w:rsidP="007C78B3"/>
        </w:tc>
        <w:tc>
          <w:tcPr>
            <w:tcW w:w="2337" w:type="dxa"/>
          </w:tcPr>
          <w:p w14:paraId="086AFAD2" w14:textId="77777777" w:rsidR="001B02E1" w:rsidRDefault="001B02E1" w:rsidP="007C78B3"/>
        </w:tc>
        <w:tc>
          <w:tcPr>
            <w:tcW w:w="2338" w:type="dxa"/>
          </w:tcPr>
          <w:p w14:paraId="0B2507CF" w14:textId="68509D95" w:rsidR="001B02E1" w:rsidRDefault="001B02E1" w:rsidP="007C78B3"/>
        </w:tc>
        <w:tc>
          <w:tcPr>
            <w:tcW w:w="2338" w:type="dxa"/>
          </w:tcPr>
          <w:p w14:paraId="26A9488C" w14:textId="77777777" w:rsidR="001B02E1" w:rsidRDefault="001B02E1" w:rsidP="007C78B3"/>
        </w:tc>
      </w:tr>
      <w:tr w:rsidR="001B02E1" w14:paraId="5FF6702F" w14:textId="77777777" w:rsidTr="00E10564">
        <w:tc>
          <w:tcPr>
            <w:tcW w:w="2337" w:type="dxa"/>
          </w:tcPr>
          <w:p w14:paraId="4EF56185" w14:textId="77777777" w:rsidR="001B02E1" w:rsidRDefault="001B02E1" w:rsidP="007C78B3"/>
        </w:tc>
        <w:tc>
          <w:tcPr>
            <w:tcW w:w="2337" w:type="dxa"/>
          </w:tcPr>
          <w:p w14:paraId="36AB1AE3" w14:textId="77777777" w:rsidR="001B02E1" w:rsidRDefault="001B02E1" w:rsidP="007C78B3"/>
        </w:tc>
        <w:tc>
          <w:tcPr>
            <w:tcW w:w="2338" w:type="dxa"/>
          </w:tcPr>
          <w:p w14:paraId="5D333BB2" w14:textId="77777777" w:rsidR="001B02E1" w:rsidRDefault="001B02E1" w:rsidP="007C78B3"/>
        </w:tc>
        <w:tc>
          <w:tcPr>
            <w:tcW w:w="2338" w:type="dxa"/>
          </w:tcPr>
          <w:p w14:paraId="11861593" w14:textId="77777777" w:rsidR="001B02E1" w:rsidRDefault="001B02E1" w:rsidP="007C78B3"/>
        </w:tc>
      </w:tr>
      <w:tr w:rsidR="00E10564" w14:paraId="643D0973" w14:textId="77777777" w:rsidTr="00E10564">
        <w:tc>
          <w:tcPr>
            <w:tcW w:w="2337" w:type="dxa"/>
          </w:tcPr>
          <w:p w14:paraId="4DAF1CD0" w14:textId="77777777" w:rsidR="00E10564" w:rsidRDefault="00E10564" w:rsidP="007C78B3"/>
        </w:tc>
        <w:tc>
          <w:tcPr>
            <w:tcW w:w="2337" w:type="dxa"/>
          </w:tcPr>
          <w:p w14:paraId="51F142B6" w14:textId="77777777" w:rsidR="00E10564" w:rsidRDefault="00E10564" w:rsidP="007C78B3"/>
        </w:tc>
        <w:tc>
          <w:tcPr>
            <w:tcW w:w="2338" w:type="dxa"/>
          </w:tcPr>
          <w:p w14:paraId="2F991038" w14:textId="77777777" w:rsidR="00E10564" w:rsidRDefault="00E10564" w:rsidP="007C78B3"/>
        </w:tc>
        <w:tc>
          <w:tcPr>
            <w:tcW w:w="2338" w:type="dxa"/>
          </w:tcPr>
          <w:p w14:paraId="1E0FEE7E" w14:textId="77777777" w:rsidR="00E10564" w:rsidRDefault="00E10564" w:rsidP="007C78B3"/>
        </w:tc>
      </w:tr>
    </w:tbl>
    <w:p w14:paraId="37082306" w14:textId="77777777" w:rsidR="00E10564" w:rsidRDefault="00E10564" w:rsidP="007C78B3"/>
    <w:p w14:paraId="5F95C9D6" w14:textId="106D02F1" w:rsidR="00E10564" w:rsidRDefault="00E10564" w:rsidP="007C78B3"/>
    <w:p w14:paraId="4116961E" w14:textId="77777777" w:rsidR="00E10564" w:rsidRPr="007C78B3" w:rsidRDefault="00E10564" w:rsidP="007C78B3"/>
    <w:p w14:paraId="0F807B65" w14:textId="0BEFE8D9" w:rsidR="001E652C" w:rsidRDefault="00F4086D" w:rsidP="00324ECA">
      <w:pPr>
        <w:pStyle w:val="Heading1"/>
      </w:pPr>
      <w:r>
        <w:t>External Connect</w:t>
      </w:r>
    </w:p>
    <w:p w14:paraId="3C289DFD" w14:textId="3831AE95" w:rsidR="003C7583" w:rsidRPr="003C7583" w:rsidRDefault="003C7583" w:rsidP="00DE3580">
      <w:pPr>
        <w:ind w:left="360"/>
      </w:pPr>
      <w:r>
        <w:t>Header pins are available for all communication busses.</w:t>
      </w:r>
    </w:p>
    <w:p w14:paraId="10D77DF3" w14:textId="54251C50" w:rsidR="001E652C" w:rsidRPr="001E652C" w:rsidRDefault="001E652C" w:rsidP="00324ECA">
      <w:pPr>
        <w:pStyle w:val="TOCHeading"/>
        <w:rPr>
          <w:rFonts w:cs="Times New Roman"/>
        </w:rPr>
      </w:pPr>
      <w:r>
        <w:t>Programming Port</w:t>
      </w:r>
    </w:p>
    <w:p w14:paraId="214DB429" w14:textId="77777777" w:rsidR="004439FB" w:rsidRPr="008936B7" w:rsidRDefault="00C10AFF" w:rsidP="00324ECA">
      <w:pPr>
        <w:pStyle w:val="Heading1"/>
      </w:pPr>
      <w:r w:rsidRPr="008936B7">
        <w:t xml:space="preserve"> </w:t>
      </w:r>
      <w:bookmarkStart w:id="37" w:name="_Toc141023266"/>
      <w:r w:rsidRPr="008936B7">
        <w:t>Telematics</w:t>
      </w:r>
      <w:bookmarkEnd w:id="37"/>
    </w:p>
    <w:p w14:paraId="25BD0511" w14:textId="00B9C036" w:rsidR="003C7583" w:rsidRDefault="00CA6FC3" w:rsidP="00324ECA">
      <w:pPr>
        <w:pStyle w:val="TOCHeading"/>
      </w:pPr>
      <w:r w:rsidRPr="008936B7">
        <w:t>Telematics</w:t>
      </w:r>
    </w:p>
    <w:p w14:paraId="710F864B" w14:textId="7CF27822" w:rsidR="003C7583" w:rsidRPr="003C7583" w:rsidRDefault="003C7583" w:rsidP="00DE3580">
      <w:pPr>
        <w:ind w:left="360"/>
      </w:pPr>
      <w:r>
        <w:t>This board does not contain any ability to transmit data</w:t>
      </w:r>
      <w:r w:rsidR="00A775DC">
        <w:t>.</w:t>
      </w:r>
    </w:p>
    <w:p w14:paraId="11BA5416" w14:textId="72BDDA69" w:rsidR="004439FB" w:rsidRPr="008936B7" w:rsidRDefault="00C10AFF" w:rsidP="00324ECA">
      <w:pPr>
        <w:pStyle w:val="Heading1"/>
      </w:pPr>
      <w:r w:rsidRPr="008936B7">
        <w:t xml:space="preserve"> </w:t>
      </w:r>
      <w:bookmarkStart w:id="38" w:name="_Toc141023267"/>
      <w:r w:rsidR="00BC2D63">
        <w:t>Data Logging</w:t>
      </w:r>
      <w:bookmarkEnd w:id="38"/>
    </w:p>
    <w:p w14:paraId="76606C8A" w14:textId="0E933771" w:rsidR="00C10AFF" w:rsidRDefault="00BC2D63" w:rsidP="00324ECA">
      <w:pPr>
        <w:pStyle w:val="TOCHeading"/>
      </w:pPr>
      <w:r>
        <w:t>Data Logging</w:t>
      </w:r>
    </w:p>
    <w:p w14:paraId="40C2B308" w14:textId="0C4F7698" w:rsidR="00A775DC" w:rsidRPr="00A775DC" w:rsidRDefault="00A775DC" w:rsidP="00DE3580">
      <w:pPr>
        <w:ind w:left="360"/>
      </w:pPr>
      <w:r>
        <w:t>This board does not contain any ability to log data.</w:t>
      </w:r>
    </w:p>
    <w:p w14:paraId="5A351B51" w14:textId="77777777" w:rsidR="00FE02CB" w:rsidRPr="008936B7" w:rsidRDefault="00FE02CB" w:rsidP="00324ECA">
      <w:pPr>
        <w:pStyle w:val="Heading1"/>
      </w:pPr>
      <w:bookmarkStart w:id="39" w:name="_Toc141023268"/>
      <w:r w:rsidRPr="008936B7">
        <w:t>Applicable Standards</w:t>
      </w:r>
      <w:bookmarkEnd w:id="39"/>
    </w:p>
    <w:p w14:paraId="39BE7256" w14:textId="10DBA60C" w:rsidR="00FE02CB" w:rsidRPr="00DE3580" w:rsidRDefault="00FE02CB" w:rsidP="00DE3580">
      <w:pPr>
        <w:ind w:left="1080"/>
        <w:rPr>
          <w:rFonts w:ascii="Segoe UI" w:hAnsi="Segoe UI" w:cs="Segoe UI"/>
          <w:i/>
          <w:sz w:val="21"/>
          <w:szCs w:val="21"/>
          <w:shd w:val="clear" w:color="auto" w:fill="FFFFFF"/>
        </w:rPr>
      </w:pPr>
      <w:r w:rsidRPr="00DE3580">
        <w:rPr>
          <w:rFonts w:ascii="Segoe UI" w:hAnsi="Segoe UI" w:cs="Segoe UI"/>
          <w:i/>
          <w:sz w:val="21"/>
          <w:szCs w:val="21"/>
          <w:shd w:val="clear" w:color="auto" w:fill="FFFFFF"/>
        </w:rPr>
        <w:t>This section should list the standard requirements for the project, as well as the expected use of standardized information, such as EPS, Library Blocks, IEEE, SAE, etc.</w:t>
      </w:r>
    </w:p>
    <w:p w14:paraId="0D971223" w14:textId="41C8ACB3" w:rsidR="00BC2D63" w:rsidRDefault="00FE02CB" w:rsidP="00324ECA">
      <w:pPr>
        <w:pStyle w:val="TOCHeading"/>
      </w:pPr>
      <w:r w:rsidRPr="008936B7">
        <w:lastRenderedPageBreak/>
        <w:t>EPS, Library Blocks, IEEE, SAE, ANSI</w:t>
      </w:r>
    </w:p>
    <w:p w14:paraId="4A9634DB" w14:textId="77777777" w:rsidR="00BC2D63" w:rsidRPr="00FE02CB" w:rsidRDefault="00BC2D63" w:rsidP="00324ECA">
      <w:pPr>
        <w:pStyle w:val="TOCHeading"/>
      </w:pPr>
    </w:p>
    <w:p w14:paraId="6EA26BA3" w14:textId="77777777" w:rsidR="00324ECA" w:rsidRDefault="00BC2D63" w:rsidP="00324ECA">
      <w:pPr>
        <w:pStyle w:val="Heading1"/>
      </w:pPr>
      <w:bookmarkStart w:id="40" w:name="_Toc141023269"/>
      <w:r w:rsidRPr="00DE3580">
        <w:t>Appendix</w:t>
      </w:r>
      <w:bookmarkEnd w:id="40"/>
    </w:p>
    <w:p w14:paraId="40662478" w14:textId="77777777" w:rsidR="00324ECA" w:rsidRDefault="00324ECA" w:rsidP="00324ECA">
      <w:pPr>
        <w:pStyle w:val="Heading1"/>
      </w:pPr>
      <w:bookmarkStart w:id="41" w:name="_Toc141023270"/>
      <w:r>
        <w:t>Figures</w:t>
      </w:r>
      <w:bookmarkEnd w:id="41"/>
    </w:p>
    <w:p w14:paraId="60F35443" w14:textId="14A6B86C" w:rsidR="00BC2D63" w:rsidRPr="008936B7" w:rsidRDefault="00324ECA" w:rsidP="00324ECA">
      <w:pPr>
        <w:pStyle w:val="Heading1"/>
      </w:pPr>
      <w:bookmarkStart w:id="42" w:name="_Toc141023271"/>
      <w:r>
        <w:t>Tables</w:t>
      </w:r>
      <w:bookmarkEnd w:id="42"/>
      <w:r w:rsidR="00BC2D63" w:rsidRPr="008936B7">
        <w:br/>
      </w:r>
    </w:p>
    <w:p w14:paraId="71F48540" w14:textId="77777777" w:rsidR="00BC2D63" w:rsidRPr="008936B7" w:rsidRDefault="00BC2D63" w:rsidP="00324ECA">
      <w:pPr>
        <w:pStyle w:val="Heading1"/>
      </w:pPr>
      <w:bookmarkStart w:id="43" w:name="_Toc141023272"/>
      <w:r w:rsidRPr="008936B7">
        <w:t>Revision History</w:t>
      </w:r>
      <w:bookmarkEnd w:id="43"/>
      <w:r w:rsidRPr="008936B7">
        <w:br/>
      </w:r>
    </w:p>
    <w:tbl>
      <w:tblPr>
        <w:tblW w:w="0" w:type="auto"/>
        <w:tblLook w:val="04A0" w:firstRow="1" w:lastRow="0" w:firstColumn="1" w:lastColumn="0" w:noHBand="0" w:noVBand="1"/>
      </w:tblPr>
      <w:tblGrid>
        <w:gridCol w:w="1182"/>
        <w:gridCol w:w="1270"/>
        <w:gridCol w:w="6898"/>
      </w:tblGrid>
      <w:tr w:rsidR="00BC2D63" w:rsidRPr="008936B7" w14:paraId="02AECCB9" w14:textId="77777777" w:rsidTr="003A4E3B">
        <w:tc>
          <w:tcPr>
            <w:tcW w:w="9350" w:type="dxa"/>
            <w:gridSpan w:val="3"/>
          </w:tcPr>
          <w:p w14:paraId="4CA8CC34" w14:textId="77777777" w:rsidR="00BC2D63" w:rsidRPr="008936B7" w:rsidRDefault="00BC2D63" w:rsidP="003A4E3B">
            <w:pPr>
              <w:spacing w:line="240" w:lineRule="atLeast"/>
              <w:ind w:left="360"/>
              <w:jc w:val="both"/>
              <w:rPr>
                <w:rFonts w:ascii="Arial" w:hAnsi="Arial"/>
                <w:b/>
                <w:snapToGrid w:val="0"/>
                <w:sz w:val="24"/>
                <w:u w:val="single"/>
              </w:rPr>
            </w:pPr>
            <w:r w:rsidRPr="008936B7">
              <w:rPr>
                <w:rFonts w:ascii="Arial" w:hAnsi="Arial"/>
                <w:b/>
                <w:snapToGrid w:val="0"/>
                <w:sz w:val="24"/>
                <w:u w:val="single"/>
              </w:rPr>
              <w:t>Revision History</w:t>
            </w:r>
          </w:p>
        </w:tc>
      </w:tr>
      <w:tr w:rsidR="00BC2D63" w:rsidRPr="008936B7" w14:paraId="45639BB1" w14:textId="77777777" w:rsidTr="003A4E3B">
        <w:tc>
          <w:tcPr>
            <w:tcW w:w="1182" w:type="dxa"/>
          </w:tcPr>
          <w:p w14:paraId="06F082EB" w14:textId="77777777" w:rsidR="00BC2D63" w:rsidRPr="008936B7" w:rsidRDefault="00BC2D63" w:rsidP="003A4E3B">
            <w:pPr>
              <w:spacing w:line="240" w:lineRule="atLeast"/>
              <w:jc w:val="both"/>
              <w:rPr>
                <w:rFonts w:ascii="Arial" w:hAnsi="Arial"/>
                <w:snapToGrid w:val="0"/>
                <w:sz w:val="24"/>
              </w:rPr>
            </w:pPr>
            <w:r w:rsidRPr="008936B7">
              <w:rPr>
                <w:rFonts w:ascii="Arial" w:hAnsi="Arial"/>
                <w:snapToGrid w:val="0"/>
                <w:sz w:val="24"/>
              </w:rPr>
              <w:t>When:</w:t>
            </w:r>
          </w:p>
        </w:tc>
        <w:tc>
          <w:tcPr>
            <w:tcW w:w="1270" w:type="dxa"/>
          </w:tcPr>
          <w:p w14:paraId="53DB1D35" w14:textId="77777777" w:rsidR="00BC2D63" w:rsidRPr="008936B7" w:rsidRDefault="00BC2D63" w:rsidP="003A4E3B">
            <w:pPr>
              <w:spacing w:line="240" w:lineRule="atLeast"/>
              <w:jc w:val="both"/>
              <w:rPr>
                <w:rFonts w:ascii="Arial" w:hAnsi="Arial"/>
                <w:snapToGrid w:val="0"/>
                <w:sz w:val="24"/>
              </w:rPr>
            </w:pPr>
            <w:r w:rsidRPr="008936B7">
              <w:rPr>
                <w:rFonts w:ascii="Arial" w:hAnsi="Arial"/>
                <w:snapToGrid w:val="0"/>
                <w:sz w:val="24"/>
              </w:rPr>
              <w:t>Who:</w:t>
            </w:r>
          </w:p>
        </w:tc>
        <w:tc>
          <w:tcPr>
            <w:tcW w:w="6898" w:type="dxa"/>
          </w:tcPr>
          <w:p w14:paraId="17FC4EB1" w14:textId="77777777" w:rsidR="00BC2D63" w:rsidRPr="008936B7" w:rsidRDefault="00BC2D63" w:rsidP="003A4E3B">
            <w:pPr>
              <w:spacing w:line="240" w:lineRule="atLeast"/>
              <w:jc w:val="both"/>
              <w:rPr>
                <w:rFonts w:ascii="Arial" w:hAnsi="Arial"/>
                <w:snapToGrid w:val="0"/>
                <w:sz w:val="24"/>
              </w:rPr>
            </w:pPr>
            <w:r w:rsidRPr="008936B7">
              <w:rPr>
                <w:rFonts w:ascii="Arial" w:hAnsi="Arial"/>
                <w:snapToGrid w:val="0"/>
                <w:sz w:val="24"/>
              </w:rPr>
              <w:t>What:</w:t>
            </w:r>
          </w:p>
        </w:tc>
      </w:tr>
      <w:tr w:rsidR="00BC2D63" w:rsidRPr="008936B7" w14:paraId="77BB84E8" w14:textId="77777777" w:rsidTr="003A4E3B">
        <w:tc>
          <w:tcPr>
            <w:tcW w:w="1182" w:type="dxa"/>
          </w:tcPr>
          <w:p w14:paraId="1958A268" w14:textId="77777777" w:rsidR="00BC2D63" w:rsidRPr="008936B7" w:rsidRDefault="00BC2D63" w:rsidP="003A4E3B">
            <w:pPr>
              <w:spacing w:line="240" w:lineRule="atLeast"/>
              <w:jc w:val="both"/>
              <w:rPr>
                <w:rFonts w:ascii="Arial" w:hAnsi="Arial"/>
                <w:snapToGrid w:val="0"/>
                <w:sz w:val="16"/>
                <w:szCs w:val="16"/>
              </w:rPr>
            </w:pPr>
            <w:r w:rsidRPr="008936B7">
              <w:rPr>
                <w:rFonts w:ascii="Arial" w:hAnsi="Arial"/>
                <w:snapToGrid w:val="0"/>
                <w:sz w:val="16"/>
                <w:szCs w:val="16"/>
              </w:rPr>
              <w:t>XX/XX/XXXX</w:t>
            </w:r>
          </w:p>
        </w:tc>
        <w:tc>
          <w:tcPr>
            <w:tcW w:w="1270" w:type="dxa"/>
          </w:tcPr>
          <w:p w14:paraId="785B1FBB" w14:textId="77777777" w:rsidR="00BC2D63" w:rsidRPr="008936B7" w:rsidRDefault="00BC2D63" w:rsidP="003A4E3B">
            <w:pPr>
              <w:spacing w:line="240" w:lineRule="atLeast"/>
              <w:jc w:val="both"/>
              <w:rPr>
                <w:rFonts w:ascii="Arial" w:hAnsi="Arial"/>
                <w:snapToGrid w:val="0"/>
                <w:sz w:val="16"/>
                <w:szCs w:val="16"/>
              </w:rPr>
            </w:pPr>
            <w:r w:rsidRPr="008936B7">
              <w:rPr>
                <w:rFonts w:ascii="Arial" w:hAnsi="Arial"/>
                <w:snapToGrid w:val="0"/>
                <w:sz w:val="16"/>
                <w:szCs w:val="16"/>
              </w:rPr>
              <w:t>XXXXXXX</w:t>
            </w:r>
          </w:p>
        </w:tc>
        <w:tc>
          <w:tcPr>
            <w:tcW w:w="6898" w:type="dxa"/>
          </w:tcPr>
          <w:p w14:paraId="5ADD52BA" w14:textId="77777777" w:rsidR="00BC2D63" w:rsidRPr="008936B7" w:rsidRDefault="00BC2D63" w:rsidP="003A4E3B">
            <w:pPr>
              <w:spacing w:line="240" w:lineRule="atLeast"/>
              <w:jc w:val="both"/>
              <w:rPr>
                <w:rFonts w:ascii="Arial" w:hAnsi="Arial"/>
                <w:snapToGrid w:val="0"/>
                <w:sz w:val="16"/>
                <w:szCs w:val="16"/>
              </w:rPr>
            </w:pPr>
            <w:r w:rsidRPr="008936B7">
              <w:rPr>
                <w:rFonts w:ascii="Arial" w:hAnsi="Arial"/>
                <w:snapToGrid w:val="0"/>
                <w:sz w:val="16"/>
                <w:szCs w:val="16"/>
              </w:rPr>
              <w:t>XXXXXXXXXXXXXXXXXXXXXXXXX</w:t>
            </w:r>
          </w:p>
        </w:tc>
      </w:tr>
      <w:tr w:rsidR="00BC2D63" w:rsidRPr="008936B7" w14:paraId="2D0A5D87" w14:textId="77777777" w:rsidTr="003A4E3B">
        <w:tc>
          <w:tcPr>
            <w:tcW w:w="1182" w:type="dxa"/>
          </w:tcPr>
          <w:p w14:paraId="6FE6A23A" w14:textId="77777777" w:rsidR="00BC2D63" w:rsidRPr="008936B7" w:rsidRDefault="00BC2D63" w:rsidP="003A4E3B">
            <w:pPr>
              <w:spacing w:line="240" w:lineRule="atLeast"/>
              <w:jc w:val="both"/>
              <w:rPr>
                <w:rFonts w:ascii="Arial" w:hAnsi="Arial"/>
                <w:snapToGrid w:val="0"/>
                <w:sz w:val="16"/>
                <w:szCs w:val="16"/>
              </w:rPr>
            </w:pPr>
          </w:p>
        </w:tc>
        <w:tc>
          <w:tcPr>
            <w:tcW w:w="1270" w:type="dxa"/>
          </w:tcPr>
          <w:p w14:paraId="7DEA8546" w14:textId="77777777" w:rsidR="00BC2D63" w:rsidRPr="008936B7" w:rsidRDefault="00BC2D63" w:rsidP="003A4E3B">
            <w:pPr>
              <w:spacing w:line="240" w:lineRule="atLeast"/>
              <w:jc w:val="both"/>
              <w:rPr>
                <w:rFonts w:ascii="Arial" w:hAnsi="Arial"/>
                <w:snapToGrid w:val="0"/>
                <w:sz w:val="16"/>
                <w:szCs w:val="16"/>
              </w:rPr>
            </w:pPr>
          </w:p>
        </w:tc>
        <w:tc>
          <w:tcPr>
            <w:tcW w:w="6898" w:type="dxa"/>
          </w:tcPr>
          <w:p w14:paraId="2907D886" w14:textId="77777777" w:rsidR="00BC2D63" w:rsidRPr="008936B7" w:rsidRDefault="00BC2D63" w:rsidP="003A4E3B">
            <w:pPr>
              <w:spacing w:line="240" w:lineRule="atLeast"/>
              <w:jc w:val="both"/>
              <w:rPr>
                <w:rFonts w:ascii="Arial" w:hAnsi="Arial"/>
                <w:snapToGrid w:val="0"/>
                <w:sz w:val="16"/>
                <w:szCs w:val="16"/>
              </w:rPr>
            </w:pPr>
          </w:p>
        </w:tc>
      </w:tr>
      <w:tr w:rsidR="00BC2D63" w:rsidRPr="008936B7" w14:paraId="04CCA702" w14:textId="77777777" w:rsidTr="003A4E3B">
        <w:tc>
          <w:tcPr>
            <w:tcW w:w="1182" w:type="dxa"/>
          </w:tcPr>
          <w:p w14:paraId="01B2DD83" w14:textId="77777777" w:rsidR="00BC2D63" w:rsidRPr="008936B7" w:rsidRDefault="00BC2D63" w:rsidP="003A4E3B">
            <w:pPr>
              <w:spacing w:line="240" w:lineRule="atLeast"/>
              <w:jc w:val="both"/>
              <w:rPr>
                <w:rFonts w:ascii="Arial" w:hAnsi="Arial"/>
                <w:snapToGrid w:val="0"/>
                <w:sz w:val="16"/>
                <w:szCs w:val="16"/>
              </w:rPr>
            </w:pPr>
          </w:p>
        </w:tc>
        <w:tc>
          <w:tcPr>
            <w:tcW w:w="1270" w:type="dxa"/>
          </w:tcPr>
          <w:p w14:paraId="45E8996C" w14:textId="77777777" w:rsidR="00BC2D63" w:rsidRPr="008936B7" w:rsidRDefault="00BC2D63" w:rsidP="003A4E3B">
            <w:pPr>
              <w:spacing w:line="240" w:lineRule="atLeast"/>
              <w:jc w:val="both"/>
              <w:rPr>
                <w:rFonts w:ascii="Arial" w:hAnsi="Arial"/>
                <w:snapToGrid w:val="0"/>
                <w:sz w:val="16"/>
                <w:szCs w:val="16"/>
              </w:rPr>
            </w:pPr>
          </w:p>
        </w:tc>
        <w:tc>
          <w:tcPr>
            <w:tcW w:w="6898" w:type="dxa"/>
          </w:tcPr>
          <w:p w14:paraId="07528BDF" w14:textId="77777777" w:rsidR="00BC2D63" w:rsidRPr="008936B7" w:rsidRDefault="00BC2D63" w:rsidP="003A4E3B">
            <w:pPr>
              <w:spacing w:line="240" w:lineRule="atLeast"/>
              <w:jc w:val="both"/>
              <w:rPr>
                <w:rFonts w:ascii="Arial" w:hAnsi="Arial"/>
                <w:snapToGrid w:val="0"/>
                <w:sz w:val="16"/>
                <w:szCs w:val="16"/>
              </w:rPr>
            </w:pPr>
          </w:p>
        </w:tc>
      </w:tr>
    </w:tbl>
    <w:p w14:paraId="32467B68" w14:textId="68E6E861" w:rsidR="004E723B" w:rsidRPr="00FE02CB" w:rsidRDefault="004E723B" w:rsidP="00BC2D63"/>
    <w:sectPr w:rsidR="004E723B" w:rsidRPr="00FE02CB" w:rsidSect="0034588F">
      <w:headerReference w:type="default" r:id="rId13"/>
      <w:footerReference w:type="default" r:id="rId14"/>
      <w:headerReference w:type="first" r:id="rId15"/>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Josh Lendi" w:date="2022-01-16T08:47:00Z" w:initials="JL">
    <w:p w14:paraId="43A54DCD" w14:textId="39312FDE" w:rsidR="000F534B" w:rsidRDefault="000F534B">
      <w:pPr>
        <w:pStyle w:val="CommentText"/>
      </w:pPr>
      <w:r>
        <w:rPr>
          <w:rStyle w:val="CommentReference"/>
        </w:rPr>
        <w:annotationRef/>
      </w:r>
      <w:r>
        <w:t>Alphabetize when all terms are added</w:t>
      </w:r>
    </w:p>
  </w:comment>
  <w:comment w:id="7" w:author="Josh Lendi" w:date="2022-01-16T08:47:00Z" w:initials="JL">
    <w:p w14:paraId="2F0635FC" w14:textId="04419434" w:rsidR="000F534B" w:rsidRDefault="000F534B">
      <w:pPr>
        <w:pStyle w:val="CommentText"/>
      </w:pPr>
      <w:r>
        <w:rPr>
          <w:rStyle w:val="CommentReference"/>
        </w:rPr>
        <w:annotationRef/>
      </w:r>
      <w:r>
        <w:t>Not sure what goes here</w:t>
      </w:r>
    </w:p>
  </w:comment>
  <w:comment w:id="20" w:author="Josh Lendi" w:date="2022-01-16T16:32:00Z" w:initials="JL">
    <w:p w14:paraId="4C93409A" w14:textId="3F73F7AE" w:rsidR="00C87E0E" w:rsidRDefault="00C87E0E">
      <w:pPr>
        <w:pStyle w:val="CommentText"/>
      </w:pPr>
      <w:r>
        <w:rPr>
          <w:rStyle w:val="CommentReference"/>
        </w:rPr>
        <w:annotationRef/>
      </w:r>
      <w:r>
        <w:t>Add EZO board dimensions and pinout in figure diagram</w:t>
      </w:r>
    </w:p>
  </w:comment>
  <w:comment w:id="22" w:author="Josh Lendi" w:date="2022-01-16T17:13:00Z" w:initials="JL">
    <w:p w14:paraId="71D03801" w14:textId="122E554B" w:rsidR="005824B4" w:rsidRDefault="005824B4">
      <w:pPr>
        <w:pStyle w:val="CommentText"/>
      </w:pPr>
      <w:r>
        <w:rPr>
          <w:rStyle w:val="CommentReference"/>
        </w:rPr>
        <w:annotationRef/>
      </w:r>
      <w:r>
        <w:t>Diagram for power and control circuits</w:t>
      </w:r>
    </w:p>
  </w:comment>
  <w:comment w:id="23" w:author="Josh Lendi" w:date="2022-01-16T17:14:00Z" w:initials="JL">
    <w:p w14:paraId="73ABCEA1" w14:textId="6261274D" w:rsidR="005824B4" w:rsidRDefault="005824B4">
      <w:pPr>
        <w:pStyle w:val="CommentText"/>
      </w:pPr>
      <w:r>
        <w:rPr>
          <w:rStyle w:val="CommentReference"/>
        </w:rPr>
        <w:annotationRef/>
      </w:r>
      <w:r>
        <w:t>Need molex connection part number</w:t>
      </w:r>
    </w:p>
  </w:comment>
  <w:comment w:id="30" w:author="Josh Lendi" w:date="2022-01-16T17:07:00Z" w:initials="JL">
    <w:p w14:paraId="5AF6CD3E" w14:textId="3FC33935" w:rsidR="006536C9" w:rsidRDefault="006536C9">
      <w:pPr>
        <w:pStyle w:val="CommentText"/>
      </w:pPr>
      <w:r>
        <w:rPr>
          <w:rStyle w:val="CommentReference"/>
        </w:rPr>
        <w:annotationRef/>
      </w:r>
      <w:r>
        <w:t>Should try to give descriptive name for this bus</w:t>
      </w:r>
    </w:p>
  </w:comment>
  <w:comment w:id="31" w:author="Josh Lendi" w:date="2022-01-16T16:59:00Z" w:initials="JL">
    <w:p w14:paraId="171A420D" w14:textId="53ECFB4F" w:rsidR="008A20BC" w:rsidRDefault="008A20BC">
      <w:pPr>
        <w:pStyle w:val="CommentText"/>
      </w:pPr>
      <w:r>
        <w:rPr>
          <w:rStyle w:val="CommentReference"/>
        </w:rPr>
        <w:annotationRef/>
      </w:r>
      <w:r>
        <w:t>Create topology diagram</w:t>
      </w:r>
    </w:p>
  </w:comment>
  <w:comment w:id="32" w:author="Josh Lendi" w:date="2022-01-16T17:07:00Z" w:initials="JL">
    <w:p w14:paraId="41B23828" w14:textId="2C60A8A9" w:rsidR="006536C9" w:rsidRDefault="006536C9">
      <w:pPr>
        <w:pStyle w:val="CommentText"/>
      </w:pPr>
      <w:r>
        <w:rPr>
          <w:rStyle w:val="CommentReference"/>
        </w:rPr>
        <w:annotationRef/>
      </w:r>
      <w:r>
        <w:t>Should try to give descriptive name for this bus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3A54DCD" w15:done="0"/>
  <w15:commentEx w15:paraId="2F0635FC" w15:done="0"/>
  <w15:commentEx w15:paraId="4C93409A" w15:done="0"/>
  <w15:commentEx w15:paraId="71D03801" w15:done="0"/>
  <w15:commentEx w15:paraId="73ABCEA1" w15:done="0"/>
  <w15:commentEx w15:paraId="5AF6CD3E" w15:done="0"/>
  <w15:commentEx w15:paraId="171A420D" w15:done="0"/>
  <w15:commentEx w15:paraId="41B2382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8E5A1B" w16cex:dateUtc="2022-01-16T14:47:00Z"/>
  <w16cex:commentExtensible w16cex:durableId="258E5A35" w16cex:dateUtc="2022-01-16T14:47:00Z"/>
  <w16cex:commentExtensible w16cex:durableId="258EC737" w16cex:dateUtc="2022-01-16T22:32:00Z"/>
  <w16cex:commentExtensible w16cex:durableId="258ED0A3" w16cex:dateUtc="2022-01-16T23:13:00Z"/>
  <w16cex:commentExtensible w16cex:durableId="258ED102" w16cex:dateUtc="2022-01-16T23:14:00Z"/>
  <w16cex:commentExtensible w16cex:durableId="258ECF37" w16cex:dateUtc="2022-01-16T23:07:00Z"/>
  <w16cex:commentExtensible w16cex:durableId="258ECD78" w16cex:dateUtc="2022-01-16T22:59:00Z"/>
  <w16cex:commentExtensible w16cex:durableId="258ECF4D" w16cex:dateUtc="2022-01-16T23: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3A54DCD" w16cid:durableId="258E5A1B"/>
  <w16cid:commentId w16cid:paraId="2F0635FC" w16cid:durableId="258E5A35"/>
  <w16cid:commentId w16cid:paraId="4C93409A" w16cid:durableId="258EC737"/>
  <w16cid:commentId w16cid:paraId="71D03801" w16cid:durableId="258ED0A3"/>
  <w16cid:commentId w16cid:paraId="73ABCEA1" w16cid:durableId="258ED102"/>
  <w16cid:commentId w16cid:paraId="5AF6CD3E" w16cid:durableId="258ECF37"/>
  <w16cid:commentId w16cid:paraId="171A420D" w16cid:durableId="258ECD78"/>
  <w16cid:commentId w16cid:paraId="41B23828" w16cid:durableId="258ECF4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35AF42" w14:textId="77777777" w:rsidR="009B5020" w:rsidRDefault="009B5020" w:rsidP="00C10AFF">
      <w:r>
        <w:separator/>
      </w:r>
    </w:p>
  </w:endnote>
  <w:endnote w:type="continuationSeparator" w:id="0">
    <w:p w14:paraId="3B2A3DE3" w14:textId="77777777" w:rsidR="009B5020" w:rsidRDefault="009B5020" w:rsidP="00C10A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2153572"/>
      <w:docPartObj>
        <w:docPartGallery w:val="Page Numbers (Bottom of Page)"/>
        <w:docPartUnique/>
      </w:docPartObj>
    </w:sdtPr>
    <w:sdtEndPr>
      <w:rPr>
        <w:noProof/>
      </w:rPr>
    </w:sdtEndPr>
    <w:sdtContent>
      <w:p w14:paraId="51876FFD" w14:textId="77777777" w:rsidR="000F534B" w:rsidRDefault="000F534B">
        <w:pPr>
          <w:pStyle w:val="Header"/>
          <w:jc w:val="right"/>
        </w:pPr>
        <w:r>
          <w:fldChar w:fldCharType="begin"/>
        </w:r>
        <w:r>
          <w:instrText xml:space="preserve"> PAGE   \* MERGEFORMAT </w:instrText>
        </w:r>
        <w:r>
          <w:fldChar w:fldCharType="separate"/>
        </w:r>
        <w:r>
          <w:rPr>
            <w:noProof/>
          </w:rPr>
          <w:t>4</w:t>
        </w:r>
        <w:r>
          <w:rPr>
            <w:noProof/>
          </w:rPr>
          <w:fldChar w:fldCharType="end"/>
        </w:r>
      </w:p>
    </w:sdtContent>
  </w:sdt>
  <w:p w14:paraId="53E0164C" w14:textId="77777777" w:rsidR="000F534B" w:rsidRDefault="000F534B">
    <w:pPr>
      <w:pStyle w:val="Head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15CEDB" w14:textId="77777777" w:rsidR="009B5020" w:rsidRDefault="009B5020" w:rsidP="00C10AFF">
      <w:r>
        <w:separator/>
      </w:r>
    </w:p>
  </w:footnote>
  <w:footnote w:type="continuationSeparator" w:id="0">
    <w:p w14:paraId="3BAC8CE1" w14:textId="77777777" w:rsidR="009B5020" w:rsidRDefault="009B5020" w:rsidP="00C10A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7D165A" w14:textId="269A97F1" w:rsidR="000F534B" w:rsidRPr="00CA5D57" w:rsidRDefault="00000000" w:rsidP="00DE3580">
    <w:pPr>
      <w:pStyle w:val="TOC1"/>
    </w:pPr>
    <w:sdt>
      <w:sdtPr>
        <w:alias w:val="Title"/>
        <w:id w:val="456169159"/>
        <w:placeholder>
          <w:docPart w:val="8FFCFF0E30E342E59B636D6997901408"/>
        </w:placeholder>
        <w:dataBinding w:prefixMappings="xmlns:ns0='http://purl.org/dc/elements/1.1/' xmlns:ns1='http://schemas.openxmlformats.org/package/2006/metadata/core-properties' " w:xpath="/ns1:coreProperties[1]/ns0:title[1]" w:storeItemID="{6C3C8BC8-F283-45AE-878A-BAB7291924A1}"/>
        <w:text/>
      </w:sdtPr>
      <w:sdtContent>
        <w:r w:rsidR="000F534B">
          <w:t>Functional Requirement</w:t>
        </w:r>
      </w:sdtContent>
    </w:sdt>
  </w:p>
  <w:p w14:paraId="2ECF6A86" w14:textId="77777777" w:rsidR="000F534B" w:rsidRPr="0034588F" w:rsidRDefault="000F534B" w:rsidP="00DE3580">
    <w:pPr>
      <w:pStyle w:val="TOC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BAE48" w14:textId="77777777" w:rsidR="000F534B" w:rsidRDefault="000F534B" w:rsidP="00DE3580">
    <w:pPr>
      <w:pStyle w:val="TOC1"/>
    </w:pPr>
    <w:r>
      <w:t>DocXXXXXXX</w:t>
    </w:r>
  </w:p>
  <w:p w14:paraId="37C9CC22" w14:textId="77777777" w:rsidR="000F534B" w:rsidRDefault="000F534B" w:rsidP="00DE3580">
    <w:pPr>
      <w:pStyle w:val="TOC1"/>
    </w:pPr>
    <w:r>
      <w:t>XX/XX/XXXX</w:t>
    </w: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56CF5"/>
    <w:multiLevelType w:val="hybridMultilevel"/>
    <w:tmpl w:val="7E5AA838"/>
    <w:lvl w:ilvl="0" w:tplc="665649B2">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97468A"/>
    <w:multiLevelType w:val="hybridMultilevel"/>
    <w:tmpl w:val="3E26B17A"/>
    <w:lvl w:ilvl="0" w:tplc="5CA2155A">
      <w:start w:val="1"/>
      <w:numFmt w:val="decimal"/>
      <w:lvlText w:val="1.%1"/>
      <w:lvlJc w:val="left"/>
      <w:pPr>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E859D2"/>
    <w:multiLevelType w:val="hybridMultilevel"/>
    <w:tmpl w:val="53D207E6"/>
    <w:lvl w:ilvl="0" w:tplc="02CEE108">
      <w:start w:val="1"/>
      <w:numFmt w:val="decimal"/>
      <w:lvlText w:val="2.%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0C20EF0"/>
    <w:multiLevelType w:val="hybridMultilevel"/>
    <w:tmpl w:val="B96CF96C"/>
    <w:lvl w:ilvl="0" w:tplc="D2F21324">
      <w:start w:val="1"/>
      <w:numFmt w:val="decimal"/>
      <w:lvlText w:val="12.%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CA5919"/>
    <w:multiLevelType w:val="hybridMultilevel"/>
    <w:tmpl w:val="3E26B17A"/>
    <w:lvl w:ilvl="0" w:tplc="5CA2155A">
      <w:start w:val="1"/>
      <w:numFmt w:val="decimal"/>
      <w:lvlText w:val="1.%1"/>
      <w:lvlJc w:val="left"/>
      <w:pPr>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4F6B1B"/>
    <w:multiLevelType w:val="hybridMultilevel"/>
    <w:tmpl w:val="64347E3E"/>
    <w:lvl w:ilvl="0" w:tplc="C5FA905E">
      <w:start w:val="1"/>
      <w:numFmt w:val="decimal"/>
      <w:lvlText w:val="3.%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CF36058"/>
    <w:multiLevelType w:val="hybridMultilevel"/>
    <w:tmpl w:val="BAD05E64"/>
    <w:lvl w:ilvl="0" w:tplc="8D34865E">
      <w:start w:val="1"/>
      <w:numFmt w:val="decimal"/>
      <w:lvlText w:val="11.%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450BAB"/>
    <w:multiLevelType w:val="multilevel"/>
    <w:tmpl w:val="C4D4833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AC61FF8"/>
    <w:multiLevelType w:val="hybridMultilevel"/>
    <w:tmpl w:val="698A55C4"/>
    <w:lvl w:ilvl="0" w:tplc="AB707B08">
      <w:start w:val="1"/>
      <w:numFmt w:val="decimal"/>
      <w:lvlText w:val="5.%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BF00BF"/>
    <w:multiLevelType w:val="hybridMultilevel"/>
    <w:tmpl w:val="DDDA7EA4"/>
    <w:lvl w:ilvl="0" w:tplc="C5FA905E">
      <w:start w:val="1"/>
      <w:numFmt w:val="decimal"/>
      <w:lvlText w:val="3.%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2F80D78"/>
    <w:multiLevelType w:val="hybridMultilevel"/>
    <w:tmpl w:val="DCBEF128"/>
    <w:lvl w:ilvl="0" w:tplc="AA62F0A0">
      <w:start w:val="1"/>
      <w:numFmt w:val="decimal"/>
      <w:lvlText w:val="13.%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1" w15:restartNumberingAfterBreak="0">
    <w:nsid w:val="339B72B8"/>
    <w:multiLevelType w:val="hybridMultilevel"/>
    <w:tmpl w:val="79CE5E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20300B"/>
    <w:multiLevelType w:val="hybridMultilevel"/>
    <w:tmpl w:val="8FD8DAB2"/>
    <w:lvl w:ilvl="0" w:tplc="5CA2155A">
      <w:start w:val="1"/>
      <w:numFmt w:val="decimal"/>
      <w:lvlText w:val="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7840460"/>
    <w:multiLevelType w:val="hybridMultilevel"/>
    <w:tmpl w:val="244E4D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1938D4"/>
    <w:multiLevelType w:val="hybridMultilevel"/>
    <w:tmpl w:val="9CD2ACEE"/>
    <w:lvl w:ilvl="0" w:tplc="5CA2155A">
      <w:start w:val="1"/>
      <w:numFmt w:val="decimal"/>
      <w:lvlText w:val="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EAB78C8"/>
    <w:multiLevelType w:val="hybridMultilevel"/>
    <w:tmpl w:val="ABC88CB6"/>
    <w:lvl w:ilvl="0" w:tplc="0D305B7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C433C0"/>
    <w:multiLevelType w:val="hybridMultilevel"/>
    <w:tmpl w:val="A602281C"/>
    <w:lvl w:ilvl="0" w:tplc="5CA2155A">
      <w:start w:val="1"/>
      <w:numFmt w:val="decimal"/>
      <w:lvlText w:val="1.%1"/>
      <w:lvlJc w:val="left"/>
      <w:pPr>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056AA6"/>
    <w:multiLevelType w:val="hybridMultilevel"/>
    <w:tmpl w:val="5F98E3D2"/>
    <w:lvl w:ilvl="0" w:tplc="0E869FFC">
      <w:start w:val="1"/>
      <w:numFmt w:val="decimal"/>
      <w:lvlText w:val="1.%1"/>
      <w:lvlJc w:val="left"/>
      <w:pPr>
        <w:ind w:left="64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2A909E6"/>
    <w:multiLevelType w:val="hybridMultilevel"/>
    <w:tmpl w:val="737026F8"/>
    <w:lvl w:ilvl="0" w:tplc="210E652A">
      <w:start w:val="1"/>
      <w:numFmt w:val="decimal"/>
      <w:lvlText w:val="13.%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5563AE"/>
    <w:multiLevelType w:val="multilevel"/>
    <w:tmpl w:val="7882A772"/>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i w:val="0"/>
      </w:rPr>
    </w:lvl>
    <w:lvl w:ilvl="2">
      <w:start w:val="1"/>
      <w:numFmt w:val="decimal"/>
      <w:isLgl/>
      <w:lvlText w:val="%1.%2.%3"/>
      <w:lvlJc w:val="left"/>
      <w:pPr>
        <w:ind w:left="1440" w:hanging="720"/>
      </w:pPr>
      <w:rPr>
        <w:rFonts w:hint="default"/>
        <w:color w:val="auto"/>
      </w:rPr>
    </w:lvl>
    <w:lvl w:ilvl="3">
      <w:start w:val="1"/>
      <w:numFmt w:val="decimal"/>
      <w:isLgl/>
      <w:lvlText w:val="%1.%2.%3.%4"/>
      <w:lvlJc w:val="left"/>
      <w:pPr>
        <w:tabs>
          <w:tab w:val="num" w:pos="2268"/>
        </w:tabs>
        <w:ind w:left="1800" w:hanging="720"/>
      </w:pPr>
      <w:rPr>
        <w:rFonts w:hint="default"/>
        <w:color w:val="auto"/>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20" w15:restartNumberingAfterBreak="0">
    <w:nsid w:val="46741CBB"/>
    <w:multiLevelType w:val="hybridMultilevel"/>
    <w:tmpl w:val="AE76941E"/>
    <w:lvl w:ilvl="0" w:tplc="1D441960">
      <w:start w:val="1"/>
      <w:numFmt w:val="decimal"/>
      <w:lvlText w:val="13.%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4BFC3ED3"/>
    <w:multiLevelType w:val="hybridMultilevel"/>
    <w:tmpl w:val="A358E476"/>
    <w:lvl w:ilvl="0" w:tplc="8A16F41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06615BF"/>
    <w:multiLevelType w:val="hybridMultilevel"/>
    <w:tmpl w:val="E8082C8C"/>
    <w:lvl w:ilvl="0" w:tplc="C96CBDBE">
      <w:start w:val="1"/>
      <w:numFmt w:val="decimal"/>
      <w:lvlText w:val="9.%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0801798"/>
    <w:multiLevelType w:val="hybridMultilevel"/>
    <w:tmpl w:val="CD84D7E8"/>
    <w:lvl w:ilvl="0" w:tplc="96F6FF24">
      <w:start w:val="1"/>
      <w:numFmt w:val="decimal"/>
      <w:lvlText w:val="6.%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41166E1"/>
    <w:multiLevelType w:val="hybridMultilevel"/>
    <w:tmpl w:val="2C1A5DE6"/>
    <w:lvl w:ilvl="0" w:tplc="A0322B90">
      <w:start w:val="2"/>
      <w:numFmt w:val="decimal"/>
      <w:lvlText w:val="1.%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C0A34CA"/>
    <w:multiLevelType w:val="hybridMultilevel"/>
    <w:tmpl w:val="AAC282C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C6F5E73"/>
    <w:multiLevelType w:val="hybridMultilevel"/>
    <w:tmpl w:val="459A8A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88D3FD1"/>
    <w:multiLevelType w:val="hybridMultilevel"/>
    <w:tmpl w:val="78C0E83A"/>
    <w:lvl w:ilvl="0" w:tplc="F7EE253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8BD5A7F"/>
    <w:multiLevelType w:val="hybridMultilevel"/>
    <w:tmpl w:val="1556F48C"/>
    <w:lvl w:ilvl="0" w:tplc="990259F0">
      <w:start w:val="1"/>
      <w:numFmt w:val="decimal"/>
      <w:lvlText w:val="7.%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8FE2254"/>
    <w:multiLevelType w:val="hybridMultilevel"/>
    <w:tmpl w:val="621A0428"/>
    <w:lvl w:ilvl="0" w:tplc="C5FA905E">
      <w:start w:val="1"/>
      <w:numFmt w:val="decimal"/>
      <w:lvlText w:val="3.%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9F5386E"/>
    <w:multiLevelType w:val="hybridMultilevel"/>
    <w:tmpl w:val="C55031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A4C42C0"/>
    <w:multiLevelType w:val="hybridMultilevel"/>
    <w:tmpl w:val="E8F6AF4A"/>
    <w:lvl w:ilvl="0" w:tplc="1D441960">
      <w:start w:val="1"/>
      <w:numFmt w:val="decimal"/>
      <w:lvlText w:val="13.%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FBB3A79"/>
    <w:multiLevelType w:val="hybridMultilevel"/>
    <w:tmpl w:val="DB3ABBA6"/>
    <w:lvl w:ilvl="0" w:tplc="9EA499F6">
      <w:start w:val="1"/>
      <w:numFmt w:val="decimal"/>
      <w:lvlText w:val="13.%1"/>
      <w:lvlJc w:val="righ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0B04E2B"/>
    <w:multiLevelType w:val="hybridMultilevel"/>
    <w:tmpl w:val="FA9493FE"/>
    <w:lvl w:ilvl="0" w:tplc="D6D07242">
      <w:start w:val="1"/>
      <w:numFmt w:val="decimal"/>
      <w:lvlText w:val="10.%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87F6ADE"/>
    <w:multiLevelType w:val="hybridMultilevel"/>
    <w:tmpl w:val="14A6722C"/>
    <w:lvl w:ilvl="0" w:tplc="A1A25AAC">
      <w:start w:val="3"/>
      <w:numFmt w:val="decimal"/>
      <w:lvlText w:val="%1."/>
      <w:lvlJc w:val="left"/>
      <w:pPr>
        <w:ind w:left="72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7939494A"/>
    <w:multiLevelType w:val="hybridMultilevel"/>
    <w:tmpl w:val="B4906EF4"/>
    <w:lvl w:ilvl="0" w:tplc="873CA34A">
      <w:start w:val="1"/>
      <w:numFmt w:val="decimal"/>
      <w:lvlText w:val="4.%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FA70648"/>
    <w:multiLevelType w:val="hybridMultilevel"/>
    <w:tmpl w:val="4888F2A2"/>
    <w:lvl w:ilvl="0" w:tplc="E04C7DA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93598515">
    <w:abstractNumId w:val="21"/>
  </w:num>
  <w:num w:numId="2" w16cid:durableId="1883125663">
    <w:abstractNumId w:val="26"/>
  </w:num>
  <w:num w:numId="3" w16cid:durableId="289092256">
    <w:abstractNumId w:val="16"/>
  </w:num>
  <w:num w:numId="4" w16cid:durableId="1035665763">
    <w:abstractNumId w:val="14"/>
  </w:num>
  <w:num w:numId="5" w16cid:durableId="87509100">
    <w:abstractNumId w:val="24"/>
  </w:num>
  <w:num w:numId="6" w16cid:durableId="714044919">
    <w:abstractNumId w:val="12"/>
  </w:num>
  <w:num w:numId="7" w16cid:durableId="2107647641">
    <w:abstractNumId w:val="1"/>
  </w:num>
  <w:num w:numId="8" w16cid:durableId="205291150">
    <w:abstractNumId w:val="2"/>
  </w:num>
  <w:num w:numId="9" w16cid:durableId="1391078370">
    <w:abstractNumId w:val="29"/>
  </w:num>
  <w:num w:numId="10" w16cid:durableId="144905522">
    <w:abstractNumId w:val="5"/>
  </w:num>
  <w:num w:numId="11" w16cid:durableId="11611070">
    <w:abstractNumId w:val="7"/>
  </w:num>
  <w:num w:numId="12" w16cid:durableId="424113897">
    <w:abstractNumId w:val="30"/>
  </w:num>
  <w:num w:numId="13" w16cid:durableId="1124544372">
    <w:abstractNumId w:val="0"/>
  </w:num>
  <w:num w:numId="14" w16cid:durableId="1795632610">
    <w:abstractNumId w:val="34"/>
  </w:num>
  <w:num w:numId="15" w16cid:durableId="477311057">
    <w:abstractNumId w:val="36"/>
  </w:num>
  <w:num w:numId="16" w16cid:durableId="1200124839">
    <w:abstractNumId w:val="25"/>
  </w:num>
  <w:num w:numId="17" w16cid:durableId="1883053926">
    <w:abstractNumId w:val="9"/>
  </w:num>
  <w:num w:numId="18" w16cid:durableId="718162479">
    <w:abstractNumId w:val="35"/>
  </w:num>
  <w:num w:numId="19" w16cid:durableId="928853168">
    <w:abstractNumId w:val="8"/>
  </w:num>
  <w:num w:numId="20" w16cid:durableId="1669359911">
    <w:abstractNumId w:val="23"/>
  </w:num>
  <w:num w:numId="21" w16cid:durableId="796685554">
    <w:abstractNumId w:val="28"/>
  </w:num>
  <w:num w:numId="22" w16cid:durableId="550390097">
    <w:abstractNumId w:val="32"/>
  </w:num>
  <w:num w:numId="23" w16cid:durableId="250159550">
    <w:abstractNumId w:val="22"/>
  </w:num>
  <w:num w:numId="24" w16cid:durableId="754127885">
    <w:abstractNumId w:val="33"/>
  </w:num>
  <w:num w:numId="25" w16cid:durableId="1344285911">
    <w:abstractNumId w:val="6"/>
  </w:num>
  <w:num w:numId="26" w16cid:durableId="1455713890">
    <w:abstractNumId w:val="3"/>
  </w:num>
  <w:num w:numId="27" w16cid:durableId="890846695">
    <w:abstractNumId w:val="19"/>
  </w:num>
  <w:num w:numId="28" w16cid:durableId="971593675">
    <w:abstractNumId w:val="4"/>
  </w:num>
  <w:num w:numId="29" w16cid:durableId="443041542">
    <w:abstractNumId w:val="31"/>
  </w:num>
  <w:num w:numId="30" w16cid:durableId="1489327946">
    <w:abstractNumId w:val="18"/>
  </w:num>
  <w:num w:numId="31" w16cid:durableId="1171679196">
    <w:abstractNumId w:val="20"/>
  </w:num>
  <w:num w:numId="32" w16cid:durableId="1078751177">
    <w:abstractNumId w:val="10"/>
  </w:num>
  <w:num w:numId="33" w16cid:durableId="706444180">
    <w:abstractNumId w:val="15"/>
  </w:num>
  <w:num w:numId="34" w16cid:durableId="1918782667">
    <w:abstractNumId w:val="27"/>
  </w:num>
  <w:num w:numId="35" w16cid:durableId="295645375">
    <w:abstractNumId w:val="17"/>
  </w:num>
  <w:num w:numId="36" w16cid:durableId="665329163">
    <w:abstractNumId w:val="13"/>
  </w:num>
  <w:num w:numId="37" w16cid:durableId="1473715813">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sh Lendi">
    <w15:presenceInfo w15:providerId="AD" w15:userId="S::Josh.Lendi@Altec.com::37c581a3-8837-45d8-903a-e6a4e231a1c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6129"/>
    <w:rsid w:val="0007236D"/>
    <w:rsid w:val="00077E20"/>
    <w:rsid w:val="000B500D"/>
    <w:rsid w:val="000C7B96"/>
    <w:rsid w:val="000F534B"/>
    <w:rsid w:val="00113FEE"/>
    <w:rsid w:val="00170DCA"/>
    <w:rsid w:val="001B02E1"/>
    <w:rsid w:val="001E1269"/>
    <w:rsid w:val="001E61E3"/>
    <w:rsid w:val="001E652C"/>
    <w:rsid w:val="00212111"/>
    <w:rsid w:val="00213C97"/>
    <w:rsid w:val="00240660"/>
    <w:rsid w:val="002901DF"/>
    <w:rsid w:val="002B0E92"/>
    <w:rsid w:val="002D4310"/>
    <w:rsid w:val="002E5778"/>
    <w:rsid w:val="00302ADB"/>
    <w:rsid w:val="00324ECA"/>
    <w:rsid w:val="0034588F"/>
    <w:rsid w:val="0034689A"/>
    <w:rsid w:val="00365DEC"/>
    <w:rsid w:val="00392E44"/>
    <w:rsid w:val="003970DA"/>
    <w:rsid w:val="003A4E3B"/>
    <w:rsid w:val="003A5BCA"/>
    <w:rsid w:val="003B5DE9"/>
    <w:rsid w:val="003C7583"/>
    <w:rsid w:val="003D2A40"/>
    <w:rsid w:val="00411158"/>
    <w:rsid w:val="004347EC"/>
    <w:rsid w:val="004439FB"/>
    <w:rsid w:val="004743F2"/>
    <w:rsid w:val="00477E26"/>
    <w:rsid w:val="004D15F8"/>
    <w:rsid w:val="004E4A94"/>
    <w:rsid w:val="004E723B"/>
    <w:rsid w:val="00557014"/>
    <w:rsid w:val="005824B4"/>
    <w:rsid w:val="0059148C"/>
    <w:rsid w:val="005B286E"/>
    <w:rsid w:val="006137BA"/>
    <w:rsid w:val="0062795F"/>
    <w:rsid w:val="006536C9"/>
    <w:rsid w:val="007C78B3"/>
    <w:rsid w:val="00843B2B"/>
    <w:rsid w:val="00863D4C"/>
    <w:rsid w:val="008676B0"/>
    <w:rsid w:val="008936B7"/>
    <w:rsid w:val="008A0DD1"/>
    <w:rsid w:val="008A20BC"/>
    <w:rsid w:val="008F24D3"/>
    <w:rsid w:val="009468D3"/>
    <w:rsid w:val="00960F17"/>
    <w:rsid w:val="00971C90"/>
    <w:rsid w:val="00996054"/>
    <w:rsid w:val="009A0812"/>
    <w:rsid w:val="009B5020"/>
    <w:rsid w:val="009F2350"/>
    <w:rsid w:val="00A07D1D"/>
    <w:rsid w:val="00A365C6"/>
    <w:rsid w:val="00A774A5"/>
    <w:rsid w:val="00A775DC"/>
    <w:rsid w:val="00A86129"/>
    <w:rsid w:val="00AA75E7"/>
    <w:rsid w:val="00AB7598"/>
    <w:rsid w:val="00AC3654"/>
    <w:rsid w:val="00AC4E09"/>
    <w:rsid w:val="00AD74D0"/>
    <w:rsid w:val="00B32CD4"/>
    <w:rsid w:val="00B915B4"/>
    <w:rsid w:val="00B960C5"/>
    <w:rsid w:val="00BC2C6E"/>
    <w:rsid w:val="00BC2D63"/>
    <w:rsid w:val="00C10AFF"/>
    <w:rsid w:val="00C63833"/>
    <w:rsid w:val="00C87E0E"/>
    <w:rsid w:val="00CA6FC3"/>
    <w:rsid w:val="00CD200F"/>
    <w:rsid w:val="00D23238"/>
    <w:rsid w:val="00D61AAE"/>
    <w:rsid w:val="00D63971"/>
    <w:rsid w:val="00D75692"/>
    <w:rsid w:val="00D81A1E"/>
    <w:rsid w:val="00DB2175"/>
    <w:rsid w:val="00DE3580"/>
    <w:rsid w:val="00E04B77"/>
    <w:rsid w:val="00E10564"/>
    <w:rsid w:val="00E159AD"/>
    <w:rsid w:val="00E178C5"/>
    <w:rsid w:val="00E568A6"/>
    <w:rsid w:val="00E67878"/>
    <w:rsid w:val="00E83303"/>
    <w:rsid w:val="00E8696B"/>
    <w:rsid w:val="00F079AC"/>
    <w:rsid w:val="00F22887"/>
    <w:rsid w:val="00F25779"/>
    <w:rsid w:val="00F4086D"/>
    <w:rsid w:val="00F75179"/>
    <w:rsid w:val="00F8039B"/>
    <w:rsid w:val="00F935E7"/>
    <w:rsid w:val="00FE02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F8DE8A"/>
  <w15:chartTrackingRefBased/>
  <w15:docId w15:val="{8FA53C9B-6487-4558-91CC-02BE433E9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3971"/>
    <w:pPr>
      <w:spacing w:after="0" w:line="240" w:lineRule="auto"/>
    </w:pPr>
  </w:style>
  <w:style w:type="paragraph" w:styleId="Heading1">
    <w:name w:val="heading 1"/>
    <w:basedOn w:val="Normal"/>
    <w:next w:val="Normal"/>
    <w:link w:val="Heading1Char"/>
    <w:autoRedefine/>
    <w:uiPriority w:val="9"/>
    <w:qFormat/>
    <w:rsid w:val="00324ECA"/>
    <w:pPr>
      <w:keepNext/>
      <w:keepLines/>
      <w:spacing w:before="120"/>
      <w:outlineLvl w:val="0"/>
    </w:pPr>
    <w:rPr>
      <w:rFonts w:ascii="Arial" w:eastAsiaTheme="majorEastAsia" w:hAnsi="Arial" w:cstheme="majorBidi"/>
      <w:sz w:val="28"/>
      <w:szCs w:val="32"/>
    </w:rPr>
  </w:style>
  <w:style w:type="paragraph" w:styleId="Heading2">
    <w:name w:val="heading 2"/>
    <w:basedOn w:val="Normal"/>
    <w:link w:val="Heading2Char"/>
    <w:autoRedefine/>
    <w:uiPriority w:val="9"/>
    <w:unhideWhenUsed/>
    <w:qFormat/>
    <w:rsid w:val="00324ECA"/>
    <w:pPr>
      <w:keepNext/>
      <w:keepLines/>
      <w:spacing w:before="120"/>
      <w:ind w:left="144"/>
      <w:outlineLvl w:val="1"/>
    </w:pPr>
    <w:rPr>
      <w:rFonts w:ascii="Arial" w:eastAsiaTheme="majorEastAsia" w:hAnsi="Arial" w:cstheme="majorBidi"/>
      <w:sz w:val="28"/>
      <w:szCs w:val="26"/>
    </w:rPr>
  </w:style>
  <w:style w:type="paragraph" w:styleId="Heading3">
    <w:name w:val="heading 3"/>
    <w:basedOn w:val="Normal"/>
    <w:next w:val="Normal"/>
    <w:link w:val="Heading3Char"/>
    <w:autoRedefine/>
    <w:uiPriority w:val="9"/>
    <w:unhideWhenUsed/>
    <w:qFormat/>
    <w:rsid w:val="00D63971"/>
    <w:pPr>
      <w:keepNext/>
      <w:keepLines/>
      <w:spacing w:before="40"/>
      <w:outlineLvl w:val="2"/>
    </w:pPr>
    <w:rPr>
      <w:rFonts w:ascii="Arial" w:eastAsiaTheme="majorEastAsia" w:hAnsi="Arial" w:cstheme="majorBidi"/>
      <w:sz w:val="28"/>
      <w:szCs w:val="24"/>
    </w:rPr>
  </w:style>
  <w:style w:type="paragraph" w:styleId="Heading5">
    <w:name w:val="heading 5"/>
    <w:basedOn w:val="Normal"/>
    <w:next w:val="Normal"/>
    <w:link w:val="Heading5Char"/>
    <w:uiPriority w:val="9"/>
    <w:semiHidden/>
    <w:unhideWhenUsed/>
    <w:qFormat/>
    <w:rsid w:val="0034588F"/>
    <w:pPr>
      <w:keepNext/>
      <w:keepLines/>
      <w:spacing w:before="40"/>
      <w:outlineLvl w:val="4"/>
    </w:pPr>
    <w:rPr>
      <w:rFonts w:asciiTheme="majorHAnsi" w:eastAsiaTheme="majorEastAsia" w:hAnsiTheme="majorHAnsi" w:cstheme="majorBidi"/>
      <w:color w:val="2F5496" w:themeColor="accent1" w:themeShade="BF"/>
    </w:rPr>
  </w:style>
  <w:style w:type="paragraph" w:styleId="Heading7">
    <w:name w:val="heading 7"/>
    <w:basedOn w:val="Normal"/>
    <w:next w:val="Normal"/>
    <w:link w:val="Heading7Char"/>
    <w:uiPriority w:val="9"/>
    <w:semiHidden/>
    <w:unhideWhenUsed/>
    <w:qFormat/>
    <w:rsid w:val="0034588F"/>
    <w:pPr>
      <w:keepNext/>
      <w:keepLines/>
      <w:spacing w:before="4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4ECA"/>
    <w:rPr>
      <w:rFonts w:ascii="Arial" w:eastAsiaTheme="majorEastAsia" w:hAnsi="Arial" w:cstheme="majorBidi"/>
      <w:sz w:val="28"/>
      <w:szCs w:val="32"/>
    </w:rPr>
  </w:style>
  <w:style w:type="character" w:customStyle="1" w:styleId="Heading5Char">
    <w:name w:val="Heading 5 Char"/>
    <w:basedOn w:val="DefaultParagraphFont"/>
    <w:link w:val="Heading5"/>
    <w:uiPriority w:val="9"/>
    <w:semiHidden/>
    <w:rsid w:val="0034588F"/>
    <w:rPr>
      <w:rFonts w:asciiTheme="majorHAnsi" w:eastAsiaTheme="majorEastAsia" w:hAnsiTheme="majorHAnsi" w:cstheme="majorBidi"/>
      <w:color w:val="2F5496" w:themeColor="accent1" w:themeShade="BF"/>
    </w:rPr>
  </w:style>
  <w:style w:type="character" w:customStyle="1" w:styleId="Heading7Char">
    <w:name w:val="Heading 7 Char"/>
    <w:basedOn w:val="DefaultParagraphFont"/>
    <w:link w:val="Heading7"/>
    <w:uiPriority w:val="9"/>
    <w:semiHidden/>
    <w:rsid w:val="0034588F"/>
    <w:rPr>
      <w:rFonts w:asciiTheme="majorHAnsi" w:eastAsiaTheme="majorEastAsia" w:hAnsiTheme="majorHAnsi" w:cstheme="majorBidi"/>
      <w:i/>
      <w:iCs/>
      <w:color w:val="1F3763" w:themeColor="accent1" w:themeShade="7F"/>
    </w:rPr>
  </w:style>
  <w:style w:type="paragraph" w:styleId="Title">
    <w:name w:val="Title"/>
    <w:basedOn w:val="Normal"/>
    <w:next w:val="Normal"/>
    <w:link w:val="TitleChar"/>
    <w:uiPriority w:val="10"/>
    <w:qFormat/>
    <w:rsid w:val="00A8612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6129"/>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A86129"/>
    <w:rPr>
      <w:b/>
      <w:bCs/>
      <w:i/>
      <w:iCs/>
      <w:spacing w:val="5"/>
    </w:rPr>
  </w:style>
  <w:style w:type="paragraph" w:styleId="TOCHeading">
    <w:name w:val="TOC Heading"/>
    <w:basedOn w:val="Heading1"/>
    <w:next w:val="Normal"/>
    <w:uiPriority w:val="39"/>
    <w:unhideWhenUsed/>
    <w:rsid w:val="00A86129"/>
    <w:pPr>
      <w:outlineLvl w:val="9"/>
    </w:pPr>
  </w:style>
  <w:style w:type="paragraph" w:styleId="NoSpacing">
    <w:name w:val="No Spacing"/>
    <w:uiPriority w:val="1"/>
    <w:qFormat/>
    <w:rsid w:val="00A86129"/>
    <w:pPr>
      <w:spacing w:after="0" w:line="240" w:lineRule="auto"/>
    </w:pPr>
  </w:style>
  <w:style w:type="paragraph" w:styleId="ListParagraph">
    <w:name w:val="List Paragraph"/>
    <w:basedOn w:val="Normal"/>
    <w:uiPriority w:val="34"/>
    <w:qFormat/>
    <w:rsid w:val="00A86129"/>
    <w:pPr>
      <w:ind w:left="720"/>
      <w:contextualSpacing/>
    </w:pPr>
  </w:style>
  <w:style w:type="table" w:styleId="TableGrid">
    <w:name w:val="Table Grid"/>
    <w:basedOn w:val="TableNormal"/>
    <w:rsid w:val="00A86129"/>
    <w:pPr>
      <w:spacing w:after="0" w:line="240" w:lineRule="auto"/>
    </w:pPr>
    <w:rPr>
      <w:rFonts w:eastAsiaTheme="minorEastAsia"/>
      <w:kern w:val="2"/>
      <w:sz w:val="21"/>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DE3580"/>
    <w:pPr>
      <w:tabs>
        <w:tab w:val="left" w:pos="660"/>
        <w:tab w:val="right" w:leader="dot" w:pos="9350"/>
      </w:tabs>
      <w:spacing w:after="100"/>
    </w:pPr>
  </w:style>
  <w:style w:type="character" w:styleId="Hyperlink">
    <w:name w:val="Hyperlink"/>
    <w:basedOn w:val="DefaultParagraphFont"/>
    <w:uiPriority w:val="99"/>
    <w:unhideWhenUsed/>
    <w:rsid w:val="00C10AFF"/>
    <w:rPr>
      <w:color w:val="0563C1" w:themeColor="hyperlink"/>
      <w:u w:val="single"/>
    </w:rPr>
  </w:style>
  <w:style w:type="paragraph" w:styleId="Header">
    <w:name w:val="header"/>
    <w:basedOn w:val="Normal"/>
    <w:link w:val="HeaderChar"/>
    <w:unhideWhenUsed/>
    <w:rsid w:val="00C10AFF"/>
    <w:pPr>
      <w:tabs>
        <w:tab w:val="center" w:pos="4680"/>
        <w:tab w:val="right" w:pos="9360"/>
      </w:tabs>
    </w:pPr>
  </w:style>
  <w:style w:type="character" w:customStyle="1" w:styleId="HeaderChar">
    <w:name w:val="Header Char"/>
    <w:basedOn w:val="DefaultParagraphFont"/>
    <w:link w:val="Header"/>
    <w:uiPriority w:val="99"/>
    <w:rsid w:val="00C10AFF"/>
  </w:style>
  <w:style w:type="paragraph" w:styleId="Footer">
    <w:name w:val="footer"/>
    <w:basedOn w:val="Normal"/>
    <w:link w:val="FooterChar"/>
    <w:uiPriority w:val="99"/>
    <w:unhideWhenUsed/>
    <w:rsid w:val="00C10AFF"/>
    <w:pPr>
      <w:tabs>
        <w:tab w:val="center" w:pos="4680"/>
        <w:tab w:val="right" w:pos="9360"/>
      </w:tabs>
    </w:pPr>
  </w:style>
  <w:style w:type="character" w:customStyle="1" w:styleId="FooterChar">
    <w:name w:val="Footer Char"/>
    <w:basedOn w:val="DefaultParagraphFont"/>
    <w:link w:val="Footer"/>
    <w:uiPriority w:val="99"/>
    <w:rsid w:val="00C10AFF"/>
  </w:style>
  <w:style w:type="character" w:styleId="PlaceholderText">
    <w:name w:val="Placeholder Text"/>
    <w:basedOn w:val="DefaultParagraphFont"/>
    <w:uiPriority w:val="99"/>
    <w:semiHidden/>
    <w:rsid w:val="0034588F"/>
    <w:rPr>
      <w:color w:val="808080"/>
    </w:rPr>
  </w:style>
  <w:style w:type="paragraph" w:styleId="TOC3">
    <w:name w:val="toc 3"/>
    <w:basedOn w:val="Normal"/>
    <w:next w:val="Normal"/>
    <w:autoRedefine/>
    <w:uiPriority w:val="39"/>
    <w:unhideWhenUsed/>
    <w:rsid w:val="00A07D1D"/>
    <w:pPr>
      <w:spacing w:after="100"/>
      <w:ind w:left="440"/>
    </w:pPr>
  </w:style>
  <w:style w:type="character" w:styleId="CommentReference">
    <w:name w:val="annotation reference"/>
    <w:basedOn w:val="DefaultParagraphFont"/>
    <w:uiPriority w:val="99"/>
    <w:semiHidden/>
    <w:unhideWhenUsed/>
    <w:rsid w:val="00477E26"/>
    <w:rPr>
      <w:sz w:val="16"/>
      <w:szCs w:val="16"/>
    </w:rPr>
  </w:style>
  <w:style w:type="paragraph" w:styleId="CommentText">
    <w:name w:val="annotation text"/>
    <w:basedOn w:val="Normal"/>
    <w:link w:val="CommentTextChar"/>
    <w:uiPriority w:val="99"/>
    <w:semiHidden/>
    <w:unhideWhenUsed/>
    <w:rsid w:val="00477E26"/>
    <w:rPr>
      <w:sz w:val="20"/>
      <w:szCs w:val="20"/>
    </w:rPr>
  </w:style>
  <w:style w:type="character" w:customStyle="1" w:styleId="CommentTextChar">
    <w:name w:val="Comment Text Char"/>
    <w:basedOn w:val="DefaultParagraphFont"/>
    <w:link w:val="CommentText"/>
    <w:uiPriority w:val="99"/>
    <w:semiHidden/>
    <w:rsid w:val="00477E26"/>
    <w:rPr>
      <w:sz w:val="20"/>
      <w:szCs w:val="20"/>
    </w:rPr>
  </w:style>
  <w:style w:type="paragraph" w:styleId="CommentSubject">
    <w:name w:val="annotation subject"/>
    <w:basedOn w:val="CommentText"/>
    <w:next w:val="CommentText"/>
    <w:link w:val="CommentSubjectChar"/>
    <w:uiPriority w:val="99"/>
    <w:semiHidden/>
    <w:unhideWhenUsed/>
    <w:rsid w:val="00477E26"/>
    <w:rPr>
      <w:b/>
      <w:bCs/>
    </w:rPr>
  </w:style>
  <w:style w:type="character" w:customStyle="1" w:styleId="CommentSubjectChar">
    <w:name w:val="Comment Subject Char"/>
    <w:basedOn w:val="CommentTextChar"/>
    <w:link w:val="CommentSubject"/>
    <w:uiPriority w:val="99"/>
    <w:semiHidden/>
    <w:rsid w:val="00477E26"/>
    <w:rPr>
      <w:b/>
      <w:bCs/>
      <w:sz w:val="20"/>
      <w:szCs w:val="20"/>
    </w:rPr>
  </w:style>
  <w:style w:type="paragraph" w:styleId="TOC2">
    <w:name w:val="toc 2"/>
    <w:basedOn w:val="Normal"/>
    <w:next w:val="Normal"/>
    <w:autoRedefine/>
    <w:uiPriority w:val="39"/>
    <w:unhideWhenUsed/>
    <w:rsid w:val="00AD74D0"/>
    <w:pPr>
      <w:spacing w:after="100"/>
      <w:ind w:left="220"/>
    </w:pPr>
    <w:rPr>
      <w:rFonts w:eastAsiaTheme="minorEastAsia"/>
    </w:rPr>
  </w:style>
  <w:style w:type="paragraph" w:styleId="TOC4">
    <w:name w:val="toc 4"/>
    <w:basedOn w:val="Normal"/>
    <w:next w:val="Normal"/>
    <w:autoRedefine/>
    <w:uiPriority w:val="39"/>
    <w:unhideWhenUsed/>
    <w:rsid w:val="00AD74D0"/>
    <w:pPr>
      <w:spacing w:after="100"/>
      <w:ind w:left="660"/>
    </w:pPr>
    <w:rPr>
      <w:rFonts w:eastAsiaTheme="minorEastAsia"/>
    </w:rPr>
  </w:style>
  <w:style w:type="paragraph" w:styleId="TOC5">
    <w:name w:val="toc 5"/>
    <w:basedOn w:val="Normal"/>
    <w:next w:val="Normal"/>
    <w:autoRedefine/>
    <w:uiPriority w:val="39"/>
    <w:unhideWhenUsed/>
    <w:rsid w:val="00AD74D0"/>
    <w:pPr>
      <w:spacing w:after="100"/>
      <w:ind w:left="880"/>
    </w:pPr>
    <w:rPr>
      <w:rFonts w:eastAsiaTheme="minorEastAsia"/>
    </w:rPr>
  </w:style>
  <w:style w:type="paragraph" w:styleId="TOC6">
    <w:name w:val="toc 6"/>
    <w:basedOn w:val="Normal"/>
    <w:next w:val="Normal"/>
    <w:autoRedefine/>
    <w:uiPriority w:val="39"/>
    <w:unhideWhenUsed/>
    <w:rsid w:val="00AD74D0"/>
    <w:pPr>
      <w:spacing w:after="100"/>
      <w:ind w:left="1100"/>
    </w:pPr>
    <w:rPr>
      <w:rFonts w:eastAsiaTheme="minorEastAsia"/>
    </w:rPr>
  </w:style>
  <w:style w:type="paragraph" w:styleId="TOC7">
    <w:name w:val="toc 7"/>
    <w:basedOn w:val="Normal"/>
    <w:next w:val="Normal"/>
    <w:autoRedefine/>
    <w:uiPriority w:val="39"/>
    <w:unhideWhenUsed/>
    <w:rsid w:val="00AD74D0"/>
    <w:pPr>
      <w:spacing w:after="100"/>
      <w:ind w:left="1320"/>
    </w:pPr>
    <w:rPr>
      <w:rFonts w:eastAsiaTheme="minorEastAsia"/>
    </w:rPr>
  </w:style>
  <w:style w:type="paragraph" w:styleId="TOC8">
    <w:name w:val="toc 8"/>
    <w:basedOn w:val="Normal"/>
    <w:next w:val="Normal"/>
    <w:autoRedefine/>
    <w:uiPriority w:val="39"/>
    <w:unhideWhenUsed/>
    <w:rsid w:val="00AD74D0"/>
    <w:pPr>
      <w:spacing w:after="100"/>
      <w:ind w:left="1540"/>
    </w:pPr>
    <w:rPr>
      <w:rFonts w:eastAsiaTheme="minorEastAsia"/>
    </w:rPr>
  </w:style>
  <w:style w:type="paragraph" w:styleId="TOC9">
    <w:name w:val="toc 9"/>
    <w:basedOn w:val="Normal"/>
    <w:next w:val="Normal"/>
    <w:autoRedefine/>
    <w:uiPriority w:val="39"/>
    <w:unhideWhenUsed/>
    <w:rsid w:val="00AD74D0"/>
    <w:pPr>
      <w:spacing w:after="100"/>
      <w:ind w:left="1760"/>
    </w:pPr>
    <w:rPr>
      <w:rFonts w:eastAsiaTheme="minorEastAsia"/>
    </w:rPr>
  </w:style>
  <w:style w:type="paragraph" w:styleId="FootnoteText">
    <w:name w:val="footnote text"/>
    <w:basedOn w:val="Normal"/>
    <w:link w:val="FootnoteTextChar"/>
    <w:uiPriority w:val="99"/>
    <w:semiHidden/>
    <w:unhideWhenUsed/>
    <w:rsid w:val="003C7583"/>
    <w:rPr>
      <w:sz w:val="20"/>
      <w:szCs w:val="20"/>
    </w:rPr>
  </w:style>
  <w:style w:type="character" w:customStyle="1" w:styleId="FootnoteTextChar">
    <w:name w:val="Footnote Text Char"/>
    <w:basedOn w:val="DefaultParagraphFont"/>
    <w:link w:val="FootnoteText"/>
    <w:uiPriority w:val="99"/>
    <w:semiHidden/>
    <w:rsid w:val="003C7583"/>
    <w:rPr>
      <w:sz w:val="20"/>
      <w:szCs w:val="20"/>
    </w:rPr>
  </w:style>
  <w:style w:type="character" w:styleId="FootnoteReference">
    <w:name w:val="footnote reference"/>
    <w:basedOn w:val="DefaultParagraphFont"/>
    <w:uiPriority w:val="99"/>
    <w:semiHidden/>
    <w:unhideWhenUsed/>
    <w:rsid w:val="003C7583"/>
    <w:rPr>
      <w:vertAlign w:val="superscript"/>
    </w:rPr>
  </w:style>
  <w:style w:type="character" w:customStyle="1" w:styleId="Heading2Char">
    <w:name w:val="Heading 2 Char"/>
    <w:basedOn w:val="DefaultParagraphFont"/>
    <w:link w:val="Heading2"/>
    <w:uiPriority w:val="9"/>
    <w:rsid w:val="00324ECA"/>
    <w:rPr>
      <w:rFonts w:ascii="Arial" w:eastAsiaTheme="majorEastAsia" w:hAnsi="Arial" w:cstheme="majorBidi"/>
      <w:sz w:val="28"/>
      <w:szCs w:val="26"/>
    </w:rPr>
  </w:style>
  <w:style w:type="character" w:customStyle="1" w:styleId="Heading3Char">
    <w:name w:val="Heading 3 Char"/>
    <w:basedOn w:val="DefaultParagraphFont"/>
    <w:link w:val="Heading3"/>
    <w:uiPriority w:val="9"/>
    <w:rsid w:val="00D63971"/>
    <w:rPr>
      <w:rFonts w:ascii="Arial" w:eastAsiaTheme="majorEastAsia" w:hAnsi="Arial" w:cstheme="majorBidi"/>
      <w:sz w:val="28"/>
      <w:szCs w:val="24"/>
    </w:rPr>
  </w:style>
  <w:style w:type="paragraph" w:styleId="Subtitle">
    <w:name w:val="Subtitle"/>
    <w:basedOn w:val="Normal"/>
    <w:next w:val="Normal"/>
    <w:link w:val="SubtitleChar"/>
    <w:uiPriority w:val="11"/>
    <w:qFormat/>
    <w:rsid w:val="00F4086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4086D"/>
    <w:rPr>
      <w:rFonts w:eastAsiaTheme="minorEastAsia"/>
      <w:color w:val="5A5A5A" w:themeColor="text1" w:themeTint="A5"/>
      <w:spacing w:val="15"/>
    </w:rPr>
  </w:style>
  <w:style w:type="character" w:styleId="SubtleEmphasis">
    <w:name w:val="Subtle Emphasis"/>
    <w:basedOn w:val="DefaultParagraphFont"/>
    <w:uiPriority w:val="19"/>
    <w:qFormat/>
    <w:rsid w:val="00F4086D"/>
    <w:rPr>
      <w:i/>
      <w:iCs/>
      <w:color w:val="404040" w:themeColor="text1" w:themeTint="BF"/>
    </w:rPr>
  </w:style>
  <w:style w:type="character" w:styleId="UnresolvedMention">
    <w:name w:val="Unresolved Mention"/>
    <w:basedOn w:val="DefaultParagraphFont"/>
    <w:uiPriority w:val="99"/>
    <w:semiHidden/>
    <w:unhideWhenUsed/>
    <w:rsid w:val="00E678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tore-usa.arduino.cc/products/arduino-due?selectedStore=us"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eader" Target="header2.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FFCFF0E30E342E59B636D6997901408"/>
        <w:category>
          <w:name w:val="General"/>
          <w:gallery w:val="placeholder"/>
        </w:category>
        <w:types>
          <w:type w:val="bbPlcHdr"/>
        </w:types>
        <w:behaviors>
          <w:behavior w:val="content"/>
        </w:behaviors>
        <w:guid w:val="{824E31E0-9704-448D-A5B7-39E6D0563E20}"/>
      </w:docPartPr>
      <w:docPartBody>
        <w:p w:rsidR="007278FA" w:rsidRDefault="004A5F78" w:rsidP="004A5F78">
          <w:pPr>
            <w:pStyle w:val="8FFCFF0E30E342E59B636D6997901408"/>
          </w:pPr>
          <w:r w:rsidRPr="001D1A66">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5F78"/>
    <w:rsid w:val="004A5F78"/>
    <w:rsid w:val="005953E9"/>
    <w:rsid w:val="005B148C"/>
    <w:rsid w:val="005C15AB"/>
    <w:rsid w:val="005F7392"/>
    <w:rsid w:val="007278FA"/>
    <w:rsid w:val="00A21412"/>
    <w:rsid w:val="00A9466C"/>
    <w:rsid w:val="00AC2D8D"/>
    <w:rsid w:val="00B801BB"/>
    <w:rsid w:val="00D94760"/>
    <w:rsid w:val="00EF04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A5F78"/>
    <w:rPr>
      <w:color w:val="808080"/>
    </w:rPr>
  </w:style>
  <w:style w:type="paragraph" w:customStyle="1" w:styleId="8FFCFF0E30E342E59B636D6997901408">
    <w:name w:val="8FFCFF0E30E342E59B636D6997901408"/>
    <w:rsid w:val="004A5F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06B9F8-6E09-4C96-AFEA-755F779AC1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524</TotalTime>
  <Pages>12</Pages>
  <Words>2660</Words>
  <Characters>15162</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Functional Requirement</vt:lpstr>
    </vt:vector>
  </TitlesOfParts>
  <Company/>
  <LinksUpToDate>false</LinksUpToDate>
  <CharactersWithSpaces>17787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Requirement</dc:title>
  <dc:subject/>
  <dc:creator>Josh Lendi</dc:creator>
  <cp:keywords/>
  <dc:description/>
  <cp:lastModifiedBy>Josh Lendi</cp:lastModifiedBy>
  <cp:revision>29</cp:revision>
  <dcterms:created xsi:type="dcterms:W3CDTF">2022-01-10T14:32:00Z</dcterms:created>
  <dcterms:modified xsi:type="dcterms:W3CDTF">2023-07-23T23:01:00Z</dcterms:modified>
  <cp:category>Control System, Functional Requirement</cp:category>
  <cp:contentStatus>WIP</cp:contentStatus>
</cp:coreProperties>
</file>